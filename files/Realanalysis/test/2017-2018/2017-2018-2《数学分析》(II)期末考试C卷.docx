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/>
          <w:b/>
          <w:sz w:val="48"/>
          <w:szCs w:val="48"/>
        </w:rPr>
      </w:pPr>
    </w:p>
    <w:p w14:paraId="4FCB79AA" w14:textId="6C9A53AE" w:rsidR="00D07B96" w:rsidRPr="00D07B96" w:rsidRDefault="009A4207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C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F37914">
        <w:rPr>
          <w:rFonts w:ascii="宋体" w:hAnsi="宋体" w:hint="eastAsia"/>
          <w:b/>
          <w:sz w:val="48"/>
          <w:szCs w:val="48"/>
        </w:rPr>
        <w:t>（补考）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7CA5B42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BC78F5">
        <w:rPr>
          <w:rFonts w:ascii="宋体" w:hAnsi="宋体" w:hint="eastAsia"/>
          <w:b/>
          <w:sz w:val="32"/>
          <w:szCs w:val="32"/>
        </w:rPr>
        <w:t>17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BC78F5">
        <w:rPr>
          <w:rFonts w:ascii="宋体" w:hAnsi="宋体" w:hint="eastAsia"/>
          <w:b/>
          <w:sz w:val="32"/>
          <w:szCs w:val="32"/>
        </w:rPr>
        <w:t>2018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1355A1E2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</w:t>
      </w:r>
      <w:r w:rsidR="00F37914">
        <w:rPr>
          <w:rFonts w:ascii="宋体" w:hAnsi="宋体" w:hint="eastAsia"/>
          <w:b/>
          <w:sz w:val="36"/>
          <w:szCs w:val="36"/>
        </w:rPr>
        <w:t>补考</w:t>
      </w:r>
      <w:r w:rsidR="00D07B96" w:rsidRPr="001F308A">
        <w:rPr>
          <w:rFonts w:ascii="宋体" w:hAnsi="宋体" w:hint="eastAsia"/>
          <w:b/>
          <w:sz w:val="36"/>
          <w:szCs w:val="36"/>
        </w:rPr>
        <w:t>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8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</w:tblGrid>
      <w:tr w:rsidR="003305AA" w14:paraId="18D6F054" w14:textId="77777777" w:rsidTr="003305AA">
        <w:trPr>
          <w:trHeight w:val="872"/>
          <w:jc w:val="center"/>
        </w:trPr>
        <w:tc>
          <w:tcPr>
            <w:tcW w:w="1072" w:type="dxa"/>
          </w:tcPr>
          <w:p w14:paraId="076D7259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6AA36141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305AA" w14:paraId="484E239B" w14:textId="77777777" w:rsidTr="003305AA">
        <w:trPr>
          <w:jc w:val="center"/>
        </w:trPr>
        <w:tc>
          <w:tcPr>
            <w:tcW w:w="1072" w:type="dxa"/>
          </w:tcPr>
          <w:p w14:paraId="08CE87B5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73CE7B1D" w14:textId="77777777" w:rsidR="00BF3ED0" w:rsidRPr="00E526AF" w:rsidRDefault="00BF3ED0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53560BDC" w14:textId="264A090E" w:rsidR="00E526AF" w:rsidRPr="000B3FD8" w:rsidRDefault="004118FA" w:rsidP="004118FA">
      <w:pPr>
        <w:pStyle w:val="ListParagraph"/>
        <w:numPr>
          <w:ilvl w:val="0"/>
          <w:numId w:val="8"/>
        </w:numPr>
        <w:rPr>
          <w:rStyle w:val="Strong"/>
          <w:sz w:val="24"/>
        </w:rPr>
      </w:pPr>
      <w:r w:rsidRPr="000B3FD8">
        <w:rPr>
          <w:rStyle w:val="Strong"/>
          <w:rFonts w:hint="eastAsia"/>
          <w:sz w:val="24"/>
        </w:rPr>
        <w:lastRenderedPageBreak/>
        <w:t>填空题（每题</w:t>
      </w:r>
      <w:r w:rsidRPr="000B3FD8">
        <w:rPr>
          <w:rStyle w:val="Strong"/>
          <w:rFonts w:hint="eastAsia"/>
          <w:sz w:val="24"/>
        </w:rPr>
        <w:t>3</w:t>
      </w:r>
      <w:r w:rsidRPr="000B3FD8">
        <w:rPr>
          <w:rStyle w:val="Strong"/>
          <w:rFonts w:hint="eastAsia"/>
          <w:sz w:val="24"/>
        </w:rPr>
        <w:t>分，共</w:t>
      </w:r>
      <w:r w:rsidR="006A1785">
        <w:rPr>
          <w:rStyle w:val="Strong"/>
          <w:rFonts w:hint="eastAsia"/>
          <w:sz w:val="24"/>
        </w:rPr>
        <w:t>30</w:t>
      </w:r>
      <w:r w:rsidRPr="000B3FD8">
        <w:rPr>
          <w:rStyle w:val="Strong"/>
          <w:rFonts w:hint="eastAsia"/>
          <w:sz w:val="24"/>
        </w:rPr>
        <w:t>分）</w:t>
      </w:r>
    </w:p>
    <w:p w14:paraId="664AE990" w14:textId="57EE7AC5" w:rsidR="00F37914" w:rsidRPr="00F37914" w:rsidRDefault="009A4207" w:rsidP="00F37914">
      <w:pPr>
        <w:pStyle w:val="ListParagraph"/>
        <w:numPr>
          <w:ilvl w:val="0"/>
          <w:numId w:val="10"/>
        </w:numPr>
        <w:rPr>
          <w:rStyle w:val="Strong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r>
              <w:rPr>
                <w:rStyle w:val="Strong"/>
                <w:rFonts w:ascii="Cambria Math" w:hAnsi="Cambria Math"/>
                <w:sz w:val="24"/>
              </w:rPr>
              <m:t>n</m:t>
            </m:r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4"/>
                  </w:rPr>
                  <m:t>+⋯+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F37914">
        <w:rPr>
          <w:rStyle w:val="Strong"/>
          <w:b w:val="0"/>
          <w:bCs w:val="0"/>
          <w:sz w:val="24"/>
          <w:u w:val="single"/>
        </w:rPr>
        <w:t xml:space="preserve">           </w:t>
      </w:r>
    </w:p>
    <w:p w14:paraId="7BA01939" w14:textId="62D6C0DE" w:rsidR="000F1886" w:rsidRPr="00F95D34" w:rsidRDefault="009A4207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2π</m:t>
            </m:r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2x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e>
                </m:d>
              </m:e>
            </m:func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3x</m:t>
                    </m:r>
                  </m:e>
                </m:d>
              </m:e>
            </m:func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F37914" w:rsidRPr="00F37914">
        <w:rPr>
          <w:rStyle w:val="Strong"/>
          <w:rFonts w:hint="eastAsia"/>
          <w:b w:val="0"/>
          <w:bCs w:val="0"/>
          <w:sz w:val="24"/>
          <w:u w:val="single"/>
        </w:rPr>
        <w:t xml:space="preserve">        </w:t>
      </w:r>
    </w:p>
    <w:p w14:paraId="42203B1B" w14:textId="3B719EE8" w:rsidR="00F95D34" w:rsidRPr="00347F17" w:rsidRDefault="009A4207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  <w:sz w:val="24"/>
                  </w:rPr>
                  <m:t>→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(0,0)</m:t>
                </m:r>
              </m:lim>
            </m:limLow>
          </m:fName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x+y</m:t>
                </m:r>
              </m:e>
            </m:d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func>
          </m:e>
        </m:func>
        <m: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F37914" w:rsidRPr="00F37914">
        <w:rPr>
          <w:rStyle w:val="Strong"/>
          <w:rFonts w:hint="eastAsia"/>
          <w:b w:val="0"/>
          <w:bCs w:val="0"/>
          <w:sz w:val="24"/>
          <w:u w:val="single"/>
        </w:rPr>
        <w:t xml:space="preserve">      </w:t>
      </w:r>
    </w:p>
    <w:p w14:paraId="411C8D48" w14:textId="5CB18035" w:rsidR="00347F17" w:rsidRPr="00B50FFE" w:rsidRDefault="00347F17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347F17">
        <w:rPr>
          <w:rStyle w:val="Strong"/>
          <w:rFonts w:hint="eastAsia"/>
          <w:b w:val="0"/>
          <w:bCs w:val="0"/>
          <w:sz w:val="24"/>
        </w:rPr>
        <w:t>设函数</w:t>
      </w:r>
      <m:oMath>
        <m:r>
          <w:rPr>
            <w:rStyle w:val="Strong"/>
            <w:rFonts w:ascii="Cambria Math" w:hAnsi="Cambria Math"/>
            <w:sz w:val="24"/>
          </w:rPr>
          <m:t>u=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B50FFE">
        <w:rPr>
          <w:rStyle w:val="Strong"/>
          <w:rFonts w:hint="eastAsia"/>
          <w:b w:val="0"/>
          <w:bCs w:val="0"/>
          <w:sz w:val="24"/>
        </w:rPr>
        <w:t>，它在点</w:t>
      </w:r>
      <m:oMath>
        <m:r>
          <w:rPr>
            <w:rStyle w:val="Strong"/>
            <w:rFonts w:ascii="Cambria Math" w:hAnsi="Cambria Math"/>
            <w:sz w:val="24"/>
          </w:rPr>
          <m:t>(a,b,c)</m:t>
        </m:r>
      </m:oMath>
      <w:r w:rsidR="00B50FFE">
        <w:rPr>
          <w:rStyle w:val="Strong"/>
          <w:rFonts w:hint="eastAsia"/>
          <w:b w:val="0"/>
          <w:bCs w:val="0"/>
          <w:sz w:val="24"/>
        </w:rPr>
        <w:t>的梯度为</w:t>
      </w:r>
      <w:r w:rsidR="00F37914">
        <w:rPr>
          <w:rStyle w:val="Strong"/>
          <w:rFonts w:hint="eastAsia"/>
          <w:b w:val="0"/>
          <w:bCs w:val="0"/>
          <w:sz w:val="24"/>
        </w:rPr>
        <w:t xml:space="preserve">: </w:t>
      </w:r>
      <w:r w:rsidR="00F37914">
        <w:rPr>
          <w:rStyle w:val="Strong"/>
          <w:b w:val="0"/>
          <w:bCs w:val="0"/>
          <w:sz w:val="24"/>
          <w:u w:val="single"/>
        </w:rPr>
        <w:t xml:space="preserve">                </w:t>
      </w:r>
    </w:p>
    <w:p w14:paraId="48E3005F" w14:textId="6FD70D07" w:rsidR="00B50FFE" w:rsidRPr="006A1785" w:rsidRDefault="006A1785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交换</w:t>
      </w:r>
      <w:r w:rsidRPr="006A1785">
        <w:rPr>
          <w:rStyle w:val="Strong"/>
          <w:rFonts w:hint="eastAsia"/>
          <w:b w:val="0"/>
          <w:bCs w:val="0"/>
          <w:sz w:val="24"/>
        </w:rPr>
        <w:t>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-1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sub>
          <m:sup>
            <m:r>
              <w:rPr>
                <w:rStyle w:val="Strong"/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</w:rPr>
              <m:t>dy</m:t>
            </m:r>
          </m:e>
        </m:nary>
      </m:oMath>
      <w:r>
        <w:rPr>
          <w:rStyle w:val="Strong"/>
          <w:rFonts w:hint="eastAsia"/>
          <w:b w:val="0"/>
          <w:bCs w:val="0"/>
          <w:sz w:val="24"/>
        </w:rPr>
        <w:t>的次序为：</w:t>
      </w:r>
      <w:r w:rsidR="00F37914">
        <w:rPr>
          <w:rStyle w:val="Strong"/>
          <w:b w:val="0"/>
          <w:bCs w:val="0"/>
          <w:sz w:val="24"/>
          <w:u w:val="single"/>
        </w:rPr>
        <w:t xml:space="preserve">            </w:t>
      </w:r>
      <w:r w:rsidR="00FA2795">
        <w:rPr>
          <w:rStyle w:val="Strong"/>
          <w:b w:val="0"/>
          <w:bCs w:val="0"/>
          <w:sz w:val="24"/>
          <w:u w:val="single"/>
        </w:rPr>
        <w:t xml:space="preserve">  </w:t>
      </w:r>
      <w:r w:rsidR="00F37914">
        <w:rPr>
          <w:rStyle w:val="Strong"/>
          <w:b w:val="0"/>
          <w:bCs w:val="0"/>
          <w:sz w:val="24"/>
          <w:u w:val="single"/>
        </w:rPr>
        <w:t xml:space="preserve">                </w:t>
      </w:r>
    </w:p>
    <w:p w14:paraId="5F364A3B" w14:textId="3FFC19F7" w:rsidR="006A1785" w:rsidRPr="004E3DF1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D=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(x,y)</m:t>
            </m:r>
          </m:e>
          <m:e>
            <m:r>
              <w:rPr>
                <w:rStyle w:val="Strong"/>
                <w:rFonts w:ascii="Cambria Math" w:hAnsi="Cambria Math"/>
                <w:sz w:val="24"/>
              </w:rPr>
              <m:t>0</m:t>
            </m:r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  <m:r>
              <w:rPr>
                <w:rStyle w:val="Strong"/>
                <w:rFonts w:ascii="Cambria Math" w:hAnsi="Cambria Math"/>
                <w:sz w:val="24"/>
              </w:rPr>
              <m:t>4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，则</m:t>
        </m:r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dxdy=</m:t>
        </m:r>
      </m:oMath>
      <w:r>
        <w:rPr>
          <w:rStyle w:val="Strong"/>
          <w:rFonts w:hint="eastAsia"/>
          <w:b w:val="0"/>
          <w:bCs w:val="0"/>
          <w:sz w:val="24"/>
        </w:rPr>
        <w:t xml:space="preserve"> </w:t>
      </w:r>
      <w:r w:rsidR="00FA2795">
        <w:rPr>
          <w:rStyle w:val="Strong"/>
          <w:b w:val="0"/>
          <w:bCs w:val="0"/>
          <w:sz w:val="24"/>
          <w:u w:val="single"/>
        </w:rPr>
        <w:t xml:space="preserve">           </w:t>
      </w:r>
    </w:p>
    <w:p w14:paraId="5E86987E" w14:textId="4D16696B" w:rsidR="004E3DF1" w:rsidRPr="00DE4A73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 w:rsidR="00EF77D0">
        <w:rPr>
          <w:rStyle w:val="Strong"/>
          <w:rFonts w:hint="eastAsia"/>
          <w:b w:val="0"/>
          <w:bCs w:val="0"/>
          <w:sz w:val="24"/>
        </w:rPr>
        <w:t>是</w:t>
      </w:r>
      <w:r>
        <w:rPr>
          <w:rStyle w:val="Strong"/>
          <w:rFonts w:hint="eastAsia"/>
          <w:b w:val="0"/>
          <w:bCs w:val="0"/>
          <w:sz w:val="24"/>
        </w:rPr>
        <w:t>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2</m:t>
        </m:r>
        <m:r>
          <w:rPr>
            <w:rStyle w:val="Strong"/>
            <w:rFonts w:ascii="Cambria Math" w:hAnsi="Cambria Math"/>
            <w:sz w:val="24"/>
          </w:rPr>
          <m:t>π</m:t>
        </m:r>
      </m:oMath>
      <w:r w:rsidR="00DE4A73">
        <w:rPr>
          <w:rStyle w:val="Strong"/>
          <w:rFonts w:hint="eastAsia"/>
          <w:b w:val="0"/>
          <w:bCs w:val="0"/>
          <w:sz w:val="24"/>
        </w:rPr>
        <w:t>。则第一类曲线积分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x+y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ds=</m:t>
        </m:r>
      </m:oMath>
      <w:r w:rsidR="00FA2795">
        <w:rPr>
          <w:rStyle w:val="Strong"/>
          <w:b w:val="0"/>
          <w:bCs w:val="0"/>
          <w:sz w:val="24"/>
        </w:rPr>
        <w:t xml:space="preserve"> </w:t>
      </w:r>
      <w:r w:rsidR="00FA2795">
        <w:rPr>
          <w:rStyle w:val="Strong"/>
          <w:b w:val="0"/>
          <w:bCs w:val="0"/>
          <w:sz w:val="24"/>
          <w:u w:val="single"/>
        </w:rPr>
        <w:t xml:space="preserve">     </w:t>
      </w:r>
    </w:p>
    <w:p w14:paraId="743E9FAD" w14:textId="4C09B2EB" w:rsidR="00F95D34" w:rsidRPr="000554BD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>
        <w:rPr>
          <w:rStyle w:val="Strong"/>
          <w:rFonts w:hint="eastAsia"/>
          <w:b w:val="0"/>
          <w:bCs w:val="0"/>
          <w:sz w:val="24"/>
        </w:rPr>
        <w:t>是圆周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2π</m:t>
        </m:r>
      </m:oMath>
      <w:r>
        <w:rPr>
          <w:rStyle w:val="Strong"/>
          <w:rFonts w:hint="eastAsia"/>
          <w:b w:val="0"/>
          <w:bCs w:val="0"/>
          <w:sz w:val="24"/>
        </w:rPr>
        <w:t>，方向为逆时针方向。则第二类曲线积分</w:t>
      </w:r>
      <m:oMath>
        <m:nary>
          <m:naryPr>
            <m:chr m:val="∮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xdy</m:t>
            </m:r>
          </m:e>
        </m:nary>
        <m:r>
          <w:rPr>
            <w:rStyle w:val="Strong"/>
            <w:rFonts w:ascii="Cambria Math" w:hAnsi="Cambria Math"/>
            <w:sz w:val="24"/>
          </w:rPr>
          <m:t>=</m:t>
        </m:r>
      </m:oMath>
      <w:r>
        <w:rPr>
          <w:rStyle w:val="Strong"/>
          <w:b w:val="0"/>
          <w:bCs w:val="0"/>
          <w:sz w:val="24"/>
        </w:rPr>
        <w:t xml:space="preserve"> </w:t>
      </w:r>
      <w:r w:rsidR="00FA2795">
        <w:rPr>
          <w:rStyle w:val="Strong"/>
          <w:b w:val="0"/>
          <w:bCs w:val="0"/>
          <w:sz w:val="24"/>
          <w:u w:val="single"/>
        </w:rPr>
        <w:t xml:space="preserve">        </w:t>
      </w:r>
    </w:p>
    <w:p w14:paraId="28644919" w14:textId="39021E3E" w:rsidR="000554BD" w:rsidRPr="000554BD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4"/>
          </w:rPr>
          <m:t>x+y+z=</m:t>
        </m:r>
        <m:r>
          <w:rPr>
            <w:rStyle w:val="Strong"/>
            <w:rFonts w:ascii="Cambria Math" w:hAnsi="Cambria Math"/>
            <w:sz w:val="24"/>
          </w:rPr>
          <m:t>2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在第一象限中的部分，则第一类曲面积分</w:t>
      </w:r>
    </w:p>
    <w:p w14:paraId="23BF45BC" w14:textId="54D821CE" w:rsidR="000554BD" w:rsidRPr="00FA2795" w:rsidRDefault="009A4207" w:rsidP="000554BD">
      <w:pPr>
        <w:pStyle w:val="ListParagraph"/>
        <w:ind w:left="1440"/>
        <w:rPr>
          <w:rStyle w:val="Strong"/>
          <w:b w:val="0"/>
          <w:bCs w:val="0"/>
          <w:sz w:val="24"/>
          <w:u w:val="single"/>
        </w:rPr>
      </w:pP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S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x+y+z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den>
            </m:f>
          </m:e>
        </m:nary>
        <m:r>
          <w:rPr>
            <w:rStyle w:val="Strong"/>
            <w:rFonts w:ascii="Cambria Math" w:hAnsi="Cambria Math"/>
            <w:sz w:val="24"/>
          </w:rPr>
          <m:t>dS=</m:t>
        </m:r>
      </m:oMath>
      <w:r w:rsidR="000554BD">
        <w:rPr>
          <w:rStyle w:val="Strong"/>
          <w:b w:val="0"/>
          <w:bCs w:val="0"/>
          <w:sz w:val="24"/>
        </w:rPr>
        <w:t xml:space="preserve"> </w:t>
      </w:r>
      <w:r w:rsidR="00FA2795">
        <w:rPr>
          <w:rStyle w:val="Strong"/>
          <w:b w:val="0"/>
          <w:bCs w:val="0"/>
          <w:sz w:val="24"/>
          <w:u w:val="single"/>
        </w:rPr>
        <w:t xml:space="preserve">              </w:t>
      </w:r>
    </w:p>
    <w:p w14:paraId="651F6404" w14:textId="2479199B" w:rsidR="000554BD" w:rsidRDefault="00EB098E" w:rsidP="00E21DA0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4"/>
          <w:u w:val="single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4"/>
          </w:rPr>
          <m:t>x+y+z=</m:t>
        </m:r>
        <m:r>
          <w:rPr>
            <w:rStyle w:val="Strong"/>
            <w:rFonts w:ascii="Cambria Math" w:hAnsi="Cambria Math"/>
            <w:sz w:val="24"/>
          </w:rPr>
          <m:t>2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</w:t>
      </w:r>
      <w:r w:rsidR="00E21DA0">
        <w:rPr>
          <w:rStyle w:val="Strong"/>
          <w:rFonts w:hint="eastAsia"/>
          <w:b w:val="0"/>
          <w:bCs w:val="0"/>
          <w:sz w:val="24"/>
        </w:rPr>
        <w:t>方向为上侧。则第二类曲面积分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x+y+z</m:t>
            </m:r>
          </m:e>
        </m:nary>
        <m:r>
          <w:rPr>
            <w:rStyle w:val="Strong"/>
            <w:rFonts w:ascii="Cambria Math" w:hAnsi="Cambria Math"/>
            <w:sz w:val="24"/>
          </w:rPr>
          <m:t>dxdy=</m:t>
        </m:r>
      </m:oMath>
      <w:r w:rsidR="00E21DA0">
        <w:rPr>
          <w:rStyle w:val="Strong"/>
          <w:b w:val="0"/>
          <w:bCs w:val="0"/>
          <w:sz w:val="24"/>
        </w:rPr>
        <w:t xml:space="preserve"> </w:t>
      </w:r>
      <w:r w:rsidR="00FA2795">
        <w:rPr>
          <w:rStyle w:val="Strong"/>
          <w:b w:val="0"/>
          <w:bCs w:val="0"/>
          <w:sz w:val="24"/>
          <w:u w:val="single"/>
        </w:rPr>
        <w:t xml:space="preserve">        </w:t>
      </w:r>
    </w:p>
    <w:p w14:paraId="2B27C615" w14:textId="77777777" w:rsidR="00F95D34" w:rsidRPr="00F95D34" w:rsidRDefault="00F95D34" w:rsidP="00F95D34">
      <w:pPr>
        <w:rPr>
          <w:rStyle w:val="Strong"/>
          <w:b w:val="0"/>
          <w:sz w:val="24"/>
        </w:rPr>
      </w:pPr>
    </w:p>
    <w:p w14:paraId="3F15CED6" w14:textId="06F29AF9" w:rsidR="004B6396" w:rsidRPr="00703BCF" w:rsidRDefault="00754147" w:rsidP="00703BCF">
      <w:pPr>
        <w:pStyle w:val="ListParagraph"/>
        <w:numPr>
          <w:ilvl w:val="0"/>
          <w:numId w:val="8"/>
        </w:numPr>
        <w:rPr>
          <w:rStyle w:val="Strong"/>
          <w:sz w:val="24"/>
        </w:rPr>
      </w:pPr>
      <w:r w:rsidRPr="000B3FD8">
        <w:rPr>
          <w:rStyle w:val="Strong"/>
          <w:rFonts w:hint="eastAsia"/>
          <w:sz w:val="24"/>
        </w:rPr>
        <w:t>解答</w:t>
      </w:r>
      <w:r w:rsidR="00CE0757" w:rsidRPr="000B3FD8">
        <w:rPr>
          <w:rStyle w:val="Strong"/>
          <w:rFonts w:hint="eastAsia"/>
          <w:sz w:val="24"/>
        </w:rPr>
        <w:t>题（每题</w:t>
      </w:r>
      <w:r w:rsidR="00CE0757" w:rsidRPr="000B3FD8">
        <w:rPr>
          <w:rStyle w:val="Strong"/>
          <w:rFonts w:hint="eastAsia"/>
          <w:sz w:val="24"/>
        </w:rPr>
        <w:t>6</w:t>
      </w:r>
      <w:r w:rsidR="00CE0757" w:rsidRPr="000B3FD8">
        <w:rPr>
          <w:rStyle w:val="Strong"/>
          <w:rFonts w:hint="eastAsia"/>
          <w:sz w:val="24"/>
        </w:rPr>
        <w:t>分，共</w:t>
      </w:r>
      <w:r w:rsidR="0068375E">
        <w:rPr>
          <w:rStyle w:val="Strong"/>
          <w:rFonts w:hint="eastAsia"/>
          <w:sz w:val="24"/>
        </w:rPr>
        <w:t>3</w:t>
      </w:r>
      <w:r w:rsidR="000B3FD8">
        <w:rPr>
          <w:rStyle w:val="Strong"/>
          <w:rFonts w:hint="eastAsia"/>
          <w:sz w:val="24"/>
        </w:rPr>
        <w:t>0</w:t>
      </w:r>
      <w:r w:rsidR="0068375E">
        <w:rPr>
          <w:rStyle w:val="Strong"/>
          <w:rFonts w:hint="eastAsia"/>
          <w:sz w:val="24"/>
        </w:rPr>
        <w:t>分</w:t>
      </w:r>
      <w:r w:rsidR="00703BCF">
        <w:rPr>
          <w:rStyle w:val="Strong"/>
          <w:rFonts w:hint="eastAsia"/>
          <w:sz w:val="24"/>
        </w:rPr>
        <w:t>）</w:t>
      </w:r>
    </w:p>
    <w:p w14:paraId="63237B95" w14:textId="77777777" w:rsidR="00F17A90" w:rsidRPr="004B6396" w:rsidRDefault="00F17A90" w:rsidP="00F17A90">
      <w:pPr>
        <w:jc w:val="right"/>
        <w:rPr>
          <w:rStyle w:val="Strong"/>
          <w:b w:val="0"/>
          <w:bCs w:val="0"/>
          <w:sz w:val="24"/>
        </w:rPr>
      </w:pPr>
    </w:p>
    <w:p w14:paraId="4D8C33FE" w14:textId="1C8131FD" w:rsidR="003A041C" w:rsidRPr="003A041C" w:rsidRDefault="003A041C" w:rsidP="00896782">
      <w:pPr>
        <w:pStyle w:val="ListParagraph"/>
        <w:numPr>
          <w:ilvl w:val="0"/>
          <w:numId w:val="17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f(x,y)</m:t>
        </m:r>
      </m:oMath>
      <w:r>
        <w:rPr>
          <w:rStyle w:val="Strong"/>
          <w:rFonts w:hint="eastAsia"/>
          <w:b w:val="0"/>
          <w:bCs w:val="0"/>
          <w:sz w:val="24"/>
        </w:rPr>
        <w:t>可微，证明：在坐标变换</w:t>
      </w:r>
    </w:p>
    <w:p w14:paraId="23677C4C" w14:textId="514EFBA2" w:rsidR="003A041C" w:rsidRPr="003A041C" w:rsidRDefault="003A041C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</m:t>
          </m:r>
          <m:r>
            <w:rPr>
              <w:rStyle w:val="Strong"/>
              <w:rFonts w:ascii="Cambria Math" w:hAnsi="Cambria Math"/>
              <w:sz w:val="24"/>
            </w:rPr>
            <m:t>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y=u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</m:oMath>
      </m:oMathPara>
    </w:p>
    <w:p w14:paraId="274A4B67" w14:textId="611D5E68" w:rsidR="003A041C" w:rsidRDefault="003A041C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下，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 w:rsidR="00AA0420">
        <w:rPr>
          <w:rStyle w:val="Strong"/>
          <w:rFonts w:hint="eastAsia"/>
          <w:b w:val="0"/>
          <w:bCs w:val="0"/>
          <w:sz w:val="24"/>
        </w:rPr>
        <w:t>是一个形式不变量。即若</w:t>
      </w:r>
    </w:p>
    <w:p w14:paraId="3EBBA2A8" w14:textId="03041924" w:rsidR="00AA0420" w:rsidRPr="00AA0420" w:rsidRDefault="00AA0420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u,v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 f(u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θ+v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02ACA897" w14:textId="34C17B6C" w:rsidR="00571B6E" w:rsidRDefault="00AA0420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则必有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>
        <w:rPr>
          <w:rStyle w:val="Strong"/>
          <w:b w:val="0"/>
          <w:bCs w:val="0"/>
          <w:sz w:val="24"/>
        </w:rPr>
        <w:t>.</w:t>
      </w:r>
    </w:p>
    <w:p w14:paraId="123E9CBC" w14:textId="77777777" w:rsidR="005E588E" w:rsidRDefault="005E588E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</w:p>
    <w:p w14:paraId="070FA34E" w14:textId="77777777" w:rsidR="005E588E" w:rsidRDefault="005E588E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</w:p>
    <w:p w14:paraId="7DF893FD" w14:textId="77777777" w:rsidR="005E588E" w:rsidRDefault="005E588E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</w:p>
    <w:p w14:paraId="44525B01" w14:textId="77777777" w:rsidR="005E588E" w:rsidRDefault="005E588E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</w:p>
    <w:p w14:paraId="267A0636" w14:textId="77777777" w:rsidR="005E588E" w:rsidRDefault="005E588E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</w:p>
    <w:p w14:paraId="324D1F15" w14:textId="77777777" w:rsidR="005E588E" w:rsidRDefault="005E588E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</w:p>
    <w:p w14:paraId="53AE3DD2" w14:textId="77777777" w:rsidR="005E588E" w:rsidRDefault="005E588E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</w:p>
    <w:p w14:paraId="5E868F48" w14:textId="77777777" w:rsidR="005E588E" w:rsidRDefault="005E588E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</w:p>
    <w:p w14:paraId="6B33AFDF" w14:textId="77777777" w:rsidR="005E588E" w:rsidRDefault="005E588E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</w:p>
    <w:p w14:paraId="38EEDB60" w14:textId="77777777" w:rsidR="005E588E" w:rsidRDefault="005E588E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</w:p>
    <w:p w14:paraId="3E62B1F0" w14:textId="77777777" w:rsidR="005E588E" w:rsidRDefault="005E588E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</w:p>
    <w:p w14:paraId="34CC5943" w14:textId="226E353B" w:rsidR="00571B6E" w:rsidRPr="000D697E" w:rsidRDefault="003B516B" w:rsidP="001E1827">
      <w:pPr>
        <w:pStyle w:val="ListParagraph"/>
        <w:numPr>
          <w:ilvl w:val="0"/>
          <w:numId w:val="17"/>
        </w:numPr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求</w:t>
      </w:r>
      <w:r w:rsidR="006D6CCA">
        <w:rPr>
          <w:rStyle w:val="Strong"/>
          <w:rFonts w:hint="eastAsia"/>
          <w:b w:val="0"/>
          <w:sz w:val="24"/>
        </w:rPr>
        <w:t>球面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z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=50</m:t>
        </m:r>
      </m:oMath>
      <w:r w:rsidR="000D697E">
        <w:rPr>
          <w:rStyle w:val="Strong"/>
          <w:rFonts w:hint="eastAsia"/>
          <w:b w:val="0"/>
          <w:bCs w:val="0"/>
          <w:sz w:val="24"/>
        </w:rPr>
        <w:t>与锥面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z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 w:rsidR="000D697E">
        <w:rPr>
          <w:rStyle w:val="Strong"/>
          <w:rFonts w:hint="eastAsia"/>
          <w:b w:val="0"/>
          <w:bCs w:val="0"/>
          <w:sz w:val="24"/>
        </w:rPr>
        <w:t>所截出的曲线在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3,4,5</m:t>
            </m:r>
          </m:e>
        </m:d>
      </m:oMath>
      <w:r w:rsidR="000D697E">
        <w:rPr>
          <w:rStyle w:val="Strong"/>
          <w:rFonts w:hint="eastAsia"/>
          <w:b w:val="0"/>
          <w:bCs w:val="0"/>
          <w:sz w:val="24"/>
        </w:rPr>
        <w:t>处的切线与法平面方程。</w:t>
      </w:r>
    </w:p>
    <w:p w14:paraId="18E723CC" w14:textId="77777777" w:rsidR="000D697E" w:rsidRDefault="000D697E" w:rsidP="000D697E">
      <w:pPr>
        <w:ind w:left="1140"/>
        <w:rPr>
          <w:rStyle w:val="Strong"/>
          <w:b w:val="0"/>
          <w:sz w:val="24"/>
        </w:rPr>
      </w:pPr>
    </w:p>
    <w:p w14:paraId="6B5129A3" w14:textId="77777777" w:rsidR="005E588E" w:rsidRDefault="005E588E" w:rsidP="000D697E">
      <w:pPr>
        <w:ind w:left="1140"/>
        <w:rPr>
          <w:rStyle w:val="Strong"/>
          <w:b w:val="0"/>
          <w:sz w:val="24"/>
        </w:rPr>
      </w:pPr>
    </w:p>
    <w:p w14:paraId="23B7502C" w14:textId="77777777" w:rsidR="005E588E" w:rsidRDefault="005E588E" w:rsidP="000D697E">
      <w:pPr>
        <w:ind w:left="1140"/>
        <w:rPr>
          <w:rStyle w:val="Strong"/>
          <w:b w:val="0"/>
          <w:sz w:val="24"/>
        </w:rPr>
      </w:pPr>
    </w:p>
    <w:p w14:paraId="4A8B687F" w14:textId="77777777" w:rsidR="005E588E" w:rsidRDefault="005E588E" w:rsidP="000D697E">
      <w:pPr>
        <w:ind w:left="1140"/>
        <w:rPr>
          <w:rStyle w:val="Strong"/>
          <w:b w:val="0"/>
          <w:sz w:val="24"/>
        </w:rPr>
      </w:pPr>
    </w:p>
    <w:p w14:paraId="6134B909" w14:textId="77777777" w:rsidR="005E588E" w:rsidRDefault="005E588E" w:rsidP="000D697E">
      <w:pPr>
        <w:ind w:left="1140"/>
        <w:rPr>
          <w:rStyle w:val="Strong"/>
          <w:b w:val="0"/>
          <w:sz w:val="24"/>
        </w:rPr>
      </w:pPr>
    </w:p>
    <w:p w14:paraId="3EAB7380" w14:textId="77777777" w:rsidR="005E588E" w:rsidRDefault="005E588E" w:rsidP="000D697E">
      <w:pPr>
        <w:ind w:left="1140"/>
        <w:rPr>
          <w:rStyle w:val="Strong"/>
          <w:b w:val="0"/>
          <w:sz w:val="24"/>
        </w:rPr>
      </w:pPr>
    </w:p>
    <w:p w14:paraId="527AB82F" w14:textId="77777777" w:rsidR="005E588E" w:rsidRDefault="005E588E" w:rsidP="000D697E">
      <w:pPr>
        <w:ind w:left="1140"/>
        <w:rPr>
          <w:rStyle w:val="Strong"/>
          <w:b w:val="0"/>
          <w:sz w:val="24"/>
        </w:rPr>
      </w:pPr>
    </w:p>
    <w:p w14:paraId="48F8D63D" w14:textId="77777777" w:rsidR="005E588E" w:rsidRDefault="005E588E" w:rsidP="000D697E">
      <w:pPr>
        <w:ind w:left="1140"/>
        <w:rPr>
          <w:rStyle w:val="Strong"/>
          <w:b w:val="0"/>
          <w:sz w:val="24"/>
        </w:rPr>
      </w:pPr>
    </w:p>
    <w:p w14:paraId="0D3FC2F9" w14:textId="77777777" w:rsidR="005E588E" w:rsidRDefault="005E588E" w:rsidP="000D697E">
      <w:pPr>
        <w:ind w:left="1140"/>
        <w:rPr>
          <w:rStyle w:val="Strong"/>
          <w:b w:val="0"/>
          <w:sz w:val="24"/>
        </w:rPr>
      </w:pPr>
    </w:p>
    <w:p w14:paraId="622771A5" w14:textId="77777777" w:rsidR="005E588E" w:rsidRPr="000D697E" w:rsidRDefault="005E588E" w:rsidP="000D697E">
      <w:pPr>
        <w:ind w:left="1140"/>
        <w:rPr>
          <w:rStyle w:val="Strong"/>
          <w:b w:val="0"/>
          <w:sz w:val="24"/>
        </w:rPr>
      </w:pPr>
    </w:p>
    <w:p w14:paraId="517C0628" w14:textId="1C23304C" w:rsidR="00986365" w:rsidRDefault="007A0957" w:rsidP="00832E1F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计算积分</w:t>
      </w:r>
      <m:oMath>
        <m:nary>
          <m:naryPr>
            <m:chr m:val="∬"/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dσ</m:t>
            </m:r>
          </m:e>
        </m:nary>
      </m:oMath>
      <w:r w:rsidR="00832E1F">
        <w:rPr>
          <w:rStyle w:val="Strong"/>
          <w:rFonts w:hint="eastAsia"/>
          <w:b w:val="0"/>
          <w:bCs w:val="0"/>
          <w:sz w:val="24"/>
        </w:rPr>
        <w:t>，其中</w:t>
      </w:r>
      <m:oMath>
        <m:r>
          <w:rPr>
            <w:rStyle w:val="Strong"/>
            <w:rFonts w:ascii="Cambria Math" w:hAnsi="Cambria Math"/>
            <w:sz w:val="24"/>
          </w:rPr>
          <m:t>D</m:t>
        </m:r>
      </m:oMath>
      <w:r w:rsidR="00832E1F">
        <w:rPr>
          <w:rStyle w:val="Strong"/>
          <w:rFonts w:hint="eastAsia"/>
          <w:b w:val="0"/>
          <w:bCs w:val="0"/>
          <w:sz w:val="24"/>
        </w:rPr>
        <w:t>是由直线</w:t>
      </w:r>
      <m:oMath>
        <m:r>
          <w:rPr>
            <w:rStyle w:val="Strong"/>
            <w:rFonts w:ascii="Cambria Math" w:hAnsi="Cambria Math"/>
            <w:sz w:val="24"/>
          </w:rPr>
          <m:t>x=0,y=1,y=x</m:t>
        </m:r>
      </m:oMath>
      <w:r w:rsidR="00832E1F">
        <w:rPr>
          <w:rStyle w:val="Strong"/>
          <w:rFonts w:hint="eastAsia"/>
          <w:b w:val="0"/>
          <w:bCs w:val="0"/>
          <w:sz w:val="24"/>
        </w:rPr>
        <w:t>所围成的区域。</w:t>
      </w:r>
    </w:p>
    <w:p w14:paraId="1E3FA0B5" w14:textId="77777777" w:rsidR="005E588E" w:rsidRDefault="005E588E" w:rsidP="005E588E">
      <w:pPr>
        <w:rPr>
          <w:rStyle w:val="Strong"/>
          <w:b w:val="0"/>
          <w:bCs w:val="0"/>
          <w:sz w:val="24"/>
        </w:rPr>
      </w:pPr>
    </w:p>
    <w:p w14:paraId="2DC5E584" w14:textId="77777777" w:rsidR="005E588E" w:rsidRDefault="005E588E" w:rsidP="005E588E">
      <w:pPr>
        <w:rPr>
          <w:rStyle w:val="Strong"/>
          <w:b w:val="0"/>
          <w:bCs w:val="0"/>
          <w:sz w:val="24"/>
        </w:rPr>
      </w:pPr>
    </w:p>
    <w:p w14:paraId="1C02B918" w14:textId="77777777" w:rsidR="005E588E" w:rsidRDefault="005E588E" w:rsidP="005E588E">
      <w:pPr>
        <w:rPr>
          <w:rStyle w:val="Strong"/>
          <w:b w:val="0"/>
          <w:bCs w:val="0"/>
          <w:sz w:val="24"/>
        </w:rPr>
      </w:pPr>
    </w:p>
    <w:p w14:paraId="2F8393C7" w14:textId="77777777" w:rsidR="005E588E" w:rsidRDefault="005E588E" w:rsidP="005E588E">
      <w:pPr>
        <w:rPr>
          <w:rStyle w:val="Strong"/>
          <w:b w:val="0"/>
          <w:bCs w:val="0"/>
          <w:sz w:val="24"/>
        </w:rPr>
      </w:pPr>
    </w:p>
    <w:p w14:paraId="65C90CC3" w14:textId="77777777" w:rsidR="005E588E" w:rsidRDefault="005E588E" w:rsidP="005E588E">
      <w:pPr>
        <w:rPr>
          <w:rStyle w:val="Strong"/>
          <w:b w:val="0"/>
          <w:bCs w:val="0"/>
          <w:sz w:val="24"/>
        </w:rPr>
      </w:pPr>
    </w:p>
    <w:p w14:paraId="6CFB7C04" w14:textId="77777777" w:rsidR="005E588E" w:rsidRDefault="005E588E" w:rsidP="005E588E">
      <w:pPr>
        <w:rPr>
          <w:rStyle w:val="Strong"/>
          <w:b w:val="0"/>
          <w:bCs w:val="0"/>
          <w:sz w:val="24"/>
        </w:rPr>
      </w:pPr>
    </w:p>
    <w:p w14:paraId="06D183DE" w14:textId="77777777" w:rsidR="005E588E" w:rsidRDefault="005E588E" w:rsidP="005E588E">
      <w:pPr>
        <w:rPr>
          <w:rStyle w:val="Strong"/>
          <w:b w:val="0"/>
          <w:bCs w:val="0"/>
          <w:sz w:val="24"/>
        </w:rPr>
      </w:pPr>
    </w:p>
    <w:p w14:paraId="2EBC8A08" w14:textId="77777777" w:rsidR="005E588E" w:rsidRPr="005E588E" w:rsidRDefault="005E588E" w:rsidP="005E588E">
      <w:pPr>
        <w:rPr>
          <w:rStyle w:val="Strong"/>
          <w:b w:val="0"/>
          <w:bCs w:val="0"/>
          <w:sz w:val="24"/>
        </w:rPr>
      </w:pPr>
    </w:p>
    <w:p w14:paraId="00B07A19" w14:textId="1BC3CDE9" w:rsidR="00896782" w:rsidRPr="001A5F8D" w:rsidRDefault="007A0957" w:rsidP="00896782">
      <w:pPr>
        <w:pStyle w:val="ListParagraph"/>
        <w:numPr>
          <w:ilvl w:val="0"/>
          <w:numId w:val="17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 w:val="24"/>
          </w:rPr>
          <m:t>dxdydz</m:t>
        </m:r>
      </m:oMath>
      <w:r w:rsidR="00B213D3">
        <w:rPr>
          <w:rStyle w:val="Strong"/>
          <w:rFonts w:hint="eastAsia"/>
          <w:b w:val="0"/>
          <w:bCs w:val="0"/>
          <w:sz w:val="24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V</m:t>
        </m:r>
      </m:oMath>
      <w:r w:rsidR="001E4868">
        <w:rPr>
          <w:rStyle w:val="Strong"/>
          <w:rFonts w:hint="eastAsia"/>
          <w:b w:val="0"/>
          <w:bCs w:val="0"/>
          <w:sz w:val="24"/>
        </w:rPr>
        <w:t>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</w:p>
    <w:p w14:paraId="7A97EE74" w14:textId="77777777" w:rsidR="001A5F8D" w:rsidRDefault="001A5F8D" w:rsidP="001A5F8D">
      <w:pPr>
        <w:rPr>
          <w:rStyle w:val="Strong"/>
          <w:b w:val="0"/>
          <w:sz w:val="24"/>
        </w:rPr>
      </w:pPr>
    </w:p>
    <w:p w14:paraId="5F161329" w14:textId="77777777" w:rsidR="001A5F8D" w:rsidRDefault="001A5F8D" w:rsidP="001A5F8D">
      <w:pPr>
        <w:rPr>
          <w:rStyle w:val="Strong"/>
          <w:b w:val="0"/>
          <w:sz w:val="24"/>
        </w:rPr>
      </w:pPr>
    </w:p>
    <w:p w14:paraId="6CE9E582" w14:textId="77777777" w:rsidR="001A5F8D" w:rsidRDefault="001A5F8D" w:rsidP="001A5F8D">
      <w:pPr>
        <w:rPr>
          <w:rStyle w:val="Strong"/>
          <w:b w:val="0"/>
          <w:sz w:val="24"/>
        </w:rPr>
      </w:pPr>
    </w:p>
    <w:p w14:paraId="64168F5B" w14:textId="77777777" w:rsidR="001A5F8D" w:rsidRDefault="001A5F8D" w:rsidP="001A5F8D">
      <w:pPr>
        <w:rPr>
          <w:rStyle w:val="Strong"/>
          <w:b w:val="0"/>
          <w:sz w:val="24"/>
        </w:rPr>
      </w:pPr>
    </w:p>
    <w:p w14:paraId="50867BE3" w14:textId="77777777" w:rsidR="001A5F8D" w:rsidRDefault="001A5F8D" w:rsidP="001A5F8D">
      <w:pPr>
        <w:rPr>
          <w:rStyle w:val="Strong"/>
          <w:b w:val="0"/>
          <w:sz w:val="24"/>
        </w:rPr>
      </w:pPr>
    </w:p>
    <w:p w14:paraId="524B8789" w14:textId="77777777" w:rsidR="001A5F8D" w:rsidRDefault="001A5F8D" w:rsidP="001A5F8D">
      <w:pPr>
        <w:rPr>
          <w:rStyle w:val="Strong"/>
          <w:b w:val="0"/>
          <w:sz w:val="24"/>
        </w:rPr>
      </w:pPr>
    </w:p>
    <w:p w14:paraId="369B64F7" w14:textId="77777777" w:rsidR="001A5F8D" w:rsidRPr="001A5F8D" w:rsidRDefault="001A5F8D" w:rsidP="001A5F8D">
      <w:pPr>
        <w:rPr>
          <w:rStyle w:val="Strong"/>
          <w:b w:val="0"/>
          <w:sz w:val="24"/>
        </w:rPr>
      </w:pPr>
    </w:p>
    <w:p w14:paraId="2CCDFA10" w14:textId="3DAB5316" w:rsidR="00547121" w:rsidRDefault="00547121" w:rsidP="00547121">
      <w:pPr>
        <w:pStyle w:val="ListParagraph"/>
        <w:numPr>
          <w:ilvl w:val="0"/>
          <w:numId w:val="17"/>
        </w:numPr>
        <w:spacing w:line="360" w:lineRule="auto"/>
        <w:rPr>
          <w:szCs w:val="21"/>
        </w:rPr>
      </w:pPr>
      <w:r w:rsidRPr="00547121">
        <w:rPr>
          <w:rFonts w:hint="eastAsia"/>
          <w:bCs/>
          <w:color w:val="000000"/>
          <w:szCs w:val="21"/>
        </w:rPr>
        <w:t>设有一圆板占有平面闭区域</w:t>
      </w:r>
      <w:r w:rsidRPr="008028CD">
        <w:rPr>
          <w:position w:val="-10"/>
        </w:rPr>
        <w:object w:dxaOrig="2060" w:dyaOrig="360" w14:anchorId="12406B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4pt;height:18.5pt" o:ole="">
            <v:imagedata r:id="rId8" o:title=""/>
          </v:shape>
          <o:OLEObject Type="Embed" ProgID="Equation.2" ShapeID="_x0000_i1025" DrawAspect="Content" ObjectID="_1596875887" r:id="rId9"/>
        </w:object>
      </w:r>
      <w:r w:rsidRPr="00547121">
        <w:rPr>
          <w:rFonts w:hint="eastAsia"/>
          <w:szCs w:val="21"/>
        </w:rPr>
        <w:t>，</w:t>
      </w:r>
      <w:r w:rsidRPr="00547121">
        <w:rPr>
          <w:rFonts w:hint="eastAsia"/>
          <w:szCs w:val="21"/>
        </w:rPr>
        <w:t xml:space="preserve"> </w:t>
      </w:r>
      <w:r w:rsidRPr="00547121">
        <w:rPr>
          <w:rFonts w:hint="eastAsia"/>
          <w:szCs w:val="21"/>
        </w:rPr>
        <w:t>已知该圆板在点</w:t>
      </w:r>
      <w:r w:rsidRPr="008028CD">
        <w:rPr>
          <w:position w:val="-10"/>
        </w:rPr>
        <w:object w:dxaOrig="580" w:dyaOrig="320" w14:anchorId="4C5DECDB">
          <v:shape id="_x0000_i1026" type="#_x0000_t75" style="width:30.85pt;height:16.45pt" o:ole="">
            <v:imagedata r:id="rId10" o:title=""/>
          </v:shape>
          <o:OLEObject Type="Embed" ProgID="Equation.2" ShapeID="_x0000_i1026" DrawAspect="Content" ObjectID="_1596875888" r:id="rId11"/>
        </w:object>
      </w:r>
      <w:r w:rsidRPr="00547121">
        <w:rPr>
          <w:rFonts w:hint="eastAsia"/>
          <w:bCs/>
          <w:color w:val="000000"/>
          <w:szCs w:val="21"/>
        </w:rPr>
        <w:t xml:space="preserve"> </w:t>
      </w:r>
      <w:r w:rsidRPr="00547121">
        <w:rPr>
          <w:rFonts w:hint="eastAsia"/>
          <w:bCs/>
          <w:color w:val="000000"/>
          <w:szCs w:val="21"/>
        </w:rPr>
        <w:t>的温度为</w:t>
      </w:r>
      <w:r w:rsidRPr="008028CD">
        <w:rPr>
          <w:position w:val="-10"/>
        </w:rPr>
        <w:object w:dxaOrig="2260" w:dyaOrig="360" w14:anchorId="4A545929">
          <v:shape id="_x0000_i1027" type="#_x0000_t75" style="width:120.7pt;height:18.5pt" o:ole="">
            <v:imagedata r:id="rId12" o:title=""/>
          </v:shape>
          <o:OLEObject Type="Embed" ProgID="Equation.2" ShapeID="_x0000_i1027" DrawAspect="Content" ObjectID="_1596875889" r:id="rId13"/>
        </w:object>
      </w:r>
      <w:r w:rsidRPr="00547121">
        <w:rPr>
          <w:rFonts w:hint="eastAsia"/>
          <w:szCs w:val="21"/>
        </w:rPr>
        <w:t>，</w:t>
      </w:r>
      <w:r w:rsidRPr="00547121">
        <w:rPr>
          <w:rFonts w:hint="eastAsia"/>
          <w:szCs w:val="21"/>
        </w:rPr>
        <w:t xml:space="preserve"> </w:t>
      </w:r>
      <w:r w:rsidR="00A47706">
        <w:rPr>
          <w:rFonts w:hint="eastAsia"/>
          <w:szCs w:val="21"/>
        </w:rPr>
        <w:t>求该圆板上温度最高和最低点</w:t>
      </w:r>
      <w:r w:rsidRPr="00547121">
        <w:rPr>
          <w:rFonts w:hint="eastAsia"/>
          <w:szCs w:val="21"/>
        </w:rPr>
        <w:t>。</w:t>
      </w:r>
    </w:p>
    <w:p w14:paraId="027D3B8A" w14:textId="77777777" w:rsidR="001A5F8D" w:rsidRDefault="001A5F8D" w:rsidP="001A5F8D">
      <w:pPr>
        <w:spacing w:line="360" w:lineRule="auto"/>
        <w:rPr>
          <w:szCs w:val="21"/>
        </w:rPr>
      </w:pPr>
    </w:p>
    <w:p w14:paraId="2179824C" w14:textId="77777777" w:rsidR="001A5F8D" w:rsidRDefault="001A5F8D" w:rsidP="001A5F8D">
      <w:pPr>
        <w:spacing w:line="360" w:lineRule="auto"/>
        <w:rPr>
          <w:szCs w:val="21"/>
        </w:rPr>
      </w:pPr>
    </w:p>
    <w:p w14:paraId="4D886970" w14:textId="77777777" w:rsidR="001A5F8D" w:rsidRDefault="001A5F8D" w:rsidP="001A5F8D">
      <w:pPr>
        <w:spacing w:line="360" w:lineRule="auto"/>
        <w:rPr>
          <w:szCs w:val="21"/>
        </w:rPr>
      </w:pPr>
    </w:p>
    <w:p w14:paraId="0541C0A3" w14:textId="77777777" w:rsidR="001A5F8D" w:rsidRDefault="001A5F8D" w:rsidP="001A5F8D">
      <w:pPr>
        <w:spacing w:line="360" w:lineRule="auto"/>
        <w:rPr>
          <w:szCs w:val="21"/>
        </w:rPr>
      </w:pPr>
    </w:p>
    <w:p w14:paraId="4687E39D" w14:textId="77777777" w:rsidR="001A5F8D" w:rsidRDefault="001A5F8D" w:rsidP="001A5F8D">
      <w:pPr>
        <w:spacing w:line="360" w:lineRule="auto"/>
        <w:rPr>
          <w:szCs w:val="21"/>
        </w:rPr>
      </w:pPr>
    </w:p>
    <w:p w14:paraId="6633D2ED" w14:textId="77777777" w:rsidR="001A5F8D" w:rsidRDefault="001A5F8D" w:rsidP="001A5F8D">
      <w:pPr>
        <w:spacing w:line="360" w:lineRule="auto"/>
        <w:rPr>
          <w:szCs w:val="21"/>
        </w:rPr>
      </w:pPr>
    </w:p>
    <w:p w14:paraId="5CE21EF7" w14:textId="77777777" w:rsidR="001A5F8D" w:rsidRPr="001A5F8D" w:rsidRDefault="001A5F8D" w:rsidP="001A5F8D">
      <w:pPr>
        <w:spacing w:line="360" w:lineRule="auto"/>
        <w:rPr>
          <w:szCs w:val="21"/>
        </w:rPr>
      </w:pPr>
    </w:p>
    <w:p w14:paraId="7EE74B21" w14:textId="29149C2F" w:rsidR="00C53B7C" w:rsidRPr="00C53B7C" w:rsidRDefault="00C53B7C" w:rsidP="00866927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9C1056">
        <w:rPr>
          <w:rStyle w:val="Strong"/>
          <w:rFonts w:hint="eastAsia"/>
          <w:b w:val="0"/>
          <w:sz w:val="24"/>
        </w:rPr>
        <w:t>验证积分</w:t>
      </w:r>
    </w:p>
    <w:p w14:paraId="5191C02B" w14:textId="77777777" w:rsidR="00C53B7C" w:rsidRPr="00C53B7C" w:rsidRDefault="009A4207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x+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</m:oMath>
      </m:oMathPara>
      <w:bookmarkStart w:id="0" w:name="_GoBack"/>
      <w:bookmarkEnd w:id="0"/>
    </w:p>
    <w:p w14:paraId="6331EE28" w14:textId="5F860AB6" w:rsidR="00896782" w:rsidRDefault="0092237F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与路径无关，</w:t>
      </w:r>
      <w:r w:rsidR="00EF7A37">
        <w:rPr>
          <w:rStyle w:val="Strong"/>
          <w:rFonts w:hint="eastAsia"/>
          <w:b w:val="0"/>
          <w:sz w:val="24"/>
        </w:rPr>
        <w:t>并求原函数</w:t>
      </w:r>
      <m:oMath>
        <m:r>
          <w:rPr>
            <w:rStyle w:val="Strong"/>
            <w:rFonts w:ascii="Cambria Math" w:hAnsi="Cambria Math"/>
            <w:sz w:val="24"/>
          </w:rPr>
          <m:t>u(x,y)</m:t>
        </m:r>
      </m:oMath>
      <w:r w:rsidR="00EF7A37">
        <w:rPr>
          <w:rStyle w:val="Strong"/>
          <w:rFonts w:hint="eastAsia"/>
          <w:b w:val="0"/>
          <w:bCs w:val="0"/>
          <w:sz w:val="24"/>
        </w:rPr>
        <w:t>使得</w:t>
      </w:r>
      <m:oMath>
        <m:r>
          <w:rPr>
            <w:rStyle w:val="Strong"/>
            <w:rFonts w:ascii="Cambria Math" w:hAnsi="Cambria Math"/>
            <w:sz w:val="24"/>
          </w:rPr>
          <m:t>du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x+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 xml:space="preserve">dx+ 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dy</m:t>
        </m:r>
      </m:oMath>
    </w:p>
    <w:p w14:paraId="69CAC5AA" w14:textId="77777777" w:rsidR="001A5F8D" w:rsidRDefault="001A5F8D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230E0618" w14:textId="77777777" w:rsidR="001A5F8D" w:rsidRDefault="001A5F8D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6C0C7971" w14:textId="77777777" w:rsidR="001A5F8D" w:rsidRDefault="001A5F8D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359BE321" w14:textId="77777777" w:rsidR="001A5F8D" w:rsidRDefault="001A5F8D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3865453A" w14:textId="77777777" w:rsidR="001A5F8D" w:rsidRDefault="001A5F8D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201D8C8D" w14:textId="77777777" w:rsidR="001A5F8D" w:rsidRDefault="001A5F8D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28A5C5D4" w14:textId="77777777" w:rsidR="001A5F8D" w:rsidRDefault="001A5F8D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7AA3303A" w14:textId="77777777" w:rsidR="001A5F8D" w:rsidRDefault="001A5F8D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617E1595" w14:textId="77777777" w:rsidR="001A5F8D" w:rsidRDefault="001A5F8D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3D0EE05A" w14:textId="77777777" w:rsidR="001A5F8D" w:rsidRDefault="001A5F8D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2F319B49" w14:textId="77777777" w:rsidR="00397315" w:rsidRPr="00397315" w:rsidRDefault="00397315" w:rsidP="00397315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27A9F9D4" w14:textId="346138FE" w:rsidR="00C9739F" w:rsidRDefault="00C9739F" w:rsidP="00C9739F">
      <w:pPr>
        <w:pStyle w:val="ListParagraph"/>
        <w:numPr>
          <w:ilvl w:val="0"/>
          <w:numId w:val="8"/>
        </w:numPr>
        <w:rPr>
          <w:szCs w:val="21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Pr="00951545">
        <w:rPr>
          <w:rFonts w:hint="eastAsia"/>
          <w:szCs w:val="21"/>
        </w:rPr>
        <w:t>计算曲面积分</w:t>
      </w:r>
      <w:r w:rsidRPr="00951545">
        <w:rPr>
          <w:position w:val="-30"/>
          <w:szCs w:val="21"/>
        </w:rPr>
        <w:object w:dxaOrig="3000" w:dyaOrig="580" w14:anchorId="3796805A">
          <v:shape id="_x0000_i1028" type="#_x0000_t75" style="width:150.15pt;height:28.8pt" o:ole="">
            <v:imagedata r:id="rId14" o:title=""/>
          </v:shape>
          <o:OLEObject Type="Embed" ProgID="Equation.3" ShapeID="_x0000_i1028" DrawAspect="Content" ObjectID="_1596875890" r:id="rId15"/>
        </w:object>
      </w:r>
      <w:r>
        <w:rPr>
          <w:rFonts w:hint="eastAsia"/>
          <w:szCs w:val="21"/>
        </w:rPr>
        <w:t>，其中</w:t>
      </w:r>
      <w:r w:rsidRPr="00951545">
        <w:rPr>
          <w:position w:val="-8"/>
          <w:szCs w:val="21"/>
        </w:rPr>
        <w:object w:dxaOrig="260" w:dyaOrig="300" w14:anchorId="23C6BBB6">
          <v:shape id="_x0000_i1029" type="#_x0000_t75" style="width:13.05pt;height:15.1pt" o:ole="">
            <v:imagedata r:id="rId16" o:title=""/>
          </v:shape>
          <o:OLEObject Type="Embed" ProgID="Equation.3" ShapeID="_x0000_i1029" DrawAspect="Content" ObjectID="_1596875891" r:id="rId17"/>
        </w:object>
      </w:r>
      <w:r>
        <w:rPr>
          <w:rFonts w:hint="eastAsia"/>
          <w:szCs w:val="21"/>
        </w:rPr>
        <w:t>为曲面</w:t>
      </w:r>
      <w:r w:rsidRPr="002556CB">
        <w:rPr>
          <w:position w:val="-10"/>
          <w:szCs w:val="21"/>
        </w:rPr>
        <w:object w:dxaOrig="2100" w:dyaOrig="360" w14:anchorId="1A1C05BE">
          <v:shape id="_x0000_i1030" type="#_x0000_t75" style="width:104.9pt;height:17.85pt" o:ole="">
            <v:imagedata r:id="rId18" o:title=""/>
          </v:shape>
          <o:OLEObject Type="Embed" ProgID="Equation.3" ShapeID="_x0000_i1030" DrawAspect="Content" ObjectID="_1596875892" r:id="rId19"/>
        </w:object>
      </w:r>
      <w:r>
        <w:rPr>
          <w:rFonts w:hint="eastAsia"/>
          <w:szCs w:val="21"/>
        </w:rPr>
        <w:t>的下侧。</w:t>
      </w:r>
    </w:p>
    <w:p w14:paraId="7EC1B3C2" w14:textId="77777777" w:rsidR="001A5F8D" w:rsidRDefault="001A5F8D" w:rsidP="001A5F8D">
      <w:pPr>
        <w:rPr>
          <w:szCs w:val="21"/>
        </w:rPr>
      </w:pPr>
    </w:p>
    <w:p w14:paraId="2EDB3D6E" w14:textId="77777777" w:rsidR="001A5F8D" w:rsidRDefault="001A5F8D" w:rsidP="001A5F8D">
      <w:pPr>
        <w:rPr>
          <w:szCs w:val="21"/>
        </w:rPr>
      </w:pPr>
    </w:p>
    <w:p w14:paraId="2BD07223" w14:textId="77777777" w:rsidR="001A5F8D" w:rsidRDefault="001A5F8D" w:rsidP="001A5F8D">
      <w:pPr>
        <w:rPr>
          <w:szCs w:val="21"/>
        </w:rPr>
      </w:pPr>
    </w:p>
    <w:p w14:paraId="76B785FF" w14:textId="77777777" w:rsidR="001A5F8D" w:rsidRDefault="001A5F8D" w:rsidP="001A5F8D">
      <w:pPr>
        <w:rPr>
          <w:szCs w:val="21"/>
        </w:rPr>
      </w:pPr>
    </w:p>
    <w:p w14:paraId="799C8D4E" w14:textId="77777777" w:rsidR="001A5F8D" w:rsidRDefault="001A5F8D" w:rsidP="001A5F8D">
      <w:pPr>
        <w:rPr>
          <w:szCs w:val="21"/>
        </w:rPr>
      </w:pPr>
    </w:p>
    <w:p w14:paraId="05E5EB57" w14:textId="77777777" w:rsidR="001A5F8D" w:rsidRDefault="001A5F8D" w:rsidP="001A5F8D">
      <w:pPr>
        <w:rPr>
          <w:szCs w:val="21"/>
        </w:rPr>
      </w:pPr>
    </w:p>
    <w:p w14:paraId="608221C6" w14:textId="77777777" w:rsidR="001A5F8D" w:rsidRDefault="001A5F8D" w:rsidP="001A5F8D">
      <w:pPr>
        <w:rPr>
          <w:szCs w:val="21"/>
        </w:rPr>
      </w:pPr>
    </w:p>
    <w:p w14:paraId="7B569978" w14:textId="77777777" w:rsidR="001A5F8D" w:rsidRDefault="001A5F8D" w:rsidP="001A5F8D">
      <w:pPr>
        <w:rPr>
          <w:szCs w:val="21"/>
        </w:rPr>
      </w:pPr>
    </w:p>
    <w:p w14:paraId="444A8A0D" w14:textId="77777777" w:rsidR="001A5F8D" w:rsidRDefault="001A5F8D" w:rsidP="001A5F8D">
      <w:pPr>
        <w:rPr>
          <w:szCs w:val="21"/>
        </w:rPr>
      </w:pPr>
    </w:p>
    <w:p w14:paraId="7A9EFF7E" w14:textId="77777777" w:rsidR="001A5F8D" w:rsidRDefault="001A5F8D" w:rsidP="001A5F8D">
      <w:pPr>
        <w:rPr>
          <w:szCs w:val="21"/>
        </w:rPr>
      </w:pPr>
    </w:p>
    <w:p w14:paraId="40BC7EC2" w14:textId="77777777" w:rsidR="001A5F8D" w:rsidRDefault="001A5F8D" w:rsidP="001A5F8D">
      <w:pPr>
        <w:rPr>
          <w:szCs w:val="21"/>
        </w:rPr>
      </w:pPr>
    </w:p>
    <w:p w14:paraId="1A57A73B" w14:textId="2FB7323D" w:rsidR="001A5F8D" w:rsidRDefault="001A5F8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20F23A8" w14:textId="77777777" w:rsidR="001A5F8D" w:rsidRPr="001A5F8D" w:rsidRDefault="001A5F8D" w:rsidP="001A5F8D">
      <w:pPr>
        <w:rPr>
          <w:szCs w:val="21"/>
        </w:rPr>
      </w:pPr>
    </w:p>
    <w:p w14:paraId="0AD15324" w14:textId="77777777" w:rsidR="00397315" w:rsidRDefault="00397315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7F3FEB73" w14:textId="6711CB9A" w:rsidR="006905ED" w:rsidRDefault="009F06A2" w:rsidP="009F06A2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分）讨论函数</w:t>
      </w:r>
    </w:p>
    <w:p w14:paraId="30BCD21A" w14:textId="786DD85C" w:rsidR="009F06A2" w:rsidRPr="009F06A2" w:rsidRDefault="009F06A2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f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,   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≠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0,                    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=0</m:t>
                  </m:r>
                </m:e>
              </m:eqArr>
            </m:e>
          </m:d>
        </m:oMath>
      </m:oMathPara>
    </w:p>
    <w:p w14:paraId="2912455F" w14:textId="7FFD0B3F" w:rsidR="009F06A2" w:rsidRDefault="007F0462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(0,0)</m:t>
        </m:r>
      </m:oMath>
      <w:r w:rsidR="00C05122">
        <w:rPr>
          <w:rStyle w:val="Strong"/>
          <w:rFonts w:hint="eastAsia"/>
          <w:b w:val="0"/>
          <w:bCs w:val="0"/>
          <w:sz w:val="24"/>
        </w:rPr>
        <w:t>点</w:t>
      </w:r>
      <w:r w:rsidR="009F06A2">
        <w:rPr>
          <w:rStyle w:val="Strong"/>
          <w:rFonts w:hint="eastAsia"/>
          <w:b w:val="0"/>
          <w:bCs w:val="0"/>
          <w:sz w:val="24"/>
        </w:rPr>
        <w:t>的可微性。</w:t>
      </w:r>
    </w:p>
    <w:p w14:paraId="39D7A12C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204EF738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106ED7D8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075B2B4D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4F98D46E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351A674A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50F947DD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0646DC27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6778891A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1630887C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5EF0AEF3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52747911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59556461" w14:textId="77777777" w:rsidR="001A5F8D" w:rsidRDefault="001A5F8D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12D0AAA6" w14:textId="77777777" w:rsidR="004B6396" w:rsidRPr="00866ABE" w:rsidRDefault="004B6396" w:rsidP="00866ABE">
      <w:pPr>
        <w:rPr>
          <w:rStyle w:val="Strong"/>
          <w:b w:val="0"/>
          <w:bCs w:val="0"/>
          <w:sz w:val="24"/>
        </w:rPr>
      </w:pPr>
    </w:p>
    <w:p w14:paraId="0B23D983" w14:textId="75F98C8E" w:rsidR="00A339E7" w:rsidRDefault="00A339E7" w:rsidP="00A339E7">
      <w:pPr>
        <w:pStyle w:val="ListParagraph"/>
        <w:numPr>
          <w:ilvl w:val="0"/>
          <w:numId w:val="8"/>
        </w:numPr>
        <w:rPr>
          <w:rFonts w:ascii="宋体" w:hAnsi="宋体" w:hint="eastAsia"/>
          <w:color w:val="000000"/>
          <w:szCs w:val="21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>
        <w:rPr>
          <w:rFonts w:ascii="宋体" w:hAnsi="宋体" w:hint="eastAsia"/>
          <w:szCs w:val="21"/>
        </w:rPr>
        <w:t>计算曲线积分</w:t>
      </w:r>
      <w:r w:rsidRPr="00951545">
        <w:rPr>
          <w:rFonts w:ascii="宋体" w:hAnsi="宋体"/>
          <w:color w:val="000000"/>
          <w:szCs w:val="21"/>
        </w:rPr>
        <w:t xml:space="preserve"> </w:t>
      </w:r>
      <w:r w:rsidRPr="003E19AB">
        <w:rPr>
          <w:rFonts w:ascii="宋体" w:hAnsi="宋体"/>
          <w:color w:val="000000"/>
          <w:position w:val="-28"/>
          <w:szCs w:val="21"/>
        </w:rPr>
        <w:object w:dxaOrig="1660" w:dyaOrig="660" w14:anchorId="7304DEF6">
          <v:shape id="_x0000_i1031" type="#_x0000_t75" style="width:82.95pt;height:32.9pt" o:ole="">
            <v:imagedata r:id="rId20" o:title=""/>
          </v:shape>
          <o:OLEObject Type="Embed" ProgID="Equation.DSMT4" ShapeID="_x0000_i1031" DrawAspect="Content" ObjectID="_1596875893" r:id="rId21"/>
        </w:objec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ab/>
        <w:t>其中</w:t>
      </w:r>
      <w:r w:rsidRPr="00E974DC">
        <w:rPr>
          <w:rFonts w:ascii="宋体" w:hAnsi="宋体"/>
          <w:color w:val="000000"/>
          <w:position w:val="-4"/>
          <w:szCs w:val="21"/>
        </w:rPr>
        <w:object w:dxaOrig="220" w:dyaOrig="260" w14:anchorId="1CEA7BA1">
          <v:shape id="_x0000_i1032" type="#_x0000_t75" style="width:10.95pt;height:13.05pt" o:ole="">
            <v:imagedata r:id="rId22" o:title=""/>
          </v:shape>
          <o:OLEObject Type="Embed" ProgID="Equation.DSMT4" ShapeID="_x0000_i1032" DrawAspect="Content" ObjectID="_1596875894" r:id="rId23"/>
        </w:object>
      </w:r>
      <w:r>
        <w:rPr>
          <w:rFonts w:ascii="宋体" w:hAnsi="宋体" w:hint="eastAsia"/>
          <w:color w:val="000000"/>
          <w:szCs w:val="21"/>
        </w:rPr>
        <w:t>是以点</w:t>
      </w:r>
      <w:r w:rsidRPr="00E974DC">
        <w:rPr>
          <w:rFonts w:ascii="宋体" w:hAnsi="宋体"/>
          <w:color w:val="000000"/>
          <w:position w:val="-10"/>
          <w:szCs w:val="21"/>
        </w:rPr>
        <w:object w:dxaOrig="520" w:dyaOrig="320" w14:anchorId="6A95977E">
          <v:shape id="_x0000_i1033" type="#_x0000_t75" style="width:26.05pt;height:15.75pt" o:ole="">
            <v:imagedata r:id="rId24" o:title=""/>
          </v:shape>
          <o:OLEObject Type="Embed" ProgID="Equation.DSMT4" ShapeID="_x0000_i1033" DrawAspect="Content" ObjectID="_1596875895" r:id="rId25"/>
        </w:object>
      </w:r>
      <w:r>
        <w:rPr>
          <w:rFonts w:ascii="宋体" w:hAnsi="宋体" w:hint="eastAsia"/>
          <w:color w:val="000000"/>
          <w:szCs w:val="21"/>
        </w:rPr>
        <w:t>为中心，2为半径的圆周，取逆时针方向。</w:t>
      </w:r>
    </w:p>
    <w:p w14:paraId="29936C1B" w14:textId="4DA70579" w:rsidR="007E325A" w:rsidRPr="00A339E7" w:rsidRDefault="007E325A" w:rsidP="00A339E7">
      <w:pPr>
        <w:spacing w:line="360" w:lineRule="auto"/>
        <w:rPr>
          <w:rStyle w:val="Strong"/>
          <w:rFonts w:ascii="宋体" w:hAnsi="宋体"/>
          <w:b w:val="0"/>
          <w:bCs w:val="0"/>
          <w:color w:val="000000"/>
          <w:szCs w:val="21"/>
        </w:rPr>
      </w:pPr>
    </w:p>
    <w:sectPr w:rsidR="007E325A" w:rsidRPr="00A339E7" w:rsidSect="00041105">
      <w:footerReference w:type="even" r:id="rId26"/>
      <w:footerReference w:type="default" r:id="rId27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ED199" w14:textId="77777777" w:rsidR="00A82CA7" w:rsidRDefault="00A82CA7" w:rsidP="00EE157D">
      <w:r>
        <w:separator/>
      </w:r>
    </w:p>
  </w:endnote>
  <w:endnote w:type="continuationSeparator" w:id="0">
    <w:p w14:paraId="0F23FA2D" w14:textId="77777777" w:rsidR="00A82CA7" w:rsidRDefault="00A82CA7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9A4207" w:rsidRDefault="009A4207" w:rsidP="001A5F8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9A4207" w:rsidRDefault="009A4207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9A4207" w:rsidRDefault="009A4207" w:rsidP="001A5F8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0BD8">
      <w:rPr>
        <w:rStyle w:val="PageNumber"/>
        <w:noProof/>
      </w:rPr>
      <w:t>5</w:t>
    </w:r>
    <w:r>
      <w:rPr>
        <w:rStyle w:val="PageNumber"/>
      </w:rPr>
      <w:fldChar w:fldCharType="end"/>
    </w:r>
  </w:p>
  <w:p w14:paraId="20A853E0" w14:textId="77777777" w:rsidR="009A4207" w:rsidRDefault="009A4207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79086" w14:textId="77777777" w:rsidR="00A82CA7" w:rsidRDefault="00A82CA7" w:rsidP="00EE157D">
      <w:r>
        <w:separator/>
      </w:r>
    </w:p>
  </w:footnote>
  <w:footnote w:type="continuationSeparator" w:id="0">
    <w:p w14:paraId="7DDC8B5C" w14:textId="77777777" w:rsidR="00A82CA7" w:rsidRDefault="00A82CA7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0"/>
  </w:num>
  <w:num w:numId="14">
    <w:abstractNumId w:val="20"/>
  </w:num>
  <w:num w:numId="15">
    <w:abstractNumId w:val="5"/>
  </w:num>
  <w:num w:numId="16">
    <w:abstractNumId w:val="12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B3FD8"/>
    <w:rsid w:val="000D697E"/>
    <w:rsid w:val="000F1886"/>
    <w:rsid w:val="00125FEB"/>
    <w:rsid w:val="00134680"/>
    <w:rsid w:val="00147002"/>
    <w:rsid w:val="00183A81"/>
    <w:rsid w:val="001858CC"/>
    <w:rsid w:val="00195EED"/>
    <w:rsid w:val="001A0A16"/>
    <w:rsid w:val="001A5F8D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76DE2"/>
    <w:rsid w:val="00290041"/>
    <w:rsid w:val="00294808"/>
    <w:rsid w:val="00295311"/>
    <w:rsid w:val="002A40D6"/>
    <w:rsid w:val="002C1B8C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3B516B"/>
    <w:rsid w:val="004118FA"/>
    <w:rsid w:val="004446E9"/>
    <w:rsid w:val="004577D9"/>
    <w:rsid w:val="0046064F"/>
    <w:rsid w:val="00460B96"/>
    <w:rsid w:val="004612D1"/>
    <w:rsid w:val="00461514"/>
    <w:rsid w:val="00466937"/>
    <w:rsid w:val="004B6396"/>
    <w:rsid w:val="004C7EFE"/>
    <w:rsid w:val="004D3F8A"/>
    <w:rsid w:val="004E3DF1"/>
    <w:rsid w:val="00547121"/>
    <w:rsid w:val="0056495E"/>
    <w:rsid w:val="00571B6E"/>
    <w:rsid w:val="00583EC8"/>
    <w:rsid w:val="005C3114"/>
    <w:rsid w:val="005D326E"/>
    <w:rsid w:val="005E588E"/>
    <w:rsid w:val="005F05EE"/>
    <w:rsid w:val="005F2093"/>
    <w:rsid w:val="005F45DE"/>
    <w:rsid w:val="00605A94"/>
    <w:rsid w:val="0060761B"/>
    <w:rsid w:val="006452F6"/>
    <w:rsid w:val="00647456"/>
    <w:rsid w:val="00665918"/>
    <w:rsid w:val="006701FE"/>
    <w:rsid w:val="0068375E"/>
    <w:rsid w:val="00686E8E"/>
    <w:rsid w:val="006905ED"/>
    <w:rsid w:val="006949AE"/>
    <w:rsid w:val="006A1785"/>
    <w:rsid w:val="006D6CCA"/>
    <w:rsid w:val="006F14DA"/>
    <w:rsid w:val="006F2EA2"/>
    <w:rsid w:val="006F603A"/>
    <w:rsid w:val="00703BCF"/>
    <w:rsid w:val="007075BF"/>
    <w:rsid w:val="007131AC"/>
    <w:rsid w:val="00723F57"/>
    <w:rsid w:val="0073270A"/>
    <w:rsid w:val="00733DDD"/>
    <w:rsid w:val="00754147"/>
    <w:rsid w:val="0075464D"/>
    <w:rsid w:val="007A0957"/>
    <w:rsid w:val="007A1321"/>
    <w:rsid w:val="007C57F7"/>
    <w:rsid w:val="007D4879"/>
    <w:rsid w:val="007E325A"/>
    <w:rsid w:val="007F0462"/>
    <w:rsid w:val="00805F4B"/>
    <w:rsid w:val="00832E1F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905A3"/>
    <w:rsid w:val="00896782"/>
    <w:rsid w:val="008B3354"/>
    <w:rsid w:val="008B7DF1"/>
    <w:rsid w:val="008D4CCB"/>
    <w:rsid w:val="00917321"/>
    <w:rsid w:val="0092237F"/>
    <w:rsid w:val="00946439"/>
    <w:rsid w:val="00953569"/>
    <w:rsid w:val="00960963"/>
    <w:rsid w:val="0096465F"/>
    <w:rsid w:val="00972FA2"/>
    <w:rsid w:val="009733F2"/>
    <w:rsid w:val="00986365"/>
    <w:rsid w:val="00993BEB"/>
    <w:rsid w:val="00997775"/>
    <w:rsid w:val="009A4207"/>
    <w:rsid w:val="009C1056"/>
    <w:rsid w:val="009C10B7"/>
    <w:rsid w:val="009E5F18"/>
    <w:rsid w:val="009E69A5"/>
    <w:rsid w:val="009F06A2"/>
    <w:rsid w:val="00A339E7"/>
    <w:rsid w:val="00A47706"/>
    <w:rsid w:val="00A77C8C"/>
    <w:rsid w:val="00A82CA7"/>
    <w:rsid w:val="00A9631F"/>
    <w:rsid w:val="00AA0420"/>
    <w:rsid w:val="00AC610A"/>
    <w:rsid w:val="00AE0BD8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72A0E"/>
    <w:rsid w:val="00C85EAF"/>
    <w:rsid w:val="00C91B39"/>
    <w:rsid w:val="00C9326B"/>
    <w:rsid w:val="00C951A6"/>
    <w:rsid w:val="00C9739F"/>
    <w:rsid w:val="00CA7EB3"/>
    <w:rsid w:val="00CB26B3"/>
    <w:rsid w:val="00CC660A"/>
    <w:rsid w:val="00CD292B"/>
    <w:rsid w:val="00CE0757"/>
    <w:rsid w:val="00CE7DEC"/>
    <w:rsid w:val="00CF5013"/>
    <w:rsid w:val="00D07B96"/>
    <w:rsid w:val="00D25670"/>
    <w:rsid w:val="00D355DF"/>
    <w:rsid w:val="00D43E36"/>
    <w:rsid w:val="00D62693"/>
    <w:rsid w:val="00D63BE8"/>
    <w:rsid w:val="00D73164"/>
    <w:rsid w:val="00D81198"/>
    <w:rsid w:val="00D85E9B"/>
    <w:rsid w:val="00DA0D1F"/>
    <w:rsid w:val="00DA187A"/>
    <w:rsid w:val="00DE217C"/>
    <w:rsid w:val="00DE4A73"/>
    <w:rsid w:val="00E02CC7"/>
    <w:rsid w:val="00E13392"/>
    <w:rsid w:val="00E21DA0"/>
    <w:rsid w:val="00E335AF"/>
    <w:rsid w:val="00E41A68"/>
    <w:rsid w:val="00E4265E"/>
    <w:rsid w:val="00E4354A"/>
    <w:rsid w:val="00E526AF"/>
    <w:rsid w:val="00EA686B"/>
    <w:rsid w:val="00EB098E"/>
    <w:rsid w:val="00EB6066"/>
    <w:rsid w:val="00EB608C"/>
    <w:rsid w:val="00EC7121"/>
    <w:rsid w:val="00EE157D"/>
    <w:rsid w:val="00EF77D0"/>
    <w:rsid w:val="00EF7A37"/>
    <w:rsid w:val="00F17A90"/>
    <w:rsid w:val="00F36355"/>
    <w:rsid w:val="00F37914"/>
    <w:rsid w:val="00F45DD8"/>
    <w:rsid w:val="00F815B2"/>
    <w:rsid w:val="00F95D34"/>
    <w:rsid w:val="00FA230E"/>
    <w:rsid w:val="00FA2795"/>
    <w:rsid w:val="00FB4DD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588ED7-8AEB-3540-BA91-44FE5EA7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0</TotalTime>
  <Pages>5</Pages>
  <Words>317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Guoning Wu</cp:lastModifiedBy>
  <cp:revision>3</cp:revision>
  <cp:lastPrinted>2018-08-27T03:49:00Z</cp:lastPrinted>
  <dcterms:created xsi:type="dcterms:W3CDTF">2018-08-27T03:49:00Z</dcterms:created>
  <dcterms:modified xsi:type="dcterms:W3CDTF">2018-08-27T03:49:00Z</dcterms:modified>
</cp:coreProperties>
</file>
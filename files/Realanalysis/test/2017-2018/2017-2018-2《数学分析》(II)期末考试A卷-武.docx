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77777777" w:rsidR="00D07B96" w:rsidRPr="00D07B96" w:rsidRDefault="004118F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7CA5B42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BC78F5">
        <w:rPr>
          <w:rFonts w:ascii="宋体" w:hAnsi="宋体" w:hint="eastAsia"/>
          <w:b/>
          <w:sz w:val="32"/>
          <w:szCs w:val="32"/>
        </w:rPr>
        <w:t>17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BC78F5"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64A090E" w:rsidR="00E526AF" w:rsidRPr="000B3FD8" w:rsidRDefault="004118FA" w:rsidP="004118FA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lastRenderedPageBreak/>
        <w:t>填空题（每题</w:t>
      </w:r>
      <w:r w:rsidRPr="000B3FD8">
        <w:rPr>
          <w:rStyle w:val="Strong"/>
          <w:rFonts w:hint="eastAsia"/>
          <w:sz w:val="24"/>
        </w:rPr>
        <w:t>3</w:t>
      </w:r>
      <w:r w:rsidRPr="000B3FD8">
        <w:rPr>
          <w:rStyle w:val="Strong"/>
          <w:rFonts w:hint="eastAsia"/>
          <w:sz w:val="24"/>
        </w:rPr>
        <w:t>分，共</w:t>
      </w:r>
      <w:r w:rsidR="006A1785">
        <w:rPr>
          <w:rStyle w:val="Strong"/>
          <w:rFonts w:hint="eastAsia"/>
          <w:sz w:val="24"/>
        </w:rPr>
        <w:t>30</w:t>
      </w:r>
      <w:r w:rsidRPr="000B3FD8">
        <w:rPr>
          <w:rStyle w:val="Strong"/>
          <w:rFonts w:hint="eastAsia"/>
          <w:sz w:val="24"/>
        </w:rPr>
        <w:t>分）</w:t>
      </w:r>
    </w:p>
    <w:p w14:paraId="7040A8FE" w14:textId="1162A7D1" w:rsidR="00C85EAF" w:rsidRPr="000B3FD8" w:rsidRDefault="006949AE" w:rsidP="00C85EAF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+⋯+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347F17">
        <w:rPr>
          <w:rStyle w:val="Strong"/>
          <w:b w:val="0"/>
          <w:bCs w:val="0"/>
          <w:sz w:val="24"/>
          <w:u w:val="single"/>
        </w:rPr>
        <w:t xml:space="preserve">                  </w:t>
      </w:r>
    </w:p>
    <w:p w14:paraId="7BA01939" w14:textId="163F409D" w:rsidR="000F1886" w:rsidRPr="00F95D34" w:rsidRDefault="006949AE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347F17">
        <w:rPr>
          <w:rStyle w:val="Strong"/>
          <w:b w:val="0"/>
          <w:bCs w:val="0"/>
          <w:sz w:val="24"/>
          <w:u w:val="single"/>
        </w:rPr>
        <w:t xml:space="preserve">              </w:t>
      </w:r>
    </w:p>
    <w:p w14:paraId="42203B1B" w14:textId="7F64CF81" w:rsidR="00F95D34" w:rsidRPr="00347F17" w:rsidRDefault="006949AE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den>
            </m:f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347F17">
        <w:rPr>
          <w:rStyle w:val="Strong"/>
          <w:b w:val="0"/>
          <w:bCs w:val="0"/>
          <w:sz w:val="24"/>
          <w:u w:val="single"/>
        </w:rPr>
        <w:t xml:space="preserve">                </w:t>
      </w:r>
    </w:p>
    <w:p w14:paraId="411C8D48" w14:textId="4792288F" w:rsidR="00347F17" w:rsidRPr="00B50FFE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w:rPr>
            <w:rStyle w:val="Strong"/>
            <w:rFonts w:ascii="Cambria Math" w:hAnsi="Cambria Math"/>
            <w:sz w:val="24"/>
          </w:rPr>
          <m:t>(a,b,c)</m:t>
        </m:r>
      </m:oMath>
      <w:r w:rsidR="00B50FFE">
        <w:rPr>
          <w:rStyle w:val="Strong"/>
          <w:rFonts w:hint="eastAsia"/>
          <w:b w:val="0"/>
          <w:bCs w:val="0"/>
          <w:sz w:val="24"/>
        </w:rPr>
        <w:t>的梯度为：</w:t>
      </w:r>
      <w:r w:rsidR="00B50FFE">
        <w:rPr>
          <w:rStyle w:val="Strong"/>
          <w:rFonts w:hint="eastAsia"/>
          <w:b w:val="0"/>
          <w:bCs w:val="0"/>
          <w:sz w:val="24"/>
          <w:u w:val="single"/>
        </w:rPr>
        <w:t xml:space="preserve">           </w:t>
      </w:r>
    </w:p>
    <w:p w14:paraId="48E3005F" w14:textId="40CA931F" w:rsidR="00B50FFE" w:rsidRPr="006A1785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2x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w:r>
        <w:rPr>
          <w:rStyle w:val="Strong"/>
          <w:rFonts w:hint="eastAsia"/>
          <w:b w:val="0"/>
          <w:bCs w:val="0"/>
          <w:sz w:val="24"/>
          <w:u w:val="single"/>
        </w:rPr>
        <w:t xml:space="preserve">                     </w:t>
      </w:r>
    </w:p>
    <w:p w14:paraId="5F364A3B" w14:textId="6C9501C6" w:rsidR="006A1785" w:rsidRPr="004E3DF1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(x,y)</m:t>
            </m:r>
          </m:e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r>
              <w:rPr>
                <w:rStyle w:val="Strong"/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e>
            </m:func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  <w:u w:val="single"/>
        </w:rPr>
        <w:t xml:space="preserve">      </w:t>
      </w:r>
    </w:p>
    <w:p w14:paraId="5E86987E" w14:textId="6D00C16C" w:rsidR="004E3DF1" w:rsidRPr="00DE4A73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π</m:t>
        </m:r>
      </m:oMath>
      <w:r w:rsidR="00DE4A73"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DE4A73">
        <w:rPr>
          <w:rStyle w:val="Strong"/>
          <w:b w:val="0"/>
          <w:bCs w:val="0"/>
          <w:sz w:val="24"/>
        </w:rPr>
        <w:t xml:space="preserve"> </w:t>
      </w:r>
      <w:r w:rsidR="00DE4A73">
        <w:rPr>
          <w:rStyle w:val="Strong"/>
          <w:b w:val="0"/>
          <w:bCs w:val="0"/>
          <w:sz w:val="24"/>
          <w:u w:val="single"/>
        </w:rPr>
        <w:t xml:space="preserve">     </w:t>
      </w:r>
    </w:p>
    <w:p w14:paraId="743E9FAD" w14:textId="2ED7C1BE" w:rsidR="00F95D34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xdy-ydx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w:r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28644919" w14:textId="77777777" w:rsidR="000554BD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23BF45BC" w14:textId="77777777" w:rsidR="000554BD" w:rsidRDefault="006949AE" w:rsidP="000554BD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w:r w:rsidR="000554BD"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651F6404" w14:textId="29EACB41" w:rsidR="000554BD" w:rsidRDefault="00EB098E" w:rsidP="00E21DA0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w:r w:rsidR="00E21DA0"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63B92084" w14:textId="1EEEE321" w:rsidR="00896782" w:rsidRPr="0068375E" w:rsidRDefault="00754147" w:rsidP="00896782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t>解答</w:t>
      </w:r>
      <w:r w:rsidR="00CE0757" w:rsidRPr="000B3FD8">
        <w:rPr>
          <w:rStyle w:val="Strong"/>
          <w:rFonts w:hint="eastAsia"/>
          <w:sz w:val="24"/>
        </w:rPr>
        <w:t>题（每题</w:t>
      </w:r>
      <w:r w:rsidR="00CE0757" w:rsidRPr="000B3FD8">
        <w:rPr>
          <w:rStyle w:val="Strong"/>
          <w:rFonts w:hint="eastAsia"/>
          <w:sz w:val="24"/>
        </w:rPr>
        <w:t>6</w:t>
      </w:r>
      <w:r w:rsidR="00CE0757" w:rsidRPr="000B3FD8">
        <w:rPr>
          <w:rStyle w:val="Strong"/>
          <w:rFonts w:hint="eastAsia"/>
          <w:sz w:val="24"/>
        </w:rPr>
        <w:t>分，共</w:t>
      </w:r>
      <w:r w:rsidR="0068375E">
        <w:rPr>
          <w:rStyle w:val="Strong"/>
          <w:rFonts w:hint="eastAsia"/>
          <w:sz w:val="24"/>
        </w:rPr>
        <w:t>3</w:t>
      </w:r>
      <w:r w:rsidR="000B3FD8">
        <w:rPr>
          <w:rStyle w:val="Strong"/>
          <w:rFonts w:hint="eastAsia"/>
          <w:sz w:val="24"/>
        </w:rPr>
        <w:t>0</w:t>
      </w:r>
      <w:r w:rsidR="0068375E">
        <w:rPr>
          <w:rStyle w:val="Strong"/>
          <w:rFonts w:hint="eastAsia"/>
          <w:sz w:val="24"/>
        </w:rPr>
        <w:t>分</w:t>
      </w:r>
      <w:r w:rsidR="003A041C">
        <w:rPr>
          <w:rStyle w:val="Strong"/>
          <w:rFonts w:hint="eastAsia"/>
          <w:sz w:val="24"/>
        </w:rPr>
        <w:t>）</w:t>
      </w:r>
    </w:p>
    <w:p w14:paraId="13372B74" w14:textId="19FB217C" w:rsidR="00AA0420" w:rsidRPr="004B6396" w:rsidRDefault="00993BEB" w:rsidP="00AA0420">
      <w:pPr>
        <w:pStyle w:val="ListParagraph"/>
        <w:numPr>
          <w:ilvl w:val="0"/>
          <w:numId w:val="17"/>
        </w:numPr>
        <w:rPr>
          <w:rStyle w:val="Strong"/>
          <w:rFonts w:ascii="Cambria Math" w:hAnsi="Cambria Math" w:hint="eastAsia"/>
          <w:sz w:val="24"/>
          <w:oMath/>
        </w:rPr>
      </w:pPr>
      <w:r w:rsidRPr="000B3FD8">
        <w:rPr>
          <w:rStyle w:val="Strong"/>
          <w:rFonts w:hint="eastAsia"/>
          <w:b w:val="0"/>
          <w:sz w:val="24"/>
        </w:rPr>
        <w:t>求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</m:oMath>
      <w:r w:rsidRPr="000B3FD8">
        <w:rPr>
          <w:rStyle w:val="Strong"/>
          <w:rFonts w:hint="eastAsia"/>
          <w:b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≥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0,</m:t>
                </m:r>
              </m: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&lt;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0.</m:t>
                </m:r>
              </m:e>
            </m:eqArr>
          </m:e>
        </m:d>
      </m:oMath>
    </w:p>
    <w:p w14:paraId="48ED3E3B" w14:textId="77777777" w:rsidR="004B6396" w:rsidRDefault="004B6396" w:rsidP="004B6396">
      <w:pPr>
        <w:rPr>
          <w:rStyle w:val="Strong"/>
          <w:rFonts w:hint="eastAsia"/>
          <w:b w:val="0"/>
          <w:bCs w:val="0"/>
          <w:sz w:val="24"/>
        </w:rPr>
      </w:pPr>
    </w:p>
    <w:p w14:paraId="22B1E827" w14:textId="77777777" w:rsidR="004B6396" w:rsidRDefault="004B6396" w:rsidP="004B6396">
      <w:pPr>
        <w:rPr>
          <w:rStyle w:val="Strong"/>
          <w:rFonts w:hint="eastAsia"/>
          <w:b w:val="0"/>
          <w:bCs w:val="0"/>
          <w:sz w:val="24"/>
        </w:rPr>
      </w:pPr>
    </w:p>
    <w:p w14:paraId="1E23F48A" w14:textId="77777777" w:rsidR="004B6396" w:rsidRDefault="004B6396" w:rsidP="004B6396">
      <w:pPr>
        <w:rPr>
          <w:rStyle w:val="Strong"/>
          <w:rFonts w:hint="eastAsia"/>
          <w:b w:val="0"/>
          <w:bCs w:val="0"/>
          <w:sz w:val="24"/>
        </w:rPr>
      </w:pPr>
    </w:p>
    <w:p w14:paraId="3F15CED6" w14:textId="42ACCE65" w:rsidR="004B6396" w:rsidRPr="004B6396" w:rsidRDefault="004B6396" w:rsidP="004B6396">
      <w:pPr>
        <w:widowControl/>
        <w:jc w:val="left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4D8C33FE" w14:textId="1C8131FD" w:rsidR="003A041C" w:rsidRPr="003A041C" w:rsidRDefault="003A041C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设</w:t>
      </w:r>
      <m:oMath>
        <m:r>
          <w:rPr>
            <w:rStyle w:val="Strong"/>
            <w:rFonts w:ascii="Cambria Math" w:hAnsi="Cambria Math"/>
            <w:sz w:val="24"/>
          </w:rPr>
          <m:t>f(x,y)</m:t>
        </m:r>
      </m:oMath>
      <w:r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23677C4C" w14:textId="3392F192" w:rsidR="003A041C" w:rsidRP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274A4B67" w14:textId="611D5E68" w:rsid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03041924" w:rsidR="00AA0420" w:rsidRPr="00AA0420" w:rsidRDefault="00AA0420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 f(u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7A76CCAF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3A97472B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5891FE2F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73D12870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3A0948F3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11405A49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6CD46B59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2C272474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74AE3800" w14:textId="77777777" w:rsidR="004B639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5AA74B3D" w14:textId="77777777" w:rsidR="004B6396" w:rsidRPr="00B70B76" w:rsidRDefault="004B6396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34CC5943" w14:textId="3DEE47F4" w:rsidR="00571B6E" w:rsidRPr="004B6396" w:rsidRDefault="001E1827" w:rsidP="001E1827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-u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</m:eqArr>
          </m:e>
        </m:d>
      </m:oMath>
      <w:r>
        <w:rPr>
          <w:rStyle w:val="Strong"/>
          <w:rFonts w:hint="eastAsia"/>
          <w:b w:val="0"/>
          <w:bCs w:val="0"/>
          <w:sz w:val="24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</m:oMath>
    </w:p>
    <w:p w14:paraId="5EFE4B16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18741A70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3926EBB1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252CB733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3F7CE775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35C85BBB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6273E1CF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12AAA9FA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771A5D82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3847A540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2F9B6264" w14:textId="77777777" w:rsidR="004B6396" w:rsidRP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619B61A7" w14:textId="138CE1D3" w:rsidR="004B6396" w:rsidRDefault="007A0957" w:rsidP="0085498F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是由</w:t>
      </w:r>
      <m:oMath>
        <m:r>
          <w:rPr>
            <w:rStyle w:val="Strong"/>
            <w:rFonts w:ascii="Cambria Math" w:hAnsi="Cambria Math"/>
            <w:sz w:val="24"/>
          </w:rPr>
          <m:t>x=0, y=0, x+y=1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22FE5EF0" w14:textId="1CE770BF" w:rsidR="00647456" w:rsidRPr="004B6396" w:rsidRDefault="004B6396" w:rsidP="004B6396">
      <w:pPr>
        <w:widowControl/>
        <w:jc w:val="left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250FFEAD" w14:textId="180E18DB" w:rsidR="00647456" w:rsidRPr="004B6396" w:rsidRDefault="007A0957" w:rsidP="0085498F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>
        <w:rPr>
          <w:rStyle w:val="Strong"/>
          <w:rFonts w:hint="eastAsia"/>
          <w:b w:val="0"/>
          <w:bCs w:val="0"/>
          <w:sz w:val="24"/>
        </w:rPr>
        <w:t>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75DCFF1D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2C0C2C0A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6A023686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71F2AA0A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0572290A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079D0B3A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2EC45217" w14:textId="77777777" w:rsid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3C8E01AA" w14:textId="77777777" w:rsidR="004B6396" w:rsidRPr="004B6396" w:rsidRDefault="004B6396" w:rsidP="004B6396">
      <w:pPr>
        <w:rPr>
          <w:rStyle w:val="Strong"/>
          <w:rFonts w:hint="eastAsia"/>
          <w:b w:val="0"/>
          <w:sz w:val="24"/>
        </w:rPr>
      </w:pPr>
    </w:p>
    <w:p w14:paraId="7B622EF5" w14:textId="77777777" w:rsidR="00896782" w:rsidRDefault="00896782" w:rsidP="00896782">
      <w:pPr>
        <w:rPr>
          <w:rStyle w:val="Strong"/>
          <w:b w:val="0"/>
          <w:sz w:val="24"/>
        </w:rPr>
      </w:pPr>
    </w:p>
    <w:p w14:paraId="00B07A19" w14:textId="77777777" w:rsidR="00896782" w:rsidRDefault="00896782" w:rsidP="00896782">
      <w:pPr>
        <w:rPr>
          <w:rStyle w:val="Strong"/>
          <w:b w:val="0"/>
          <w:sz w:val="24"/>
        </w:rPr>
      </w:pPr>
    </w:p>
    <w:p w14:paraId="7EE74B21" w14:textId="29149C2F" w:rsidR="00C53B7C" w:rsidRPr="00C53B7C" w:rsidRDefault="00C53B7C" w:rsidP="00866927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9C10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6949AE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14:paraId="6331EE28" w14:textId="5F860AB6" w:rsidR="00896782" w:rsidRDefault="0092237F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2EE2B146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49B78E17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21D2E305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25C086A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0FBB9CEF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2B8028CF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6EAA5893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1814F544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71200E6" w14:textId="77777777" w:rsidR="004B6396" w:rsidRDefault="004B6396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08B97789" w14:textId="77777777" w:rsidR="004B6396" w:rsidRPr="00C53B7C" w:rsidRDefault="004B6396" w:rsidP="00C53B7C">
      <w:pPr>
        <w:pStyle w:val="ListParagraph"/>
        <w:ind w:left="780"/>
        <w:rPr>
          <w:rStyle w:val="Strong"/>
          <w:rFonts w:hint="eastAsia"/>
          <w:b w:val="0"/>
          <w:sz w:val="24"/>
        </w:rPr>
      </w:pPr>
    </w:p>
    <w:p w14:paraId="0D8A533E" w14:textId="3FDBDDDC" w:rsidR="00896782" w:rsidRPr="00896782" w:rsidRDefault="00896782" w:rsidP="00896782">
      <w:pPr>
        <w:rPr>
          <w:rStyle w:val="Strong"/>
          <w:b w:val="0"/>
          <w:sz w:val="24"/>
        </w:rPr>
      </w:pPr>
    </w:p>
    <w:p w14:paraId="2D766D4E" w14:textId="1573C961" w:rsidR="00EE157D" w:rsidRDefault="00C53B7C" w:rsidP="00C53B7C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计算题（本题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分）计算积分</w:t>
      </w:r>
    </w:p>
    <w:p w14:paraId="16014F47" w14:textId="77777777" w:rsidR="00C53B7C" w:rsidRPr="00C53B7C" w:rsidRDefault="00C53B7C" w:rsidP="00C53B7C">
      <w:pPr>
        <w:pStyle w:val="ListParagraph"/>
        <w:ind w:left="780"/>
        <w:rPr>
          <w:rStyle w:val="Strong"/>
          <w:b w:val="0"/>
          <w:sz w:val="24"/>
        </w:rPr>
      </w:pPr>
    </w:p>
    <w:p w14:paraId="0778EEDB" w14:textId="1F732B59" w:rsidR="007131AC" w:rsidRPr="00C53B7C" w:rsidRDefault="006949AE" w:rsidP="007131AC">
      <w:pPr>
        <w:pStyle w:val="ListParagraph"/>
        <w:ind w:left="780"/>
        <w:rPr>
          <w:rStyle w:val="Strong"/>
          <w:b w:val="0"/>
          <w:sz w:val="24"/>
        </w:rPr>
      </w:pPr>
      <m:oMathPara>
        <m:oMath>
          <m:nary>
            <m:naryPr>
              <m:chr m:val="∯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S</m:t>
              </m:r>
            </m:sub>
            <m:sup/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+xz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</m:t>
              </m:r>
            </m:e>
          </m:nary>
        </m:oMath>
      </m:oMathPara>
    </w:p>
    <w:p w14:paraId="2BC9BFCD" w14:textId="2A5D31C8" w:rsidR="004B6396" w:rsidRDefault="00C53B7C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为</m:t>
        </m:r>
        <m:r>
          <w:rPr>
            <w:rStyle w:val="Strong"/>
            <w:rFonts w:ascii="Cambria Math" w:hAnsi="Cambria Math"/>
            <w:sz w:val="24"/>
          </w:rPr>
          <m:t>x=y=z=0, x=y=z=a</m:t>
        </m:r>
      </m:oMath>
      <w:r>
        <w:rPr>
          <w:rStyle w:val="Strong"/>
          <w:rFonts w:hint="eastAsia"/>
          <w:b w:val="0"/>
          <w:bCs w:val="0"/>
          <w:sz w:val="24"/>
        </w:rPr>
        <w:t>六个平面所围成的正方体并取外侧。</w:t>
      </w:r>
    </w:p>
    <w:p w14:paraId="75C89085" w14:textId="4F5994BF" w:rsidR="00C53B7C" w:rsidRPr="004B6396" w:rsidRDefault="004B6396" w:rsidP="004B6396">
      <w:pPr>
        <w:widowControl/>
        <w:jc w:val="left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7F3FEB73" w14:textId="6711CB9A" w:rsidR="006905ED" w:rsidRDefault="009F06A2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分）讨论函数</w:t>
      </w:r>
    </w:p>
    <w:p w14:paraId="30BCD21A" w14:textId="786DD85C" w:rsidR="009F06A2" w:rsidRPr="009F06A2" w:rsidRDefault="009F06A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,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   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912455F" w14:textId="7FFD0B3F" w:rsidR="009F06A2" w:rsidRDefault="007F0462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 w:rsidR="00C05122">
        <w:rPr>
          <w:rStyle w:val="Strong"/>
          <w:rFonts w:hint="eastAsia"/>
          <w:b w:val="0"/>
          <w:bCs w:val="0"/>
          <w:sz w:val="24"/>
        </w:rPr>
        <w:t>点</w:t>
      </w:r>
      <w:r w:rsidR="009F06A2">
        <w:rPr>
          <w:rStyle w:val="Strong"/>
          <w:rFonts w:hint="eastAsia"/>
          <w:b w:val="0"/>
          <w:bCs w:val="0"/>
          <w:sz w:val="24"/>
        </w:rPr>
        <w:t>的可微性。</w:t>
      </w:r>
    </w:p>
    <w:p w14:paraId="3AAC38BB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C093380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08099FFA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44AF1A4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A2506C7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981F733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09F569EC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26ED4918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819E6B2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14B437B9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60CA6DD3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50E42BA4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5C6B134F" w14:textId="77777777" w:rsidR="004B6396" w:rsidRDefault="004B6396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12D0AAA6" w14:textId="77777777" w:rsidR="004B6396" w:rsidRDefault="004B6396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bookmarkStart w:id="0" w:name="_GoBack"/>
      <w:bookmarkEnd w:id="0"/>
    </w:p>
    <w:p w14:paraId="30CE1ED2" w14:textId="1D9F2396" w:rsidR="009F06A2" w:rsidRDefault="00835894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EA686B">
        <w:rPr>
          <w:rStyle w:val="Strong"/>
          <w:rFonts w:hint="eastAsia"/>
          <w:b w:val="0"/>
          <w:sz w:val="24"/>
        </w:rPr>
        <w:t>已知空间中</w:t>
      </w:r>
      <w:r w:rsidR="00EA686B">
        <w:rPr>
          <w:rStyle w:val="Strong"/>
          <w:b w:val="0"/>
          <w:sz w:val="24"/>
        </w:rPr>
        <w:t>n</w:t>
      </w:r>
      <w:r w:rsidR="00EA686B">
        <w:rPr>
          <w:rStyle w:val="Strong"/>
          <w:rFonts w:hint="eastAsia"/>
          <w:b w:val="0"/>
          <w:sz w:val="24"/>
        </w:rPr>
        <w:t>个点的坐标分别是</w:t>
      </w:r>
    </w:p>
    <w:p w14:paraId="0A2A11D9" w14:textId="7F51FD0B" w:rsidR="00EA686B" w:rsidRPr="00EA686B" w:rsidRDefault="006949AE" w:rsidP="00EA686B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,  i=1,2,⋯n</m:t>
          </m:r>
        </m:oMath>
      </m:oMathPara>
    </w:p>
    <w:p w14:paraId="5CA0FB61" w14:textId="3D45F2DF" w:rsidR="00EA686B" w:rsidRPr="009F06A2" w:rsidRDefault="00D85E9B" w:rsidP="00EA686B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试求一点，使得它与这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个点距离的平方和最小。</w:t>
      </w:r>
    </w:p>
    <w:sectPr w:rsidR="00EA686B" w:rsidRPr="009F06A2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1F813" w14:textId="77777777" w:rsidR="006949AE" w:rsidRDefault="006949AE" w:rsidP="00EE157D">
      <w:r>
        <w:separator/>
      </w:r>
    </w:p>
  </w:endnote>
  <w:endnote w:type="continuationSeparator" w:id="0">
    <w:p w14:paraId="3C6C7288" w14:textId="77777777" w:rsidR="006949AE" w:rsidRDefault="006949AE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A686B" w:rsidRDefault="00EA686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A686B" w:rsidRDefault="00EA686B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A686B" w:rsidRDefault="00EA686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63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77777777" w:rsidR="00EA686B" w:rsidRDefault="00EA686B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D711E" w14:textId="77777777" w:rsidR="006949AE" w:rsidRDefault="006949AE" w:rsidP="00EE157D">
      <w:r>
        <w:separator/>
      </w:r>
    </w:p>
  </w:footnote>
  <w:footnote w:type="continuationSeparator" w:id="0">
    <w:p w14:paraId="5450F04A" w14:textId="77777777" w:rsidR="006949AE" w:rsidRDefault="006949AE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20"/>
  </w:num>
  <w:num w:numId="15">
    <w:abstractNumId w:val="5"/>
  </w:num>
  <w:num w:numId="16">
    <w:abstractNumId w:val="12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F1886"/>
    <w:rsid w:val="00125FEB"/>
    <w:rsid w:val="00183A81"/>
    <w:rsid w:val="001858CC"/>
    <w:rsid w:val="001B58F2"/>
    <w:rsid w:val="001C2CB0"/>
    <w:rsid w:val="001C6570"/>
    <w:rsid w:val="001D01C6"/>
    <w:rsid w:val="001E1827"/>
    <w:rsid w:val="001E4868"/>
    <w:rsid w:val="001E61E2"/>
    <w:rsid w:val="001F308A"/>
    <w:rsid w:val="00240608"/>
    <w:rsid w:val="00276DE2"/>
    <w:rsid w:val="00290041"/>
    <w:rsid w:val="00294808"/>
    <w:rsid w:val="002A40D6"/>
    <w:rsid w:val="002C1B8C"/>
    <w:rsid w:val="003305AA"/>
    <w:rsid w:val="003306F1"/>
    <w:rsid w:val="00347F17"/>
    <w:rsid w:val="003713FC"/>
    <w:rsid w:val="003832A1"/>
    <w:rsid w:val="003875F8"/>
    <w:rsid w:val="003A041C"/>
    <w:rsid w:val="003A2A87"/>
    <w:rsid w:val="003B4C88"/>
    <w:rsid w:val="004118FA"/>
    <w:rsid w:val="004446E9"/>
    <w:rsid w:val="004577D9"/>
    <w:rsid w:val="0046064F"/>
    <w:rsid w:val="00460B96"/>
    <w:rsid w:val="00466937"/>
    <w:rsid w:val="004B6396"/>
    <w:rsid w:val="004D3F8A"/>
    <w:rsid w:val="004E3DF1"/>
    <w:rsid w:val="0056495E"/>
    <w:rsid w:val="00571B6E"/>
    <w:rsid w:val="005C3114"/>
    <w:rsid w:val="005D326E"/>
    <w:rsid w:val="005F2093"/>
    <w:rsid w:val="005F45DE"/>
    <w:rsid w:val="00605A94"/>
    <w:rsid w:val="0060761B"/>
    <w:rsid w:val="006452F6"/>
    <w:rsid w:val="00647456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807DE"/>
    <w:rsid w:val="008905A3"/>
    <w:rsid w:val="00896782"/>
    <w:rsid w:val="008B3354"/>
    <w:rsid w:val="008D4CCB"/>
    <w:rsid w:val="00917321"/>
    <w:rsid w:val="0092237F"/>
    <w:rsid w:val="00946439"/>
    <w:rsid w:val="00953569"/>
    <w:rsid w:val="00972FA2"/>
    <w:rsid w:val="00993BEB"/>
    <w:rsid w:val="00997775"/>
    <w:rsid w:val="009C1056"/>
    <w:rsid w:val="009C10B7"/>
    <w:rsid w:val="009E5F18"/>
    <w:rsid w:val="009E69A5"/>
    <w:rsid w:val="009F06A2"/>
    <w:rsid w:val="00A77C8C"/>
    <w:rsid w:val="00A9631F"/>
    <w:rsid w:val="00AA0420"/>
    <w:rsid w:val="00AC610A"/>
    <w:rsid w:val="00B00AFA"/>
    <w:rsid w:val="00B213D3"/>
    <w:rsid w:val="00B420B2"/>
    <w:rsid w:val="00B4497C"/>
    <w:rsid w:val="00B50FFE"/>
    <w:rsid w:val="00B61804"/>
    <w:rsid w:val="00B70B76"/>
    <w:rsid w:val="00B71707"/>
    <w:rsid w:val="00B8607F"/>
    <w:rsid w:val="00BC78F5"/>
    <w:rsid w:val="00BD721C"/>
    <w:rsid w:val="00BF3ED0"/>
    <w:rsid w:val="00C05122"/>
    <w:rsid w:val="00C355CB"/>
    <w:rsid w:val="00C44C3B"/>
    <w:rsid w:val="00C46C0D"/>
    <w:rsid w:val="00C46C3C"/>
    <w:rsid w:val="00C53B7C"/>
    <w:rsid w:val="00C72A0E"/>
    <w:rsid w:val="00C85EAF"/>
    <w:rsid w:val="00C91B39"/>
    <w:rsid w:val="00C9326B"/>
    <w:rsid w:val="00CA7EB3"/>
    <w:rsid w:val="00CB26B3"/>
    <w:rsid w:val="00CC660A"/>
    <w:rsid w:val="00CD292B"/>
    <w:rsid w:val="00CE0757"/>
    <w:rsid w:val="00CE7DEC"/>
    <w:rsid w:val="00CF5013"/>
    <w:rsid w:val="00D07B96"/>
    <w:rsid w:val="00D43E36"/>
    <w:rsid w:val="00D62693"/>
    <w:rsid w:val="00D63BE8"/>
    <w:rsid w:val="00D73164"/>
    <w:rsid w:val="00D81198"/>
    <w:rsid w:val="00D85E9B"/>
    <w:rsid w:val="00DA187A"/>
    <w:rsid w:val="00DE217C"/>
    <w:rsid w:val="00DE4A73"/>
    <w:rsid w:val="00E02CC7"/>
    <w:rsid w:val="00E13392"/>
    <w:rsid w:val="00E21DA0"/>
    <w:rsid w:val="00E41A68"/>
    <w:rsid w:val="00E4265E"/>
    <w:rsid w:val="00E4354A"/>
    <w:rsid w:val="00E526AF"/>
    <w:rsid w:val="00EA686B"/>
    <w:rsid w:val="00EB098E"/>
    <w:rsid w:val="00EB608C"/>
    <w:rsid w:val="00EC7121"/>
    <w:rsid w:val="00EE157D"/>
    <w:rsid w:val="00EF7A37"/>
    <w:rsid w:val="00F36355"/>
    <w:rsid w:val="00F45DD8"/>
    <w:rsid w:val="00F95D34"/>
    <w:rsid w:val="00FA230E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126</TotalTime>
  <Pages>5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29</cp:revision>
  <cp:lastPrinted>2004-06-02T02:29:00Z</cp:lastPrinted>
  <dcterms:created xsi:type="dcterms:W3CDTF">2018-06-27T01:19:00Z</dcterms:created>
  <dcterms:modified xsi:type="dcterms:W3CDTF">2018-06-27T07:40:00Z</dcterms:modified>
</cp:coreProperties>
</file>
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18AF35F1" w:rsidR="00D07B96" w:rsidRPr="00D07B96" w:rsidRDefault="00AD466F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B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7CA5B42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BC78F5">
        <w:rPr>
          <w:rFonts w:ascii="宋体" w:hAnsi="宋体" w:hint="eastAsia"/>
          <w:b/>
          <w:sz w:val="32"/>
          <w:szCs w:val="32"/>
        </w:rPr>
        <w:t>17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BC78F5"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</w:tblGrid>
      <w:tr w:rsidR="003305AA" w14:paraId="18D6F054" w14:textId="77777777" w:rsidTr="003305AA">
        <w:trPr>
          <w:trHeight w:val="872"/>
          <w:jc w:val="center"/>
        </w:trPr>
        <w:tc>
          <w:tcPr>
            <w:tcW w:w="1072" w:type="dxa"/>
          </w:tcPr>
          <w:p w14:paraId="076D7259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6AA36141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305AA" w14:paraId="484E239B" w14:textId="77777777" w:rsidTr="003305AA">
        <w:trPr>
          <w:jc w:val="center"/>
        </w:trPr>
        <w:tc>
          <w:tcPr>
            <w:tcW w:w="1072" w:type="dxa"/>
          </w:tcPr>
          <w:p w14:paraId="08CE87B5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64A090E" w:rsidR="00E526AF" w:rsidRPr="000B3FD8" w:rsidRDefault="004118FA" w:rsidP="004118FA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lastRenderedPageBreak/>
        <w:t>填空题（每题</w:t>
      </w:r>
      <w:r w:rsidRPr="000B3FD8">
        <w:rPr>
          <w:rStyle w:val="Strong"/>
          <w:rFonts w:hint="eastAsia"/>
          <w:sz w:val="24"/>
        </w:rPr>
        <w:t>3</w:t>
      </w:r>
      <w:r w:rsidRPr="000B3FD8">
        <w:rPr>
          <w:rStyle w:val="Strong"/>
          <w:rFonts w:hint="eastAsia"/>
          <w:sz w:val="24"/>
        </w:rPr>
        <w:t>分，共</w:t>
      </w:r>
      <w:r w:rsidR="006A1785">
        <w:rPr>
          <w:rStyle w:val="Strong"/>
          <w:rFonts w:hint="eastAsia"/>
          <w:sz w:val="24"/>
        </w:rPr>
        <w:t>30</w:t>
      </w:r>
      <w:r w:rsidRPr="000B3FD8">
        <w:rPr>
          <w:rStyle w:val="Strong"/>
          <w:rFonts w:hint="eastAsia"/>
          <w:sz w:val="24"/>
        </w:rPr>
        <w:t>分）</w:t>
      </w:r>
    </w:p>
    <w:p w14:paraId="30685993" w14:textId="77777777" w:rsidR="00977328" w:rsidRPr="00F95D34" w:rsidRDefault="00E31A16" w:rsidP="00977328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2π</m:t>
            </m:r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2x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3x</m:t>
                    </m:r>
                  </m:e>
                </m:d>
              </m:e>
            </m:func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977328">
        <w:rPr>
          <w:rStyle w:val="Strong"/>
          <w:b w:val="0"/>
          <w:bCs w:val="0"/>
          <w:sz w:val="24"/>
        </w:rPr>
        <w:t xml:space="preserve"> </w:t>
      </w:r>
      <w:r w:rsidR="00977328">
        <w:rPr>
          <w:rStyle w:val="Strong"/>
          <w:b w:val="0"/>
          <w:bCs w:val="0"/>
          <w:sz w:val="24"/>
          <w:u w:val="single"/>
        </w:rPr>
        <w:t xml:space="preserve">              </w:t>
      </w:r>
    </w:p>
    <w:p w14:paraId="7040A8FE" w14:textId="1162A7D1" w:rsidR="00C85EAF" w:rsidRPr="000B3FD8" w:rsidRDefault="00E31A16" w:rsidP="00C85EAF">
      <w:pPr>
        <w:pStyle w:val="ListParagraph"/>
        <w:numPr>
          <w:ilvl w:val="0"/>
          <w:numId w:val="10"/>
        </w:numPr>
        <w:rPr>
          <w:rStyle w:val="Strong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+⋯+</m:t>
                </m:r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347F17">
        <w:rPr>
          <w:rStyle w:val="Strong"/>
          <w:b w:val="0"/>
          <w:bCs w:val="0"/>
          <w:sz w:val="24"/>
          <w:u w:val="single"/>
        </w:rPr>
        <w:t xml:space="preserve">                  </w:t>
      </w:r>
    </w:p>
    <w:p w14:paraId="411C8D48" w14:textId="4792288F" w:rsidR="00347F17" w:rsidRPr="00B50FFE" w:rsidRDefault="00347F1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347F17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4"/>
          </w:rPr>
          <m:t>u=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B50FFE">
        <w:rPr>
          <w:rStyle w:val="Strong"/>
          <w:rFonts w:hint="eastAsia"/>
          <w:b w:val="0"/>
          <w:bCs w:val="0"/>
          <w:sz w:val="24"/>
        </w:rPr>
        <w:t>，它在点</w:t>
      </w:r>
      <m:oMath>
        <m:r>
          <w:rPr>
            <w:rStyle w:val="Strong"/>
            <w:rFonts w:ascii="Cambria Math" w:hAnsi="Cambria Math"/>
            <w:sz w:val="24"/>
          </w:rPr>
          <m:t>(a,b,c)</m:t>
        </m:r>
      </m:oMath>
      <w:r w:rsidR="00B50FFE">
        <w:rPr>
          <w:rStyle w:val="Strong"/>
          <w:rFonts w:hint="eastAsia"/>
          <w:b w:val="0"/>
          <w:bCs w:val="0"/>
          <w:sz w:val="24"/>
        </w:rPr>
        <w:t>的梯度为：</w:t>
      </w:r>
      <w:r w:rsidR="00B50FFE">
        <w:rPr>
          <w:rStyle w:val="Strong"/>
          <w:rFonts w:hint="eastAsia"/>
          <w:b w:val="0"/>
          <w:bCs w:val="0"/>
          <w:sz w:val="24"/>
          <w:u w:val="single"/>
        </w:rPr>
        <w:t xml:space="preserve">           </w:t>
      </w:r>
    </w:p>
    <w:p w14:paraId="2E8EDE90" w14:textId="77777777" w:rsidR="00582A14" w:rsidRPr="00347F17" w:rsidRDefault="00E31A16" w:rsidP="00582A1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den>
            </m:f>
          </m:e>
        </m:func>
        <m:r>
          <w:rPr>
            <w:rStyle w:val="Strong"/>
            <w:rFonts w:ascii="Cambria Math" w:hAnsi="Cambria Math"/>
            <w:sz w:val="24"/>
          </w:rPr>
          <m:t>=</m:t>
        </m:r>
      </m:oMath>
      <w:r w:rsidR="00582A14">
        <w:rPr>
          <w:rStyle w:val="Strong"/>
          <w:b w:val="0"/>
          <w:bCs w:val="0"/>
          <w:sz w:val="24"/>
        </w:rPr>
        <w:t xml:space="preserve"> </w:t>
      </w:r>
      <w:r w:rsidR="00582A14">
        <w:rPr>
          <w:rStyle w:val="Strong"/>
          <w:b w:val="0"/>
          <w:bCs w:val="0"/>
          <w:sz w:val="24"/>
          <w:u w:val="single"/>
        </w:rPr>
        <w:t xml:space="preserve">                </w:t>
      </w:r>
    </w:p>
    <w:p w14:paraId="48E3005F" w14:textId="40CA931F" w:rsidR="00B50FFE" w:rsidRPr="006A1785" w:rsidRDefault="006A1785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交换</w:t>
      </w:r>
      <w:r w:rsidRPr="006A1785">
        <w:rPr>
          <w:rStyle w:val="Strong"/>
          <w:rFonts w:hint="eastAsia"/>
          <w:b w:val="0"/>
          <w:bCs w:val="0"/>
          <w:sz w:val="24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2x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 w:val="24"/>
        </w:rPr>
        <w:t>的次序为：</w:t>
      </w:r>
      <w:r>
        <w:rPr>
          <w:rStyle w:val="Strong"/>
          <w:rFonts w:hint="eastAsia"/>
          <w:b w:val="0"/>
          <w:bCs w:val="0"/>
          <w:sz w:val="24"/>
          <w:u w:val="single"/>
        </w:rPr>
        <w:t xml:space="preserve">                     </w:t>
      </w:r>
    </w:p>
    <w:p w14:paraId="5F364A3B" w14:textId="6C9501C6" w:rsidR="006A1785" w:rsidRPr="004E3DF1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D=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(x,y)</m:t>
            </m:r>
          </m:e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r>
              <w:rPr>
                <w:rStyle w:val="Strong"/>
                <w:rFonts w:ascii="Cambria Math" w:hAnsi="Cambria Math"/>
                <w:sz w:val="24"/>
              </w:rPr>
              <m:t>4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，则</m:t>
        </m:r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e>
            </m:func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  <w:u w:val="single"/>
        </w:rPr>
        <w:t xml:space="preserve">      </w:t>
      </w:r>
    </w:p>
    <w:p w14:paraId="743E9FAD" w14:textId="2ED7C1BE" w:rsidR="00F95D34" w:rsidRPr="00582A14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2π</m:t>
        </m:r>
      </m:oMath>
      <w:r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xdy-ydx</m:t>
            </m:r>
          </m:e>
        </m:nary>
        <m:r>
          <w:rPr>
            <w:rStyle w:val="Strong"/>
            <w:rFonts w:ascii="Cambria Math" w:hAnsi="Cambria Math"/>
            <w:sz w:val="24"/>
          </w:rPr>
          <m:t>=</m:t>
        </m:r>
      </m:oMath>
      <w:r>
        <w:rPr>
          <w:rStyle w:val="Strong"/>
          <w:b w:val="0"/>
          <w:bCs w:val="0"/>
          <w:sz w:val="24"/>
        </w:rPr>
        <w:t xml:space="preserve"> </w:t>
      </w:r>
      <w:r>
        <w:rPr>
          <w:rStyle w:val="Strong"/>
          <w:b w:val="0"/>
          <w:bCs w:val="0"/>
          <w:sz w:val="24"/>
          <w:u w:val="single"/>
        </w:rPr>
        <w:t xml:space="preserve">         </w:t>
      </w:r>
    </w:p>
    <w:p w14:paraId="23BF45BC" w14:textId="7FB359F2" w:rsidR="000554BD" w:rsidRPr="009C563E" w:rsidRDefault="00582A14" w:rsidP="009C563E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是半圆周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π</m:t>
        </m:r>
      </m:oMath>
      <w:r>
        <w:rPr>
          <w:rStyle w:val="Strong"/>
          <w:rFonts w:hint="eastAsia"/>
          <w:b w:val="0"/>
          <w:bCs w:val="0"/>
          <w:sz w:val="24"/>
        </w:rPr>
        <w:t>。则第一类曲线积分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>
        <w:rPr>
          <w:rStyle w:val="Strong"/>
          <w:b w:val="0"/>
          <w:bCs w:val="0"/>
          <w:sz w:val="24"/>
        </w:rPr>
        <w:t xml:space="preserve"> </w:t>
      </w:r>
      <w:r>
        <w:rPr>
          <w:rStyle w:val="Strong"/>
          <w:b w:val="0"/>
          <w:bCs w:val="0"/>
          <w:sz w:val="24"/>
          <w:u w:val="single"/>
        </w:rPr>
        <w:t xml:space="preserve">     </w:t>
      </w:r>
    </w:p>
    <w:p w14:paraId="3CFB0B49" w14:textId="2840BA01" w:rsidR="00582A14" w:rsidRPr="00582A14" w:rsidRDefault="00EB098E" w:rsidP="00582A14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u w:val="single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</w:t>
      </w:r>
      <w:r w:rsidR="00E21DA0">
        <w:rPr>
          <w:rStyle w:val="Strong"/>
          <w:rFonts w:hint="eastAsia"/>
          <w:b w:val="0"/>
          <w:bCs w:val="0"/>
          <w:sz w:val="24"/>
        </w:rPr>
        <w:t>方向为上侧。则第二类曲面积分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 w:rsidR="00E21DA0">
        <w:rPr>
          <w:rStyle w:val="Strong"/>
          <w:b w:val="0"/>
          <w:bCs w:val="0"/>
          <w:sz w:val="24"/>
        </w:rPr>
        <w:t xml:space="preserve"> </w:t>
      </w:r>
      <w:r w:rsidR="00E21DA0">
        <w:rPr>
          <w:rStyle w:val="Strong"/>
          <w:b w:val="0"/>
          <w:bCs w:val="0"/>
          <w:sz w:val="24"/>
          <w:u w:val="single"/>
        </w:rPr>
        <w:t xml:space="preserve">         </w:t>
      </w:r>
    </w:p>
    <w:p w14:paraId="47E048DE" w14:textId="77777777" w:rsidR="00582A14" w:rsidRPr="000554BD" w:rsidRDefault="00582A14" w:rsidP="00582A1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在第一象限中的部分，则第一类曲面积分</w:t>
      </w:r>
    </w:p>
    <w:p w14:paraId="67016E8D" w14:textId="02584EE2" w:rsidR="00582A14" w:rsidRDefault="00E31A16" w:rsidP="00582A14">
      <w:pPr>
        <w:pStyle w:val="ListParagraph"/>
        <w:ind w:left="1440"/>
        <w:rPr>
          <w:rStyle w:val="Strong"/>
          <w:b w:val="0"/>
          <w:bCs w:val="0"/>
          <w:sz w:val="24"/>
          <w:u w:val="single"/>
        </w:rPr>
      </w:pP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 w:rsidR="00582A14">
        <w:rPr>
          <w:rStyle w:val="Strong"/>
          <w:b w:val="0"/>
          <w:bCs w:val="0"/>
          <w:sz w:val="24"/>
        </w:rPr>
        <w:t xml:space="preserve"> </w:t>
      </w:r>
      <w:r w:rsidR="00582A14">
        <w:rPr>
          <w:rStyle w:val="Strong"/>
          <w:b w:val="0"/>
          <w:bCs w:val="0"/>
          <w:sz w:val="24"/>
          <w:u w:val="single"/>
        </w:rPr>
        <w:t xml:space="preserve">         </w:t>
      </w:r>
    </w:p>
    <w:p w14:paraId="2B27C615" w14:textId="77777777" w:rsidR="00F95D34" w:rsidRPr="00F95D34" w:rsidRDefault="00F95D34" w:rsidP="00F95D34">
      <w:pPr>
        <w:rPr>
          <w:rStyle w:val="Strong"/>
          <w:b w:val="0"/>
          <w:sz w:val="24"/>
        </w:rPr>
      </w:pPr>
    </w:p>
    <w:p w14:paraId="63B92084" w14:textId="1EEEE321" w:rsidR="00896782" w:rsidRPr="0068375E" w:rsidRDefault="00754147" w:rsidP="00896782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t>解答</w:t>
      </w:r>
      <w:r w:rsidR="00CE0757" w:rsidRPr="000B3FD8">
        <w:rPr>
          <w:rStyle w:val="Strong"/>
          <w:rFonts w:hint="eastAsia"/>
          <w:sz w:val="24"/>
        </w:rPr>
        <w:t>题（每题</w:t>
      </w:r>
      <w:r w:rsidR="00CE0757" w:rsidRPr="000B3FD8">
        <w:rPr>
          <w:rStyle w:val="Strong"/>
          <w:rFonts w:hint="eastAsia"/>
          <w:sz w:val="24"/>
        </w:rPr>
        <w:t>6</w:t>
      </w:r>
      <w:r w:rsidR="00CE0757" w:rsidRPr="000B3FD8">
        <w:rPr>
          <w:rStyle w:val="Strong"/>
          <w:rFonts w:hint="eastAsia"/>
          <w:sz w:val="24"/>
        </w:rPr>
        <w:t>分，共</w:t>
      </w:r>
      <w:r w:rsidR="0068375E">
        <w:rPr>
          <w:rStyle w:val="Strong"/>
          <w:rFonts w:hint="eastAsia"/>
          <w:sz w:val="24"/>
        </w:rPr>
        <w:t>3</w:t>
      </w:r>
      <w:r w:rsidR="000B3FD8">
        <w:rPr>
          <w:rStyle w:val="Strong"/>
          <w:rFonts w:hint="eastAsia"/>
          <w:sz w:val="24"/>
        </w:rPr>
        <w:t>0</w:t>
      </w:r>
      <w:r w:rsidR="0068375E">
        <w:rPr>
          <w:rStyle w:val="Strong"/>
          <w:rFonts w:hint="eastAsia"/>
          <w:sz w:val="24"/>
        </w:rPr>
        <w:t>分</w:t>
      </w:r>
      <w:r w:rsidR="003A041C">
        <w:rPr>
          <w:rStyle w:val="Strong"/>
          <w:rFonts w:hint="eastAsia"/>
          <w:sz w:val="24"/>
        </w:rPr>
        <w:t>）</w:t>
      </w:r>
    </w:p>
    <w:p w14:paraId="13372B74" w14:textId="19FB217C" w:rsidR="00AA0420" w:rsidRPr="009B2490" w:rsidRDefault="00993BEB" w:rsidP="00AA0420">
      <w:pPr>
        <w:pStyle w:val="ListParagraph"/>
        <w:numPr>
          <w:ilvl w:val="0"/>
          <w:numId w:val="17"/>
        </w:numPr>
        <w:rPr>
          <w:rStyle w:val="Strong"/>
          <w:rFonts w:ascii="Cambria Math" w:hAnsi="Cambria Math" w:hint="eastAsia"/>
          <w:sz w:val="24"/>
          <w:oMath/>
        </w:rPr>
      </w:pPr>
      <w:r w:rsidRPr="000B3FD8">
        <w:rPr>
          <w:rStyle w:val="Strong"/>
          <w:rFonts w:hint="eastAsia"/>
          <w:b w:val="0"/>
          <w:sz w:val="24"/>
        </w:rPr>
        <w:t>求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nary>
      </m:oMath>
      <w:r w:rsidRPr="000B3FD8">
        <w:rPr>
          <w:rStyle w:val="Strong"/>
          <w:rFonts w:hint="eastAsia"/>
          <w:b w:val="0"/>
          <w:sz w:val="24"/>
        </w:rPr>
        <w:t>，其中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4"/>
                  </w:rPr>
                  <m:t>≥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0,</m:t>
                </m:r>
              </m: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4"/>
                  </w:rPr>
                  <m:t>&lt;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0.</m:t>
                </m:r>
              </m:e>
            </m:eqArr>
          </m:e>
        </m:d>
      </m:oMath>
    </w:p>
    <w:p w14:paraId="4B385CE0" w14:textId="77777777" w:rsidR="009B2490" w:rsidRDefault="009B2490" w:rsidP="009B2490">
      <w:pPr>
        <w:rPr>
          <w:rStyle w:val="Strong"/>
          <w:rFonts w:hint="eastAsia"/>
          <w:b w:val="0"/>
          <w:bCs w:val="0"/>
          <w:sz w:val="24"/>
        </w:rPr>
      </w:pPr>
    </w:p>
    <w:p w14:paraId="232A47B2" w14:textId="77777777" w:rsidR="009B2490" w:rsidRDefault="009B2490" w:rsidP="009B2490">
      <w:pPr>
        <w:rPr>
          <w:rStyle w:val="Strong"/>
          <w:rFonts w:hint="eastAsia"/>
          <w:b w:val="0"/>
          <w:bCs w:val="0"/>
          <w:sz w:val="24"/>
        </w:rPr>
      </w:pPr>
    </w:p>
    <w:p w14:paraId="280D3316" w14:textId="77777777" w:rsidR="009B2490" w:rsidRDefault="009B2490" w:rsidP="009B2490">
      <w:pPr>
        <w:rPr>
          <w:rStyle w:val="Strong"/>
          <w:rFonts w:hint="eastAsia"/>
          <w:b w:val="0"/>
          <w:bCs w:val="0"/>
          <w:sz w:val="24"/>
        </w:rPr>
      </w:pPr>
    </w:p>
    <w:p w14:paraId="1D6D880B" w14:textId="77777777" w:rsidR="009B2490" w:rsidRDefault="009B2490" w:rsidP="009B2490">
      <w:pPr>
        <w:rPr>
          <w:rStyle w:val="Strong"/>
          <w:rFonts w:hint="eastAsia"/>
          <w:b w:val="0"/>
          <w:bCs w:val="0"/>
          <w:sz w:val="24"/>
        </w:rPr>
      </w:pPr>
    </w:p>
    <w:p w14:paraId="0E08D88E" w14:textId="77777777" w:rsidR="009B2490" w:rsidRDefault="009B2490" w:rsidP="009B2490">
      <w:pPr>
        <w:rPr>
          <w:rStyle w:val="Strong"/>
          <w:rFonts w:hint="eastAsia"/>
          <w:b w:val="0"/>
          <w:bCs w:val="0"/>
          <w:sz w:val="24"/>
        </w:rPr>
      </w:pPr>
    </w:p>
    <w:p w14:paraId="046868CD" w14:textId="77777777" w:rsidR="009B2490" w:rsidRDefault="009B2490" w:rsidP="009B2490">
      <w:pPr>
        <w:rPr>
          <w:rStyle w:val="Strong"/>
          <w:rFonts w:hint="eastAsia"/>
          <w:b w:val="0"/>
          <w:bCs w:val="0"/>
          <w:sz w:val="24"/>
        </w:rPr>
      </w:pPr>
    </w:p>
    <w:p w14:paraId="58750F22" w14:textId="1DD26D36" w:rsidR="009B2490" w:rsidRPr="009B2490" w:rsidRDefault="009B2490" w:rsidP="009B2490">
      <w:pPr>
        <w:widowControl/>
        <w:jc w:val="left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4D8C33FE" w14:textId="1C8131FD" w:rsidR="003A041C" w:rsidRPr="003A041C" w:rsidRDefault="003A041C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设</w:t>
      </w:r>
      <m:oMath>
        <m:r>
          <w:rPr>
            <w:rStyle w:val="Strong"/>
            <w:rFonts w:ascii="Cambria Math" w:hAnsi="Cambria Math"/>
            <w:sz w:val="24"/>
          </w:rPr>
          <m:t>f(x,y)</m:t>
        </m:r>
      </m:oMath>
      <w:r>
        <w:rPr>
          <w:rStyle w:val="Strong"/>
          <w:rFonts w:hint="eastAsia"/>
          <w:b w:val="0"/>
          <w:bCs w:val="0"/>
          <w:sz w:val="24"/>
        </w:rPr>
        <w:t>可微，证明：在坐标变换</w:t>
      </w:r>
    </w:p>
    <w:p w14:paraId="23677C4C" w14:textId="3392F192" w:rsidR="003A041C" w:rsidRP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y=u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</m:oMath>
      </m:oMathPara>
    </w:p>
    <w:p w14:paraId="274A4B67" w14:textId="611D5E68" w:rsid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下，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>
        <w:rPr>
          <w:rStyle w:val="Strong"/>
          <w:rFonts w:hint="eastAsia"/>
          <w:b w:val="0"/>
          <w:bCs w:val="0"/>
          <w:sz w:val="24"/>
        </w:rPr>
        <w:t>是一个形式不变量。即若</w:t>
      </w:r>
    </w:p>
    <w:p w14:paraId="3EBBA2A8" w14:textId="2BA3404E" w:rsidR="00AA0420" w:rsidRPr="00AA0420" w:rsidRDefault="00AA0420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 f(u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02ACA897" w14:textId="34C17B6C" w:rsidR="00571B6E" w:rsidRDefault="00AA042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则必有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>
        <w:rPr>
          <w:rStyle w:val="Strong"/>
          <w:b w:val="0"/>
          <w:bCs w:val="0"/>
          <w:sz w:val="24"/>
        </w:rPr>
        <w:t>.</w:t>
      </w:r>
    </w:p>
    <w:p w14:paraId="2CB46CA3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20B86FA6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5EA00340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3BA9A72F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767F965B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17B80A8F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0A79E033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009ACC9D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4DA84C78" w14:textId="77777777" w:rsidR="009B2490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4C8A8298" w14:textId="77777777" w:rsidR="009B2490" w:rsidRPr="00B70B76" w:rsidRDefault="009B2490" w:rsidP="00B70B76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</w:p>
    <w:p w14:paraId="34CC5943" w14:textId="3DEE47F4" w:rsidR="00571B6E" w:rsidRPr="009B2490" w:rsidRDefault="001E1827" w:rsidP="001E1827">
      <w:pPr>
        <w:pStyle w:val="ListParagraph"/>
        <w:numPr>
          <w:ilvl w:val="0"/>
          <w:numId w:val="17"/>
        </w:numPr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-u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</m:e>
            </m:eqArr>
          </m:e>
        </m:d>
      </m:oMath>
      <w:r>
        <w:rPr>
          <w:rStyle w:val="Strong"/>
          <w:rFonts w:hint="eastAsia"/>
          <w:b w:val="0"/>
          <w:bCs w:val="0"/>
          <w:sz w:val="24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</m:oMath>
    </w:p>
    <w:p w14:paraId="78C0CED7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13DA1AE8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3146EF14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094E9FF8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285BAE6F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603F9AC9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0321EF49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47E563F7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4638C729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0B3D44DE" w14:textId="77777777" w:rsidR="009B2490" w:rsidRP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619B61A7" w14:textId="2F8E2F18" w:rsidR="009B2490" w:rsidRDefault="007A0957" w:rsidP="0085498F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dxdy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其中</w:t>
      </w:r>
      <m:oMath>
        <m:r>
          <w:rPr>
            <w:rStyle w:val="Strong"/>
            <w:rFonts w:ascii="Cambria Math" w:hAnsi="Cambria Math"/>
            <w:sz w:val="24"/>
          </w:rPr>
          <m:t>D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是由</w:t>
      </w:r>
      <m:oMath>
        <m:r>
          <w:rPr>
            <w:rStyle w:val="Strong"/>
            <w:rFonts w:ascii="Cambria Math" w:hAnsi="Cambria Math"/>
            <w:sz w:val="24"/>
          </w:rPr>
          <m:t>x=0, y=0, x+y=1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所围成的区域。</w:t>
      </w:r>
    </w:p>
    <w:p w14:paraId="17C65A98" w14:textId="63FB3AEA" w:rsidR="00647456" w:rsidRPr="009B2490" w:rsidRDefault="009B2490" w:rsidP="009B2490">
      <w:pPr>
        <w:widowControl/>
        <w:jc w:val="left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250FFEAD" w14:textId="180E18DB" w:rsidR="00647456" w:rsidRPr="009B2490" w:rsidRDefault="007A0957" w:rsidP="0085498F">
      <w:pPr>
        <w:pStyle w:val="ListParagraph"/>
        <w:numPr>
          <w:ilvl w:val="0"/>
          <w:numId w:val="17"/>
        </w:numPr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</m:oMath>
      <w:r w:rsidR="00B213D3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V</m:t>
        </m:r>
      </m:oMath>
      <w:r w:rsidR="001E4868">
        <w:rPr>
          <w:rStyle w:val="Strong"/>
          <w:rFonts w:hint="eastAsia"/>
          <w:b w:val="0"/>
          <w:bCs w:val="0"/>
          <w:sz w:val="24"/>
        </w:rPr>
        <w:t>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</w:p>
    <w:p w14:paraId="38100CCF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53D3EA56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03D1C2D5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212C13D6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3301C3E5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65C50926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7FF221FE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52FCD24B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481C58C5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02864906" w14:textId="77777777" w:rsid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74AC1B48" w14:textId="77777777" w:rsidR="009B2490" w:rsidRP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7B622EF5" w14:textId="77777777" w:rsidR="00896782" w:rsidRDefault="00896782" w:rsidP="00896782">
      <w:pPr>
        <w:rPr>
          <w:rStyle w:val="Strong"/>
          <w:b w:val="0"/>
          <w:sz w:val="24"/>
        </w:rPr>
      </w:pPr>
    </w:p>
    <w:p w14:paraId="00B07A19" w14:textId="77777777" w:rsidR="00896782" w:rsidRDefault="00896782" w:rsidP="00896782">
      <w:pPr>
        <w:rPr>
          <w:rStyle w:val="Strong"/>
          <w:b w:val="0"/>
          <w:sz w:val="24"/>
        </w:rPr>
      </w:pPr>
    </w:p>
    <w:p w14:paraId="7EE74B21" w14:textId="29149C2F" w:rsidR="00C53B7C" w:rsidRPr="00C53B7C" w:rsidRDefault="00C53B7C" w:rsidP="00866927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9C1056">
        <w:rPr>
          <w:rStyle w:val="Strong"/>
          <w:rFonts w:hint="eastAsia"/>
          <w:b w:val="0"/>
          <w:sz w:val="24"/>
        </w:rPr>
        <w:t>验证积分</w:t>
      </w:r>
    </w:p>
    <w:p w14:paraId="5191C02B" w14:textId="77777777" w:rsidR="00C53B7C" w:rsidRPr="00C53B7C" w:rsidRDefault="00E31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x+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</m:oMath>
      </m:oMathPara>
    </w:p>
    <w:p w14:paraId="6331EE28" w14:textId="5F860AB6" w:rsidR="00896782" w:rsidRDefault="0092237F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</w:t>
      </w:r>
      <w:r w:rsidR="00EF7A37">
        <w:rPr>
          <w:rStyle w:val="Strong"/>
          <w:rFonts w:hint="eastAsia"/>
          <w:b w:val="0"/>
          <w:sz w:val="24"/>
        </w:rPr>
        <w:t>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 w:rsidR="00EF7A37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099F8A87" w14:textId="77777777" w:rsidR="009B2490" w:rsidRDefault="009B2490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489220B4" w14:textId="77777777" w:rsidR="009B2490" w:rsidRDefault="009B2490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28FD740E" w14:textId="77777777" w:rsidR="009B2490" w:rsidRDefault="009B2490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070F05FD" w14:textId="77777777" w:rsidR="009B2490" w:rsidRDefault="009B2490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66655FFF" w14:textId="77777777" w:rsidR="009B2490" w:rsidRDefault="009B2490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5A20B677" w14:textId="77777777" w:rsidR="009B2490" w:rsidRDefault="009B2490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3404E499" w14:textId="77777777" w:rsidR="009B2490" w:rsidRDefault="009B2490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3AC2949A" w14:textId="77777777" w:rsidR="009B2490" w:rsidRDefault="009B2490" w:rsidP="00C53B7C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1E5A0EAF" w14:textId="77777777" w:rsidR="009B2490" w:rsidRPr="009B2490" w:rsidRDefault="009B2490" w:rsidP="009B2490">
      <w:pPr>
        <w:rPr>
          <w:rStyle w:val="Strong"/>
          <w:rFonts w:hint="eastAsia"/>
          <w:b w:val="0"/>
          <w:sz w:val="24"/>
        </w:rPr>
      </w:pPr>
    </w:p>
    <w:p w14:paraId="0D8A533E" w14:textId="3FDBDDDC" w:rsidR="00896782" w:rsidRPr="00896782" w:rsidRDefault="00896782" w:rsidP="00896782">
      <w:pPr>
        <w:rPr>
          <w:rStyle w:val="Strong"/>
          <w:b w:val="0"/>
          <w:sz w:val="24"/>
        </w:rPr>
      </w:pPr>
    </w:p>
    <w:p w14:paraId="2D766D4E" w14:textId="1573C961" w:rsidR="00EE157D" w:rsidRDefault="00C53B7C" w:rsidP="00C53B7C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计算题（本题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分）计算积分</w:t>
      </w:r>
    </w:p>
    <w:p w14:paraId="16014F47" w14:textId="77777777" w:rsidR="00C53B7C" w:rsidRPr="00C53B7C" w:rsidRDefault="00C53B7C" w:rsidP="00C53B7C">
      <w:pPr>
        <w:pStyle w:val="ListParagraph"/>
        <w:ind w:left="780"/>
        <w:rPr>
          <w:rStyle w:val="Strong"/>
          <w:b w:val="0"/>
          <w:sz w:val="24"/>
        </w:rPr>
      </w:pPr>
    </w:p>
    <w:p w14:paraId="0778EEDB" w14:textId="1F732B59" w:rsidR="007131AC" w:rsidRPr="00C53B7C" w:rsidRDefault="00E31A16" w:rsidP="007131AC">
      <w:pPr>
        <w:pStyle w:val="ListParagraph"/>
        <w:ind w:left="780"/>
        <w:rPr>
          <w:rStyle w:val="Strong"/>
          <w:b w:val="0"/>
          <w:sz w:val="24"/>
        </w:rPr>
      </w:pPr>
      <m:oMathPara>
        <m:oMath>
          <m:nary>
            <m:naryPr>
              <m:chr m:val="∯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S</m:t>
              </m:r>
            </m:sub>
            <m:sup/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dzdx+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+xz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</m:t>
              </m:r>
            </m:e>
          </m:nary>
        </m:oMath>
      </m:oMathPara>
    </w:p>
    <w:p w14:paraId="2BC9BFCD" w14:textId="4E11174A" w:rsidR="009B2490" w:rsidRDefault="00C53B7C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为</m:t>
        </m:r>
        <m:r>
          <w:rPr>
            <w:rStyle w:val="Strong"/>
            <w:rFonts w:ascii="Cambria Math" w:hAnsi="Cambria Math"/>
            <w:sz w:val="24"/>
          </w:rPr>
          <m:t>x=y=z=0, x=y=z=a</m:t>
        </m:r>
      </m:oMath>
      <w:r>
        <w:rPr>
          <w:rStyle w:val="Strong"/>
          <w:rFonts w:hint="eastAsia"/>
          <w:b w:val="0"/>
          <w:bCs w:val="0"/>
          <w:sz w:val="24"/>
        </w:rPr>
        <w:t>六个平面所围成的正方体并取外侧。</w:t>
      </w:r>
    </w:p>
    <w:p w14:paraId="00B75F82" w14:textId="77777777" w:rsidR="009B2490" w:rsidRDefault="009B2490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034A2243" w14:textId="77777777" w:rsidR="00C53B7C" w:rsidRDefault="00C53B7C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F3FEB73" w14:textId="6711CB9A" w:rsidR="006905ED" w:rsidRDefault="009F06A2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分）讨论函数</w:t>
      </w:r>
    </w:p>
    <w:p w14:paraId="30BCD21A" w14:textId="786DD85C" w:rsidR="009F06A2" w:rsidRPr="009F06A2" w:rsidRDefault="009F06A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,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   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14:paraId="2912455F" w14:textId="6E813B7F" w:rsidR="009F06A2" w:rsidRDefault="009F06A2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在原点的可微性。</w:t>
      </w:r>
    </w:p>
    <w:p w14:paraId="68A5C9B4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3B37EBA3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6B579F9C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1B9303E2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208B144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5285786F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656A288B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34A23DC1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4F27E61C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48B3A793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2F307F5B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2928E70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B6F4A5B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77848602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3215EBCB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0E03A856" w14:textId="77777777" w:rsidR="009B2490" w:rsidRDefault="009B2490" w:rsidP="009F06A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</w:p>
    <w:p w14:paraId="3D5D99B3" w14:textId="77777777" w:rsidR="009B2490" w:rsidRDefault="009B2490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bookmarkStart w:id="0" w:name="_GoBack"/>
      <w:bookmarkEnd w:id="0"/>
    </w:p>
    <w:p w14:paraId="30CE1ED2" w14:textId="1D9F2396" w:rsidR="009F06A2" w:rsidRDefault="00835894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EA686B">
        <w:rPr>
          <w:rStyle w:val="Strong"/>
          <w:rFonts w:hint="eastAsia"/>
          <w:b w:val="0"/>
          <w:sz w:val="24"/>
        </w:rPr>
        <w:t>已知空间中</w:t>
      </w:r>
      <w:r w:rsidR="00EA686B">
        <w:rPr>
          <w:rStyle w:val="Strong"/>
          <w:b w:val="0"/>
          <w:sz w:val="24"/>
        </w:rPr>
        <w:t>n</w:t>
      </w:r>
      <w:r w:rsidR="00EA686B">
        <w:rPr>
          <w:rStyle w:val="Strong"/>
          <w:rFonts w:hint="eastAsia"/>
          <w:b w:val="0"/>
          <w:sz w:val="24"/>
        </w:rPr>
        <w:t>个点的坐标分别是</w:t>
      </w:r>
    </w:p>
    <w:p w14:paraId="0A2A11D9" w14:textId="7F51FD0B" w:rsidR="00EA686B" w:rsidRPr="00EA686B" w:rsidRDefault="00E31A16" w:rsidP="00EA686B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</w:rPr>
            <m:t>,  i=1,2,⋯n</m:t>
          </m:r>
        </m:oMath>
      </m:oMathPara>
    </w:p>
    <w:p w14:paraId="5CA0FB61" w14:textId="3D45F2DF" w:rsidR="00EA686B" w:rsidRPr="009F06A2" w:rsidRDefault="00D85E9B" w:rsidP="00EA686B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试求一点，使得它与这</w:t>
      </w:r>
      <w:r>
        <w:rPr>
          <w:rStyle w:val="Strong"/>
          <w:b w:val="0"/>
          <w:sz w:val="24"/>
        </w:rPr>
        <w:t>n</w:t>
      </w:r>
      <w:r>
        <w:rPr>
          <w:rStyle w:val="Strong"/>
          <w:rFonts w:hint="eastAsia"/>
          <w:b w:val="0"/>
          <w:sz w:val="24"/>
        </w:rPr>
        <w:t>个点距离的平方和最小。</w:t>
      </w:r>
    </w:p>
    <w:sectPr w:rsidR="00EA686B" w:rsidRPr="009F06A2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1E3B0" w14:textId="77777777" w:rsidR="00E31A16" w:rsidRDefault="00E31A16" w:rsidP="00EE157D">
      <w:r>
        <w:separator/>
      </w:r>
    </w:p>
  </w:endnote>
  <w:endnote w:type="continuationSeparator" w:id="0">
    <w:p w14:paraId="352E74DF" w14:textId="77777777" w:rsidR="00E31A16" w:rsidRDefault="00E31A16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EA686B" w:rsidRDefault="00EA686B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EA686B" w:rsidRDefault="00EA686B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EA686B" w:rsidRDefault="00EA686B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490">
      <w:rPr>
        <w:rStyle w:val="PageNumber"/>
        <w:noProof/>
      </w:rPr>
      <w:t>3</w:t>
    </w:r>
    <w:r>
      <w:rPr>
        <w:rStyle w:val="PageNumber"/>
      </w:rPr>
      <w:fldChar w:fldCharType="end"/>
    </w:r>
  </w:p>
  <w:p w14:paraId="20A853E0" w14:textId="77777777" w:rsidR="00EA686B" w:rsidRDefault="00EA686B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EB8A6" w14:textId="77777777" w:rsidR="00E31A16" w:rsidRDefault="00E31A16" w:rsidP="00EE157D">
      <w:r>
        <w:separator/>
      </w:r>
    </w:p>
  </w:footnote>
  <w:footnote w:type="continuationSeparator" w:id="0">
    <w:p w14:paraId="2C7390AB" w14:textId="77777777" w:rsidR="00E31A16" w:rsidRDefault="00E31A16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  <w:num w:numId="14">
    <w:abstractNumId w:val="20"/>
  </w:num>
  <w:num w:numId="15">
    <w:abstractNumId w:val="5"/>
  </w:num>
  <w:num w:numId="16">
    <w:abstractNumId w:val="12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B3FD8"/>
    <w:rsid w:val="000F1886"/>
    <w:rsid w:val="00125FEB"/>
    <w:rsid w:val="00183A81"/>
    <w:rsid w:val="001858CC"/>
    <w:rsid w:val="001B58F2"/>
    <w:rsid w:val="001C2CB0"/>
    <w:rsid w:val="001C6570"/>
    <w:rsid w:val="001D01C6"/>
    <w:rsid w:val="001E1827"/>
    <w:rsid w:val="001E4868"/>
    <w:rsid w:val="001E61E2"/>
    <w:rsid w:val="001F308A"/>
    <w:rsid w:val="00240608"/>
    <w:rsid w:val="00276DE2"/>
    <w:rsid w:val="00290041"/>
    <w:rsid w:val="00294808"/>
    <w:rsid w:val="002C1B8C"/>
    <w:rsid w:val="003305AA"/>
    <w:rsid w:val="003306F1"/>
    <w:rsid w:val="00347F17"/>
    <w:rsid w:val="003713FC"/>
    <w:rsid w:val="003832A1"/>
    <w:rsid w:val="003875F8"/>
    <w:rsid w:val="003A041C"/>
    <w:rsid w:val="003A2A87"/>
    <w:rsid w:val="003B4C88"/>
    <w:rsid w:val="004118FA"/>
    <w:rsid w:val="004446E9"/>
    <w:rsid w:val="004577D9"/>
    <w:rsid w:val="0046064F"/>
    <w:rsid w:val="00460B96"/>
    <w:rsid w:val="00466937"/>
    <w:rsid w:val="004E3DF1"/>
    <w:rsid w:val="0056495E"/>
    <w:rsid w:val="00571B6E"/>
    <w:rsid w:val="00582A14"/>
    <w:rsid w:val="005C3114"/>
    <w:rsid w:val="005D326E"/>
    <w:rsid w:val="005F2093"/>
    <w:rsid w:val="005F45DE"/>
    <w:rsid w:val="00605A94"/>
    <w:rsid w:val="0060761B"/>
    <w:rsid w:val="00635B72"/>
    <w:rsid w:val="006452F6"/>
    <w:rsid w:val="00647456"/>
    <w:rsid w:val="0068375E"/>
    <w:rsid w:val="00686E8E"/>
    <w:rsid w:val="006905ED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A0957"/>
    <w:rsid w:val="007A1321"/>
    <w:rsid w:val="007C57F7"/>
    <w:rsid w:val="007D4879"/>
    <w:rsid w:val="00805F4B"/>
    <w:rsid w:val="0081644A"/>
    <w:rsid w:val="00834C8B"/>
    <w:rsid w:val="00835894"/>
    <w:rsid w:val="0083781C"/>
    <w:rsid w:val="00850935"/>
    <w:rsid w:val="0085498F"/>
    <w:rsid w:val="00863FB4"/>
    <w:rsid w:val="00866927"/>
    <w:rsid w:val="008807DE"/>
    <w:rsid w:val="008905A3"/>
    <w:rsid w:val="00896782"/>
    <w:rsid w:val="008B3354"/>
    <w:rsid w:val="00916F99"/>
    <w:rsid w:val="00917321"/>
    <w:rsid w:val="0092237F"/>
    <w:rsid w:val="00946439"/>
    <w:rsid w:val="00953569"/>
    <w:rsid w:val="00972FA2"/>
    <w:rsid w:val="00977328"/>
    <w:rsid w:val="00993BEB"/>
    <w:rsid w:val="00997775"/>
    <w:rsid w:val="009B2490"/>
    <w:rsid w:val="009C1056"/>
    <w:rsid w:val="009C10B7"/>
    <w:rsid w:val="009C563E"/>
    <w:rsid w:val="009E5F18"/>
    <w:rsid w:val="009E69A5"/>
    <w:rsid w:val="009F06A2"/>
    <w:rsid w:val="00A77C8C"/>
    <w:rsid w:val="00A9631F"/>
    <w:rsid w:val="00AA0420"/>
    <w:rsid w:val="00AC610A"/>
    <w:rsid w:val="00AD466F"/>
    <w:rsid w:val="00B00AFA"/>
    <w:rsid w:val="00B213D3"/>
    <w:rsid w:val="00B420B2"/>
    <w:rsid w:val="00B4497C"/>
    <w:rsid w:val="00B50FFE"/>
    <w:rsid w:val="00B61804"/>
    <w:rsid w:val="00B626D6"/>
    <w:rsid w:val="00B70B76"/>
    <w:rsid w:val="00B71707"/>
    <w:rsid w:val="00B8607F"/>
    <w:rsid w:val="00BC78F5"/>
    <w:rsid w:val="00BD721C"/>
    <w:rsid w:val="00BF3ED0"/>
    <w:rsid w:val="00C355CB"/>
    <w:rsid w:val="00C44C3B"/>
    <w:rsid w:val="00C46C0D"/>
    <w:rsid w:val="00C46C3C"/>
    <w:rsid w:val="00C53B7C"/>
    <w:rsid w:val="00C72A0E"/>
    <w:rsid w:val="00C85EAF"/>
    <w:rsid w:val="00C91B39"/>
    <w:rsid w:val="00C9326B"/>
    <w:rsid w:val="00CA7EB3"/>
    <w:rsid w:val="00CB26B3"/>
    <w:rsid w:val="00CC660A"/>
    <w:rsid w:val="00CD292B"/>
    <w:rsid w:val="00CE0757"/>
    <w:rsid w:val="00CE7DEC"/>
    <w:rsid w:val="00CF5013"/>
    <w:rsid w:val="00D07B96"/>
    <w:rsid w:val="00D43E36"/>
    <w:rsid w:val="00D62693"/>
    <w:rsid w:val="00D63BE8"/>
    <w:rsid w:val="00D73164"/>
    <w:rsid w:val="00D81198"/>
    <w:rsid w:val="00D85E9B"/>
    <w:rsid w:val="00DA187A"/>
    <w:rsid w:val="00DE217C"/>
    <w:rsid w:val="00DE4A73"/>
    <w:rsid w:val="00E02CC7"/>
    <w:rsid w:val="00E13392"/>
    <w:rsid w:val="00E21DA0"/>
    <w:rsid w:val="00E31A16"/>
    <w:rsid w:val="00E41A68"/>
    <w:rsid w:val="00E4265E"/>
    <w:rsid w:val="00E4354A"/>
    <w:rsid w:val="00E526AF"/>
    <w:rsid w:val="00EA686B"/>
    <w:rsid w:val="00EB098E"/>
    <w:rsid w:val="00EB608C"/>
    <w:rsid w:val="00EC7121"/>
    <w:rsid w:val="00EE157D"/>
    <w:rsid w:val="00EF7A37"/>
    <w:rsid w:val="00F36355"/>
    <w:rsid w:val="00F45DD8"/>
    <w:rsid w:val="00F67123"/>
    <w:rsid w:val="00F95D34"/>
    <w:rsid w:val="00FA230E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13</TotalTime>
  <Pages>5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8</cp:revision>
  <cp:lastPrinted>2018-06-27T06:49:00Z</cp:lastPrinted>
  <dcterms:created xsi:type="dcterms:W3CDTF">2018-06-27T06:47:00Z</dcterms:created>
  <dcterms:modified xsi:type="dcterms:W3CDTF">2018-06-27T07:42:00Z</dcterms:modified>
</cp:coreProperties>
</file>
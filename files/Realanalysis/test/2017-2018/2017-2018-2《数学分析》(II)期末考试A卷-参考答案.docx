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4186A830" w:rsidR="00D07B96" w:rsidRPr="00D07B96" w:rsidRDefault="004118F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bookmarkStart w:id="0" w:name="_GoBack"/>
      <w:bookmarkEnd w:id="0"/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7CA5B42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BC78F5">
        <w:rPr>
          <w:rFonts w:ascii="宋体" w:hAnsi="宋体" w:hint="eastAsia"/>
          <w:b/>
          <w:sz w:val="32"/>
          <w:szCs w:val="32"/>
        </w:rPr>
        <w:t>17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BC78F5"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64A090E" w:rsidR="00E526AF" w:rsidRPr="000B3FD8" w:rsidRDefault="004118FA" w:rsidP="004118FA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lastRenderedPageBreak/>
        <w:t>填空题（每题</w:t>
      </w:r>
      <w:r w:rsidRPr="000B3FD8">
        <w:rPr>
          <w:rStyle w:val="Strong"/>
          <w:rFonts w:hint="eastAsia"/>
          <w:sz w:val="24"/>
        </w:rPr>
        <w:t>3</w:t>
      </w:r>
      <w:r w:rsidRPr="000B3FD8">
        <w:rPr>
          <w:rStyle w:val="Strong"/>
          <w:rFonts w:hint="eastAsia"/>
          <w:sz w:val="24"/>
        </w:rPr>
        <w:t>分，共</w:t>
      </w:r>
      <w:r w:rsidR="006A1785">
        <w:rPr>
          <w:rStyle w:val="Strong"/>
          <w:rFonts w:hint="eastAsia"/>
          <w:sz w:val="24"/>
        </w:rPr>
        <w:t>30</w:t>
      </w:r>
      <w:r w:rsidRPr="000B3FD8">
        <w:rPr>
          <w:rStyle w:val="Strong"/>
          <w:rFonts w:hint="eastAsia"/>
          <w:sz w:val="24"/>
        </w:rPr>
        <w:t>分）</w:t>
      </w:r>
    </w:p>
    <w:p w14:paraId="7040A8FE" w14:textId="108C2FA4" w:rsidR="00C85EAF" w:rsidRPr="000B3FD8" w:rsidRDefault="004C7EFE" w:rsidP="00C85EAF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+⋯+</m:t>
                </m:r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rad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3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e>
            </m:ra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-1</m:t>
            </m:r>
          </m:e>
        </m:d>
      </m:oMath>
    </w:p>
    <w:p w14:paraId="7BA01939" w14:textId="0E9F947C" w:rsidR="000F1886" w:rsidRPr="00F95D34" w:rsidRDefault="004C7EFE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6701FE" w:rsidRPr="008B7DF1">
        <w:rPr>
          <w:rStyle w:val="Strong"/>
          <w:rFonts w:hint="eastAsia"/>
          <w:b w:val="0"/>
          <w:bCs w:val="0"/>
          <w:sz w:val="24"/>
          <w:highlight w:val="yellow"/>
          <w:u w:val="single"/>
        </w:rPr>
        <w:t>0</w:t>
      </w:r>
    </w:p>
    <w:p w14:paraId="42203B1B" w14:textId="5269BA97" w:rsidR="00F95D34" w:rsidRPr="00347F17" w:rsidRDefault="004C7EFE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den>
            </m:f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6701FE" w:rsidRPr="008B7DF1">
        <w:rPr>
          <w:rStyle w:val="Strong"/>
          <w:rFonts w:hint="eastAsia"/>
          <w:b w:val="0"/>
          <w:bCs w:val="0"/>
          <w:sz w:val="24"/>
          <w:highlight w:val="yellow"/>
          <w:u w:val="single"/>
        </w:rPr>
        <w:t>2</w:t>
      </w:r>
    </w:p>
    <w:p w14:paraId="411C8D48" w14:textId="679B9BA4" w:rsidR="00347F17" w:rsidRPr="00B50FFE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w:rPr>
            <w:rStyle w:val="Strong"/>
            <w:rFonts w:ascii="Cambria Math" w:hAnsi="Cambria Math"/>
            <w:sz w:val="24"/>
          </w:rPr>
          <m:t>(a,b,c)</m:t>
        </m:r>
      </m:oMath>
      <w:r w:rsidR="00B50FFE">
        <w:rPr>
          <w:rStyle w:val="Strong"/>
          <w:rFonts w:hint="eastAsia"/>
          <w:b w:val="0"/>
          <w:bCs w:val="0"/>
          <w:sz w:val="24"/>
        </w:rPr>
        <w:t>的梯度为：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a</m:t>
                </m:r>
              </m:den>
            </m:f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,-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b</m:t>
                </m:r>
              </m:den>
            </m:f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,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c</m:t>
                </m:r>
              </m:den>
            </m:f>
          </m:e>
        </m:d>
      </m:oMath>
    </w:p>
    <w:p w14:paraId="48E3005F" w14:textId="2629A91E" w:rsidR="00B50FFE" w:rsidRPr="006A1785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2x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naryPr>
          <m:sub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y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den>
            </m:f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y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dx</m:t>
            </m:r>
          </m:e>
        </m:nary>
        <m:r>
          <w:rPr>
            <w:rStyle w:val="Strong"/>
            <w:rFonts w:ascii="Cambria Math" w:hAnsi="Cambria Math"/>
            <w:sz w:val="24"/>
            <w:highlight w:val="yellow"/>
          </w:rPr>
          <m:t>+</m:t>
        </m:r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4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naryPr>
          <m:sub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y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den>
            </m:f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dx</m:t>
            </m:r>
          </m:e>
        </m:nary>
      </m:oMath>
    </w:p>
    <w:p w14:paraId="5F364A3B" w14:textId="14DF426E" w:rsidR="006A1785" w:rsidRPr="004E3DF1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(x,y)</m:t>
            </m:r>
          </m:e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r>
              <w:rPr>
                <w:rStyle w:val="Strong"/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e>
            </m:func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  <w:highlight w:val="yellow"/>
          </w:rPr>
          <m:t>-6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π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</w:p>
    <w:p w14:paraId="5E86987E" w14:textId="4EF17BA0" w:rsidR="004E3DF1" w:rsidRPr="00DE4A73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π</m:t>
        </m:r>
      </m:oMath>
      <w:r w:rsidR="00DE4A73"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ds=</m:t>
        </m:r>
        <m:r>
          <w:rPr>
            <w:rStyle w:val="Strong"/>
            <w:rFonts w:ascii="Cambria Math" w:hAnsi="Cambria Math"/>
            <w:sz w:val="24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3</m:t>
            </m:r>
          </m:sup>
        </m:sSup>
      </m:oMath>
    </w:p>
    <w:p w14:paraId="743E9FAD" w14:textId="65697C42" w:rsidR="00F95D34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xdy-ydx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  <w:highlight w:val="yellow"/>
          </w:rPr>
          <m:t>2π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</w:p>
    <w:p w14:paraId="28644919" w14:textId="77777777" w:rsidR="000554BD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23BF45BC" w14:textId="319DB67A" w:rsidR="000554BD" w:rsidRDefault="004C7EFE" w:rsidP="000554BD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fPr>
          <m:num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3</m:t>
                </m:r>
              </m:e>
            </m:rad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den>
        </m:f>
      </m:oMath>
    </w:p>
    <w:p w14:paraId="651F6404" w14:textId="6D025CB3" w:rsidR="000554BD" w:rsidRDefault="00EB098E" w:rsidP="00E21DA0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den>
        </m:f>
      </m:oMath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63B92084" w14:textId="1EEEE321" w:rsidR="00896782" w:rsidRPr="0068375E" w:rsidRDefault="00754147" w:rsidP="00896782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t>解答</w:t>
      </w:r>
      <w:r w:rsidR="00CE0757" w:rsidRPr="000B3FD8">
        <w:rPr>
          <w:rStyle w:val="Strong"/>
          <w:rFonts w:hint="eastAsia"/>
          <w:sz w:val="24"/>
        </w:rPr>
        <w:t>题（每题</w:t>
      </w:r>
      <w:r w:rsidR="00CE0757" w:rsidRPr="000B3FD8">
        <w:rPr>
          <w:rStyle w:val="Strong"/>
          <w:rFonts w:hint="eastAsia"/>
          <w:sz w:val="24"/>
        </w:rPr>
        <w:t>6</w:t>
      </w:r>
      <w:r w:rsidR="00CE0757" w:rsidRPr="000B3FD8">
        <w:rPr>
          <w:rStyle w:val="Strong"/>
          <w:rFonts w:hint="eastAsia"/>
          <w:sz w:val="24"/>
        </w:rPr>
        <w:t>分，共</w:t>
      </w:r>
      <w:r w:rsidR="0068375E">
        <w:rPr>
          <w:rStyle w:val="Strong"/>
          <w:rFonts w:hint="eastAsia"/>
          <w:sz w:val="24"/>
        </w:rPr>
        <w:t>3</w:t>
      </w:r>
      <w:r w:rsidR="000B3FD8">
        <w:rPr>
          <w:rStyle w:val="Strong"/>
          <w:rFonts w:hint="eastAsia"/>
          <w:sz w:val="24"/>
        </w:rPr>
        <w:t>0</w:t>
      </w:r>
      <w:r w:rsidR="0068375E">
        <w:rPr>
          <w:rStyle w:val="Strong"/>
          <w:rFonts w:hint="eastAsia"/>
          <w:sz w:val="24"/>
        </w:rPr>
        <w:t>分</w:t>
      </w:r>
      <w:r w:rsidR="003A041C">
        <w:rPr>
          <w:rStyle w:val="Strong"/>
          <w:rFonts w:hint="eastAsia"/>
          <w:sz w:val="24"/>
        </w:rPr>
        <w:t>）</w:t>
      </w:r>
    </w:p>
    <w:p w14:paraId="13372B74" w14:textId="19FB217C" w:rsidR="00AA0420" w:rsidRPr="00DA0D1F" w:rsidRDefault="00993BEB" w:rsidP="00AA0420">
      <w:pPr>
        <w:pStyle w:val="ListParagraph"/>
        <w:numPr>
          <w:ilvl w:val="0"/>
          <w:numId w:val="17"/>
        </w:numPr>
        <w:rPr>
          <w:rStyle w:val="Strong"/>
          <w:rFonts w:ascii="Cambria Math" w:hAnsi="Cambria Math"/>
          <w:sz w:val="24"/>
          <w:oMath/>
        </w:rPr>
      </w:pPr>
      <w:r w:rsidRPr="000B3FD8">
        <w:rPr>
          <w:rStyle w:val="Strong"/>
          <w:rFonts w:hint="eastAsia"/>
          <w:b w:val="0"/>
          <w:sz w:val="24"/>
        </w:rPr>
        <w:t>求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</m:oMath>
      <w:r w:rsidRPr="000B3FD8">
        <w:rPr>
          <w:rStyle w:val="Strong"/>
          <w:rFonts w:hint="eastAsia"/>
          <w:b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≥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0,</m:t>
                </m:r>
              </m: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 xml:space="preserve">,  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4"/>
                  </w:rPr>
                  <m:t>&lt;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0.</m:t>
                </m:r>
              </m:e>
            </m:eqArr>
          </m:e>
        </m:d>
      </m:oMath>
    </w:p>
    <w:p w14:paraId="0CBB55AD" w14:textId="4F58DC1E" w:rsidR="00DA0D1F" w:rsidRDefault="00DA0D1F" w:rsidP="00DA0D1F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t</m:t>
                </m:r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t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</m:den>
            </m:f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t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+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1+t</m:t>
                </m:r>
              </m:den>
            </m:f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d</m:t>
            </m:r>
            <m:r>
              <w:rPr>
                <w:rStyle w:val="Strong"/>
                <w:rFonts w:ascii="Cambria Math" w:hAnsi="Cambria Math"/>
                <w:sz w:val="24"/>
              </w:rPr>
              <m:t>t</m:t>
            </m:r>
          </m:e>
        </m:nary>
      </m:oMath>
      <w:r>
        <w:rPr>
          <w:rStyle w:val="Strong"/>
          <w:b w:val="0"/>
          <w:bCs w:val="0"/>
          <w:sz w:val="24"/>
        </w:rPr>
        <w:t>………………………3</w:t>
      </w:r>
    </w:p>
    <w:p w14:paraId="34381F4D" w14:textId="77777777" w:rsidR="00DA0D1F" w:rsidRPr="004B6396" w:rsidRDefault="00DA0D1F" w:rsidP="00DA0D1F">
      <w:pPr>
        <w:pStyle w:val="ListParagraph"/>
        <w:ind w:left="1500"/>
        <w:rPr>
          <w:rStyle w:val="Strong"/>
          <w:rFonts w:ascii="Cambria Math" w:hAnsi="Cambria Math"/>
          <w:sz w:val="24"/>
          <w:oMath/>
        </w:rPr>
      </w:pPr>
    </w:p>
    <w:p w14:paraId="48ED3E3B" w14:textId="6A2BAF68" w:rsidR="004B6396" w:rsidRPr="00DA0D1F" w:rsidRDefault="00DA0D1F" w:rsidP="004B6396">
      <w:pPr>
        <w:rPr>
          <w:rStyle w:val="Strong"/>
          <w:b w:val="0"/>
          <w:bCs w:val="0"/>
          <w:sz w:val="24"/>
        </w:rPr>
      </w:pPr>
      <m:oMathPara>
        <m:oMath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-1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0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t</m:t>
              </m:r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+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1+t</m:t>
                  </m:r>
                </m:den>
              </m:f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t</m:t>
              </m:r>
            </m:e>
          </m:nary>
        </m:oMath>
      </m:oMathPara>
    </w:p>
    <w:p w14:paraId="3F15CED6" w14:textId="1E4EB955" w:rsidR="004B6396" w:rsidRDefault="00DA0D1F" w:rsidP="00F17A90">
      <w:pPr>
        <w:jc w:val="right"/>
        <w:rPr>
          <w:rStyle w:val="Strong"/>
          <w:b w:val="0"/>
          <w:bCs w:val="0"/>
          <w:sz w:val="24"/>
        </w:rPr>
      </w:pPr>
      <m:oMath>
        <m:r>
          <w:rPr>
            <w:rStyle w:val="Strong"/>
            <w:rFonts w:ascii="Cambria Math" w:hAnsi="Cambria Math"/>
            <w:sz w:val="24"/>
          </w:rPr>
          <m:t>=1+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2-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2+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</m:e>
            </m:func>
          </m:e>
        </m:func>
        <m:r>
          <w:rPr>
            <w:rStyle w:val="Strong"/>
            <w:rFonts w:ascii="Cambria Math" w:hAnsi="Cambria Math"/>
            <w:sz w:val="24"/>
          </w:rPr>
          <m:t>=1+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e>
            </m:d>
          </m:e>
        </m:func>
      </m:oMath>
      <w:r>
        <w:rPr>
          <w:rStyle w:val="Strong"/>
          <w:b w:val="0"/>
          <w:bCs w:val="0"/>
          <w:sz w:val="24"/>
        </w:rPr>
        <w:t>………3</w:t>
      </w:r>
    </w:p>
    <w:p w14:paraId="63237B95" w14:textId="77777777" w:rsidR="00F17A90" w:rsidRPr="004B6396" w:rsidRDefault="00F17A90" w:rsidP="00F17A90">
      <w:pPr>
        <w:jc w:val="right"/>
        <w:rPr>
          <w:rStyle w:val="Strong"/>
          <w:b w:val="0"/>
          <w:bCs w:val="0"/>
          <w:sz w:val="24"/>
        </w:rPr>
      </w:pPr>
    </w:p>
    <w:p w14:paraId="4D8C33FE" w14:textId="1C8131FD" w:rsidR="003A041C" w:rsidRPr="003A041C" w:rsidRDefault="003A041C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f(x,y)</m:t>
        </m:r>
      </m:oMath>
      <w:r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23677C4C" w14:textId="3392F192" w:rsidR="003A041C" w:rsidRP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274A4B67" w14:textId="611D5E68" w:rsid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03041924" w:rsidR="00AA0420" w:rsidRPr="00AA0420" w:rsidRDefault="00AA0420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 f(u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7A76CCAF" w14:textId="06B06603" w:rsidR="004B6396" w:rsidRDefault="00FB4DD1" w:rsidP="00461514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解：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u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>(-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θ)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</m:oMath>
      <w:r w:rsidR="00461514">
        <w:rPr>
          <w:rStyle w:val="Strong"/>
          <w:b w:val="0"/>
          <w:bCs w:val="0"/>
          <w:sz w:val="24"/>
        </w:rPr>
        <w:t>…………………………3</w:t>
      </w:r>
    </w:p>
    <w:p w14:paraId="6751BC9D" w14:textId="0CE169D1" w:rsidR="00461514" w:rsidRPr="00461514" w:rsidRDefault="004C7EFE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(-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θ)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AA74B3D" w14:textId="6C929C36" w:rsidR="004B6396" w:rsidRPr="00461514" w:rsidRDefault="00461514" w:rsidP="00461514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m:oMath>
        <m:r>
          <w:rPr>
            <w:rStyle w:val="Strong"/>
            <w:rFonts w:ascii="Cambria Math" w:hAnsi="Cambria Math"/>
            <w:sz w:val="24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  <m:r>
          <w:rPr>
            <w:rStyle w:val="Strong"/>
            <w:rFonts w:ascii="Cambria Math" w:hAnsi="Cambria Math"/>
            <w:sz w:val="24"/>
          </w:rPr>
          <m:t>+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</m:oMath>
      <w:r>
        <w:rPr>
          <w:rStyle w:val="Strong"/>
          <w:b w:val="0"/>
          <w:bCs w:val="0"/>
          <w:sz w:val="24"/>
        </w:rPr>
        <w:t>………………………………….…….3</w:t>
      </w:r>
    </w:p>
    <w:p w14:paraId="34CC5943" w14:textId="3DEE47F4" w:rsidR="00571B6E" w:rsidRPr="00195EED" w:rsidRDefault="001E1827" w:rsidP="001E1827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-u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</m:e>
            </m:eqArr>
          </m:e>
        </m:d>
      </m:oMath>
      <w:r>
        <w:rPr>
          <w:rStyle w:val="Strong"/>
          <w:rFonts w:hint="eastAsia"/>
          <w:b w:val="0"/>
          <w:bCs w:val="0"/>
          <w:sz w:val="24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</m:oMath>
    </w:p>
    <w:p w14:paraId="730F64C3" w14:textId="64D097C9" w:rsidR="00195EED" w:rsidRDefault="00195EED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 w:val="24"/>
                  </w:rPr>
                  <m:t>+u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</m:func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0=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p>
                </m:sSup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v+u</m:t>
                    </m:r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</m:func>
                  </m:e>
                </m:func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………3</m:t>
        </m:r>
      </m:oMath>
    </w:p>
    <w:p w14:paraId="315BF68D" w14:textId="4420388C" w:rsidR="00195EED" w:rsidRPr="009733F2" w:rsidRDefault="004C7EFE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+1</m:t>
              </m:r>
            </m:den>
          </m:f>
        </m:oMath>
      </m:oMathPara>
    </w:p>
    <w:p w14:paraId="2F9B6264" w14:textId="41BF24D5" w:rsidR="004B6396" w:rsidRPr="00665918" w:rsidRDefault="004C7EFE" w:rsidP="009733F2">
      <w:pPr>
        <w:pStyle w:val="ListParagraph"/>
        <w:ind w:left="150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u</m:t>
                  </m:r>
                </m:sup>
              </m:sSup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v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+1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u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619B61A7" w14:textId="138CE1D3" w:rsidR="004B6396" w:rsidRDefault="007A0957" w:rsidP="0085498F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是由</w:t>
      </w:r>
      <m:oMath>
        <m:r>
          <w:rPr>
            <w:rStyle w:val="Strong"/>
            <w:rFonts w:ascii="Cambria Math" w:hAnsi="Cambria Math"/>
            <w:sz w:val="24"/>
          </w:rPr>
          <m:t>x=0, y=0, x+y=1</m:t>
        </m:r>
      </m:oMath>
      <w:r w:rsidR="00647456" w:rsidRPr="0085498F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059B79D8" w14:textId="3BDB2648" w:rsidR="00665918" w:rsidRDefault="00665918" w:rsidP="00665918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</m:t>
        </m:r>
      </m:oMath>
      <w:r>
        <w:rPr>
          <w:rStyle w:val="Strong"/>
          <w:rFonts w:hint="eastAsia"/>
          <w:b w:val="0"/>
          <w:bCs w:val="0"/>
          <w:sz w:val="24"/>
        </w:rPr>
        <w:t>采用坐标变换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x+y=v</m:t>
                </m:r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x-y=u</m:t>
                </m:r>
              </m:e>
            </m:eqArr>
          </m:e>
        </m:d>
      </m:oMath>
      <w:r w:rsidR="00986365">
        <w:rPr>
          <w:rStyle w:val="Strong"/>
          <w:rFonts w:hint="eastAsia"/>
          <w:b w:val="0"/>
          <w:bCs w:val="0"/>
          <w:sz w:val="24"/>
        </w:rPr>
        <w:t>，则原式积分为：</w:t>
      </w:r>
    </w:p>
    <w:p w14:paraId="4BACB651" w14:textId="66E6E572" w:rsidR="00986365" w:rsidRPr="00986365" w:rsidRDefault="004C7EFE" w:rsidP="00665918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sub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x-y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x+y</m:t>
                      </m:r>
                    </m:den>
                  </m:f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dxdy=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517C0628" w14:textId="724AAACA" w:rsidR="00986365" w:rsidRPr="00986365" w:rsidRDefault="00986365" w:rsidP="00665918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sup>
                  </m:sSup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dv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e-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sup>
              </m:sSup>
            </m:e>
          </m:d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00B07A19" w14:textId="1BC3CDE9" w:rsidR="00896782" w:rsidRPr="00B3496D" w:rsidRDefault="007A0957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>
        <w:rPr>
          <w:rStyle w:val="Strong"/>
          <w:rFonts w:hint="eastAsia"/>
          <w:b w:val="0"/>
          <w:bCs w:val="0"/>
          <w:sz w:val="24"/>
        </w:rPr>
        <w:t>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5BCE826F" w14:textId="69376C21" w:rsidR="00B3496D" w:rsidRDefault="00B3496D" w:rsidP="00B3496D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dxdy………3</m:t>
            </m:r>
          </m:e>
        </m:nary>
      </m:oMath>
    </w:p>
    <w:p w14:paraId="6687D575" w14:textId="34986DCD" w:rsidR="00D355DF" w:rsidRPr="00B3496D" w:rsidRDefault="00D355DF" w:rsidP="00B3496D">
      <w:pPr>
        <w:pStyle w:val="ListParagraph"/>
        <w:ind w:left="1500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πabc…………3</m:t>
          </m:r>
        </m:oMath>
      </m:oMathPara>
    </w:p>
    <w:p w14:paraId="7EE74B21" w14:textId="29149C2F" w:rsidR="00C53B7C" w:rsidRPr="00C53B7C" w:rsidRDefault="00C53B7C" w:rsidP="00866927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9C10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4C7EFE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14:paraId="6331EE28" w14:textId="5F860AB6" w:rsidR="00896782" w:rsidRDefault="0092237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49B78E17" w14:textId="57891F98" w:rsidR="004B6396" w:rsidRPr="001A0A16" w:rsidRDefault="001A0A16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>
          <w:rPr>
            <w:rStyle w:val="Strong"/>
            <w:rFonts w:ascii="Cambria Math" w:hAnsi="Cambria Math"/>
            <w:sz w:val="24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x+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, Q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，所以有：</m:t>
        </m:r>
      </m:oMath>
    </w:p>
    <w:p w14:paraId="0E192332" w14:textId="7DB714AF" w:rsidR="001A0A16" w:rsidRPr="001A0A16" w:rsidRDefault="004C7EFE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∂Q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∂P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21D2E305" w14:textId="6C1A5B8E" w:rsidR="004B639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所以得出积分与路径无关。</w:t>
      </w:r>
      <w:r>
        <w:rPr>
          <w:rStyle w:val="Strong"/>
          <w:b w:val="0"/>
          <w:bCs w:val="0"/>
          <w:sz w:val="24"/>
        </w:rPr>
        <w:t>……………………5</w:t>
      </w:r>
    </w:p>
    <w:p w14:paraId="727776ED" w14:textId="77777777" w:rsidR="001A0A1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96E53A8" w14:textId="4F2CD70C" w:rsidR="001A0A16" w:rsidRDefault="004C7EFE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2</m:t>
              </m:r>
              <m:r>
                <w:rPr>
                  <w:rStyle w:val="Strong"/>
                  <w:rFonts w:ascii="Cambria Math" w:hAnsi="Cambria Math"/>
                  <w:sz w:val="24"/>
                </w:rPr>
                <m:t>x+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 xml:space="preserve">dx+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>dy=d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+C</m:t>
              </m:r>
            </m:e>
          </m:d>
        </m:oMath>
      </m:oMathPara>
    </w:p>
    <w:p w14:paraId="325C086A" w14:textId="77777777" w:rsidR="004B6396" w:rsidRDefault="004B639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D8A533E" w14:textId="3F8A1417" w:rsidR="00896782" w:rsidRDefault="001A0A16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所以，有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+C</m:t>
        </m:r>
      </m:oMath>
      <w:r w:rsidR="00397315">
        <w:rPr>
          <w:rStyle w:val="Strong"/>
          <w:rFonts w:hint="eastAsia"/>
          <w:b w:val="0"/>
          <w:bCs w:val="0"/>
          <w:sz w:val="24"/>
        </w:rPr>
        <w:t>。</w:t>
      </w:r>
      <w:r w:rsidR="00397315">
        <w:rPr>
          <w:rStyle w:val="Strong"/>
          <w:b w:val="0"/>
          <w:bCs w:val="0"/>
          <w:sz w:val="24"/>
        </w:rPr>
        <w:t>………….5</w:t>
      </w:r>
    </w:p>
    <w:p w14:paraId="2F319B49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D766D4E" w14:textId="1573C961" w:rsidR="00EE157D" w:rsidRDefault="00C53B7C" w:rsidP="00C53B7C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计算题（本题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分）计算积分</w:t>
      </w:r>
    </w:p>
    <w:p w14:paraId="16014F47" w14:textId="77777777" w:rsidR="00C53B7C" w:rsidRPr="00C53B7C" w:rsidRDefault="00C53B7C" w:rsidP="00C53B7C">
      <w:pPr>
        <w:pStyle w:val="ListParagraph"/>
        <w:ind w:left="780"/>
        <w:rPr>
          <w:rStyle w:val="Strong"/>
          <w:b w:val="0"/>
          <w:sz w:val="24"/>
        </w:rPr>
      </w:pPr>
    </w:p>
    <w:p w14:paraId="0778EEDB" w14:textId="1F732B59" w:rsidR="007131AC" w:rsidRPr="00C53B7C" w:rsidRDefault="004C7EFE" w:rsidP="007131AC">
      <w:pPr>
        <w:pStyle w:val="ListParagraph"/>
        <w:ind w:left="780"/>
        <w:rPr>
          <w:rStyle w:val="Strong"/>
          <w:b w:val="0"/>
          <w:sz w:val="24"/>
        </w:rPr>
      </w:pPr>
      <m:oMathPara>
        <m:oMath>
          <m:nary>
            <m:naryPr>
              <m:chr m:val="∯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S</m:t>
              </m:r>
            </m:sub>
            <m:sup/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+xz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</m:t>
              </m:r>
            </m:e>
          </m:nary>
        </m:oMath>
      </m:oMathPara>
    </w:p>
    <w:p w14:paraId="2BC9BFCD" w14:textId="2A5D31C8" w:rsidR="004B6396" w:rsidRDefault="00C53B7C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为</m:t>
        </m:r>
        <m:r>
          <w:rPr>
            <w:rStyle w:val="Strong"/>
            <w:rFonts w:ascii="Cambria Math" w:hAnsi="Cambria Math"/>
            <w:sz w:val="24"/>
          </w:rPr>
          <m:t>x=y=z=0, x=y=z=a</m:t>
        </m:r>
      </m:oMath>
      <w:r>
        <w:rPr>
          <w:rStyle w:val="Strong"/>
          <w:rFonts w:hint="eastAsia"/>
          <w:b w:val="0"/>
          <w:bCs w:val="0"/>
          <w:sz w:val="24"/>
        </w:rPr>
        <w:t>六个平面所围成的正方体并取外侧。</w:t>
      </w:r>
    </w:p>
    <w:p w14:paraId="192575ED" w14:textId="7A12BFF1" w:rsid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解：有高斯公式得到：</w:t>
      </w:r>
    </w:p>
    <w:p w14:paraId="18CA172F" w14:textId="25D83EBC" w:rsidR="00397315" w:rsidRPr="00397315" w:rsidRDefault="004C7EFE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∯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S</m:t>
              </m:r>
            </m:sub>
            <m:sup/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+xz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∂P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∂Q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∂R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dxdydz……3</m:t>
              </m:r>
            </m:e>
          </m:nary>
        </m:oMath>
      </m:oMathPara>
    </w:p>
    <w:p w14:paraId="0B465FDC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sz w:val="24"/>
        </w:rPr>
      </w:pPr>
    </w:p>
    <w:p w14:paraId="04906822" w14:textId="180ECCBE" w:rsidR="00397315" w:rsidRP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∂P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∂Q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∂R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y+x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dxdydz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……2</m:t>
          </m:r>
        </m:oMath>
      </m:oMathPara>
    </w:p>
    <w:p w14:paraId="58BCF009" w14:textId="757CAC07" w:rsidR="00397315" w:rsidRP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(y+x)dz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=a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(y+x)dy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………5</m:t>
          </m:r>
        </m:oMath>
      </m:oMathPara>
    </w:p>
    <w:p w14:paraId="0AD15324" w14:textId="77777777" w:rsid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F3FEB73" w14:textId="6711CB9A" w:rsidR="006905ED" w:rsidRDefault="009F06A2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分）讨论函数</w:t>
      </w:r>
    </w:p>
    <w:p w14:paraId="30BCD21A" w14:textId="786DD85C" w:rsidR="009F06A2" w:rsidRPr="009F06A2" w:rsidRDefault="009F06A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,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   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912455F" w14:textId="7FFD0B3F" w:rsidR="009F06A2" w:rsidRDefault="007F046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 w:rsidR="00C05122">
        <w:rPr>
          <w:rStyle w:val="Strong"/>
          <w:rFonts w:hint="eastAsia"/>
          <w:b w:val="0"/>
          <w:bCs w:val="0"/>
          <w:sz w:val="24"/>
        </w:rPr>
        <w:t>点</w:t>
      </w:r>
      <w:r w:rsidR="009F06A2">
        <w:rPr>
          <w:rStyle w:val="Strong"/>
          <w:rFonts w:hint="eastAsia"/>
          <w:b w:val="0"/>
          <w:bCs w:val="0"/>
          <w:sz w:val="24"/>
        </w:rPr>
        <w:t>的可微性。</w:t>
      </w:r>
    </w:p>
    <w:p w14:paraId="3AAC38BB" w14:textId="37BE1599" w:rsidR="004B6396" w:rsidRDefault="00B3330A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7C093380" w14:textId="63C52EA7" w:rsidR="004B6396" w:rsidRPr="00B3330A" w:rsidRDefault="004C7EFE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0,0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-f(0,0)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den>
              </m:f>
            </m:e>
          </m:func>
          <m:r>
            <w:rPr>
              <w:rStyle w:val="Strong"/>
              <w:rFonts w:ascii="Cambria Math" w:hAnsi="Cambria Math"/>
              <w:sz w:val="24"/>
            </w:rPr>
            <m:t>=0=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0,0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1E9BB72E" w14:textId="3FEB548C" w:rsidR="00B3330A" w:rsidRDefault="00B3330A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又因为：</w:t>
      </w:r>
    </w:p>
    <w:p w14:paraId="61060B46" w14:textId="5674F8D4" w:rsidR="00B3330A" w:rsidRDefault="004C7EFE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(0,0)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</w:rPr>
                <m:t>lim</m:t>
              </m:r>
            </m:e>
            <m:li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→</m:t>
              </m:r>
              <m:r>
                <w:rPr>
                  <w:rStyle w:val="Strong"/>
                  <w:rFonts w:ascii="Cambria Math" w:hAnsi="Cambria Math"/>
                  <w:sz w:val="24"/>
                </w:rPr>
                <m:t>(0,0)</m:t>
              </m:r>
            </m:lim>
          </m:limLow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xy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…4</m:t>
          </m:r>
        </m:oMath>
      </m:oMathPara>
    </w:p>
    <w:p w14:paraId="08099FFA" w14:textId="77777777" w:rsidR="004B6396" w:rsidRDefault="004B6396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44AF1A4" w14:textId="3B8BBE17" w:rsidR="004B6396" w:rsidRPr="00866ABE" w:rsidRDefault="00866ABE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y=kx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时，函数极限为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eastAsia="MS Mincho" w:hAnsi="Cambria Math" w:cs="Cambria Math"/>
                    <w:sz w:val="24"/>
                  </w:rPr>
                  <m:t>k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，积分和路径无关，所以函数在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>
        <w:rPr>
          <w:rStyle w:val="Strong"/>
          <w:rFonts w:hint="eastAsia"/>
          <w:b w:val="0"/>
          <w:bCs w:val="0"/>
          <w:sz w:val="24"/>
        </w:rPr>
        <w:t>点不可微</w:t>
      </w:r>
      <w:r>
        <w:rPr>
          <w:rStyle w:val="Strong"/>
          <w:b w:val="0"/>
          <w:bCs w:val="0"/>
          <w:sz w:val="24"/>
        </w:rPr>
        <w:t>……3</w:t>
      </w:r>
    </w:p>
    <w:p w14:paraId="12D0AAA6" w14:textId="77777777" w:rsidR="004B6396" w:rsidRPr="00866ABE" w:rsidRDefault="004B6396" w:rsidP="00866ABE">
      <w:pPr>
        <w:rPr>
          <w:rStyle w:val="Strong"/>
          <w:b w:val="0"/>
          <w:bCs w:val="0"/>
          <w:sz w:val="24"/>
        </w:rPr>
      </w:pPr>
    </w:p>
    <w:p w14:paraId="30CE1ED2" w14:textId="1D9F2396" w:rsidR="009F06A2" w:rsidRDefault="00835894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EA686B">
        <w:rPr>
          <w:rStyle w:val="Strong"/>
          <w:rFonts w:hint="eastAsia"/>
          <w:b w:val="0"/>
          <w:sz w:val="24"/>
        </w:rPr>
        <w:t>已知空间中</w:t>
      </w:r>
      <w:r w:rsidR="00EA686B">
        <w:rPr>
          <w:rStyle w:val="Strong"/>
          <w:b w:val="0"/>
          <w:sz w:val="24"/>
        </w:rPr>
        <w:t>n</w:t>
      </w:r>
      <w:r w:rsidR="00EA686B">
        <w:rPr>
          <w:rStyle w:val="Strong"/>
          <w:rFonts w:hint="eastAsia"/>
          <w:b w:val="0"/>
          <w:sz w:val="24"/>
        </w:rPr>
        <w:t>个点的坐标分别是</w:t>
      </w:r>
    </w:p>
    <w:p w14:paraId="0A2A11D9" w14:textId="7F51FD0B" w:rsidR="00EA686B" w:rsidRPr="00EA686B" w:rsidRDefault="004C7EFE" w:rsidP="00EA686B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,  i=1,2,⋯n</m:t>
          </m:r>
        </m:oMath>
      </m:oMathPara>
    </w:p>
    <w:p w14:paraId="5CA0FB61" w14:textId="3D45F2DF" w:rsidR="00EA686B" w:rsidRDefault="00D85E9B" w:rsidP="00EA686B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试求一点，使得它与这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个点距离的平方和最小。</w:t>
      </w:r>
    </w:p>
    <w:p w14:paraId="716FDE5B" w14:textId="6EF3CE36" w:rsidR="00EB6066" w:rsidRDefault="00EB6066" w:rsidP="00EB6066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解：设目标函数为：</w:t>
      </w:r>
    </w:p>
    <w:p w14:paraId="4AE28421" w14:textId="1675DA7C" w:rsidR="00EB6066" w:rsidRPr="007E325A" w:rsidRDefault="00EB6066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L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x,y,z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319D13B7" w14:textId="3E4E34E2" w:rsidR="007E325A" w:rsidRPr="007E325A" w:rsidRDefault="004C7EFE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  <m:ctrlPr>
                    <w:rPr>
                      <w:rStyle w:val="Strong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</m:eqArr>
            </m:e>
          </m:d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3C3D7B59" w14:textId="77777777" w:rsidR="007E325A" w:rsidRPr="007E325A" w:rsidRDefault="007E325A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得到解为：</w:t>
      </w:r>
    </w:p>
    <w:p w14:paraId="594F90B3" w14:textId="1DB1DAFA" w:rsidR="007E325A" w:rsidRPr="007E325A" w:rsidRDefault="007E325A" w:rsidP="00EB606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2CD78AE5" w14:textId="50402884" w:rsidR="007E325A" w:rsidRPr="007E325A" w:rsidRDefault="007E325A" w:rsidP="007E325A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485F3568" w14:textId="0F1A6504" w:rsidR="007E325A" w:rsidRPr="007E325A" w:rsidRDefault="007E325A" w:rsidP="007E325A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z=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29936C1B" w14:textId="328B3F1A" w:rsidR="007E325A" w:rsidRPr="007E325A" w:rsidRDefault="0096465F" w:rsidP="00EB6066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……………</w:t>
      </w:r>
      <w:proofErr w:type="gramStart"/>
      <w:r>
        <w:rPr>
          <w:rStyle w:val="Strong"/>
          <w:b w:val="0"/>
          <w:sz w:val="24"/>
        </w:rPr>
        <w:t>…..</w:t>
      </w:r>
      <w:proofErr w:type="gramEnd"/>
      <w:r>
        <w:rPr>
          <w:rStyle w:val="Strong"/>
          <w:b w:val="0"/>
          <w:sz w:val="24"/>
        </w:rPr>
        <w:t>2</w:t>
      </w:r>
    </w:p>
    <w:sectPr w:rsidR="007E325A" w:rsidRPr="007E325A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22033" w14:textId="77777777" w:rsidR="004C7EFE" w:rsidRDefault="004C7EFE" w:rsidP="00EE157D">
      <w:r>
        <w:separator/>
      </w:r>
    </w:p>
  </w:endnote>
  <w:endnote w:type="continuationSeparator" w:id="0">
    <w:p w14:paraId="146DE4C6" w14:textId="77777777" w:rsidR="004C7EFE" w:rsidRDefault="004C7EFE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B6066" w:rsidRDefault="00EB606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70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EB6066" w:rsidRDefault="00EB606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EB939" w14:textId="77777777" w:rsidR="004C7EFE" w:rsidRDefault="004C7EFE" w:rsidP="00EE157D">
      <w:r>
        <w:separator/>
      </w:r>
    </w:p>
  </w:footnote>
  <w:footnote w:type="continuationSeparator" w:id="0">
    <w:p w14:paraId="737C074B" w14:textId="77777777" w:rsidR="004C7EFE" w:rsidRDefault="004C7EFE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20"/>
  </w:num>
  <w:num w:numId="15">
    <w:abstractNumId w:val="5"/>
  </w:num>
  <w:num w:numId="16">
    <w:abstractNumId w:val="12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F1886"/>
    <w:rsid w:val="00125FEB"/>
    <w:rsid w:val="00147002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3F8A"/>
    <w:rsid w:val="004E3DF1"/>
    <w:rsid w:val="0056495E"/>
    <w:rsid w:val="00571B6E"/>
    <w:rsid w:val="005C3114"/>
    <w:rsid w:val="005D326E"/>
    <w:rsid w:val="005F2093"/>
    <w:rsid w:val="005F45DE"/>
    <w:rsid w:val="00605A94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86365"/>
    <w:rsid w:val="00993BEB"/>
    <w:rsid w:val="00997775"/>
    <w:rsid w:val="009C1056"/>
    <w:rsid w:val="009C10B7"/>
    <w:rsid w:val="009E5F18"/>
    <w:rsid w:val="009E69A5"/>
    <w:rsid w:val="009F06A2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73</TotalTime>
  <Pages>5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22</cp:revision>
  <cp:lastPrinted>2004-06-02T02:29:00Z</cp:lastPrinted>
  <dcterms:created xsi:type="dcterms:W3CDTF">2018-07-05T00:19:00Z</dcterms:created>
  <dcterms:modified xsi:type="dcterms:W3CDTF">2018-07-11T05:58:00Z</dcterms:modified>
</cp:coreProperties>
</file>
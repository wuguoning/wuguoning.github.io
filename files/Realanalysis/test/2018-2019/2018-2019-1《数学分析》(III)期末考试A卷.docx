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0277" w14:textId="77777777" w:rsidR="001F308A" w:rsidRDefault="001F308A" w:rsidP="00D07B96">
      <w:pPr>
        <w:jc w:val="right"/>
        <w:rPr>
          <w:rFonts w:ascii="宋体" w:hAnsi="宋体"/>
          <w:b/>
          <w:sz w:val="48"/>
          <w:szCs w:val="48"/>
        </w:rPr>
      </w:pPr>
    </w:p>
    <w:p w14:paraId="4FCB79AA" w14:textId="48F3050A" w:rsidR="00D07B96" w:rsidRPr="00D07B96" w:rsidRDefault="004118FA" w:rsidP="00D07B96">
      <w:pPr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A</w:t>
      </w:r>
      <w:r w:rsidR="003713FC">
        <w:rPr>
          <w:rFonts w:ascii="宋体" w:hAnsi="宋体" w:hint="eastAsia"/>
          <w:b/>
          <w:sz w:val="48"/>
          <w:szCs w:val="48"/>
        </w:rPr>
        <w:t>卷</w:t>
      </w:r>
      <w:r w:rsidR="00D07B9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0E4C89DD" w:rsidR="00D07B96" w:rsidRPr="001F308A" w:rsidRDefault="00D07B96" w:rsidP="00D07B96">
      <w:pPr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中国石油大学（北京）20</w:t>
      </w:r>
      <w:r w:rsidR="006535CA">
        <w:rPr>
          <w:rFonts w:ascii="宋体" w:hAnsi="宋体" w:hint="eastAsia"/>
          <w:b/>
          <w:sz w:val="32"/>
          <w:szCs w:val="32"/>
        </w:rPr>
        <w:t>18</w:t>
      </w:r>
      <w:r w:rsidRPr="001F308A">
        <w:rPr>
          <w:rFonts w:ascii="宋体" w:hAnsi="宋体" w:hint="eastAsia"/>
          <w:b/>
          <w:sz w:val="32"/>
          <w:szCs w:val="32"/>
        </w:rPr>
        <w:t>—</w:t>
      </w:r>
      <w:r w:rsidR="006535CA">
        <w:rPr>
          <w:rFonts w:ascii="宋体" w:hAnsi="宋体" w:hint="eastAsia"/>
          <w:b/>
          <w:sz w:val="32"/>
          <w:szCs w:val="32"/>
        </w:rPr>
        <w:t>2019</w:t>
      </w:r>
      <w:r w:rsidRPr="001F308A">
        <w:rPr>
          <w:rFonts w:ascii="宋体" w:hAnsi="宋体" w:hint="eastAsia"/>
          <w:b/>
          <w:sz w:val="32"/>
          <w:szCs w:val="32"/>
        </w:rPr>
        <w:t>学年第</w:t>
      </w:r>
      <w:r w:rsidR="006535CA">
        <w:rPr>
          <w:rFonts w:ascii="宋体" w:hAnsi="宋体" w:hint="eastAsia"/>
          <w:b/>
          <w:sz w:val="32"/>
          <w:szCs w:val="32"/>
        </w:rPr>
        <w:t>一</w:t>
      </w:r>
      <w:r w:rsidRPr="001F308A">
        <w:rPr>
          <w:rFonts w:ascii="宋体" w:hAnsi="宋体" w:hint="eastAsia"/>
          <w:b/>
          <w:sz w:val="32"/>
          <w:szCs w:val="32"/>
        </w:rPr>
        <w:t>学期</w:t>
      </w:r>
    </w:p>
    <w:p w14:paraId="01035CB4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2951A7D9" w:rsidR="00D07B96" w:rsidRPr="001F308A" w:rsidRDefault="00041105" w:rsidP="00041105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宋体" w:hAnsi="宋体" w:hint="eastAsia"/>
          <w:b/>
          <w:sz w:val="36"/>
          <w:szCs w:val="36"/>
        </w:rPr>
        <w:t>《</w:t>
      </w:r>
      <w:r w:rsidR="00BC78F5">
        <w:rPr>
          <w:rFonts w:ascii="宋体" w:hAnsi="宋体" w:hint="eastAsia"/>
          <w:b/>
          <w:sz w:val="36"/>
          <w:szCs w:val="36"/>
        </w:rPr>
        <w:t>数学分析II</w:t>
      </w:r>
      <w:r w:rsidR="006535CA">
        <w:rPr>
          <w:rFonts w:ascii="宋体" w:hAnsi="宋体" w:hint="eastAsia"/>
          <w:b/>
          <w:sz w:val="36"/>
          <w:szCs w:val="36"/>
        </w:rPr>
        <w:t>I</w:t>
      </w:r>
      <w:r w:rsidR="00D07B96" w:rsidRPr="001F308A">
        <w:rPr>
          <w:rFonts w:ascii="宋体" w:hAnsi="宋体" w:hint="eastAsia"/>
          <w:b/>
          <w:sz w:val="36"/>
          <w:szCs w:val="36"/>
        </w:rPr>
        <w:t>》期末考试试卷</w:t>
      </w:r>
    </w:p>
    <w:p w14:paraId="15769D31" w14:textId="77777777" w:rsidR="00D07B96" w:rsidRDefault="003713FC" w:rsidP="00D07B96">
      <w:pPr>
        <w:spacing w:line="720" w:lineRule="auto"/>
        <w:ind w:leftChars="57" w:left="120" w:firstLineChars="307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D07B96">
        <w:rPr>
          <w:rFonts w:ascii="宋体" w:hAnsi="宋体" w:hint="eastAsia"/>
          <w:sz w:val="32"/>
          <w:szCs w:val="32"/>
        </w:rPr>
        <w:t>方式</w:t>
      </w:r>
      <w:r w:rsidR="00834C8B">
        <w:rPr>
          <w:rFonts w:ascii="宋体" w:hAnsi="宋体" w:hint="eastAsia"/>
          <w:sz w:val="32"/>
          <w:szCs w:val="32"/>
        </w:rPr>
        <w:t>（闭卷考试</w:t>
      </w:r>
      <w:r>
        <w:rPr>
          <w:rFonts w:ascii="宋体" w:hAnsi="宋体" w:hint="eastAsia"/>
          <w:sz w:val="32"/>
          <w:szCs w:val="32"/>
        </w:rPr>
        <w:t>）</w:t>
      </w:r>
    </w:p>
    <w:p w14:paraId="0279248A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9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"/>
        <w:gridCol w:w="971"/>
        <w:gridCol w:w="971"/>
        <w:gridCol w:w="971"/>
        <w:gridCol w:w="963"/>
        <w:gridCol w:w="963"/>
        <w:gridCol w:w="963"/>
        <w:gridCol w:w="924"/>
        <w:gridCol w:w="963"/>
        <w:gridCol w:w="971"/>
      </w:tblGrid>
      <w:tr w:rsidR="00947183" w14:paraId="18D6F054" w14:textId="77777777" w:rsidTr="00947183">
        <w:trPr>
          <w:trHeight w:val="872"/>
          <w:jc w:val="center"/>
        </w:trPr>
        <w:tc>
          <w:tcPr>
            <w:tcW w:w="969" w:type="dxa"/>
          </w:tcPr>
          <w:p w14:paraId="076D7259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971" w:type="dxa"/>
          </w:tcPr>
          <w:p w14:paraId="0CC87622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971" w:type="dxa"/>
          </w:tcPr>
          <w:p w14:paraId="0168B9DE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971" w:type="dxa"/>
          </w:tcPr>
          <w:p w14:paraId="29AF2003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963" w:type="dxa"/>
          </w:tcPr>
          <w:p w14:paraId="170C6940" w14:textId="0BE9B3AD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963" w:type="dxa"/>
          </w:tcPr>
          <w:p w14:paraId="6E0BB984" w14:textId="1F9EAB12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963" w:type="dxa"/>
          </w:tcPr>
          <w:p w14:paraId="2F323513" w14:textId="79022849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924" w:type="dxa"/>
          </w:tcPr>
          <w:p w14:paraId="0F8F9822" w14:textId="46B12469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七</w:t>
            </w:r>
          </w:p>
        </w:tc>
        <w:tc>
          <w:tcPr>
            <w:tcW w:w="963" w:type="dxa"/>
          </w:tcPr>
          <w:p w14:paraId="27C8D9B0" w14:textId="14CEB513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八</w:t>
            </w:r>
          </w:p>
        </w:tc>
        <w:tc>
          <w:tcPr>
            <w:tcW w:w="971" w:type="dxa"/>
          </w:tcPr>
          <w:p w14:paraId="6AA36141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947183" w14:paraId="484E239B" w14:textId="77777777" w:rsidTr="00947183">
        <w:trPr>
          <w:jc w:val="center"/>
        </w:trPr>
        <w:tc>
          <w:tcPr>
            <w:tcW w:w="969" w:type="dxa"/>
          </w:tcPr>
          <w:p w14:paraId="08CE87B5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971" w:type="dxa"/>
          </w:tcPr>
          <w:p w14:paraId="7638DF47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</w:tcPr>
          <w:p w14:paraId="7EDA8D4B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</w:tcPr>
          <w:p w14:paraId="216B62AB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3" w:type="dxa"/>
          </w:tcPr>
          <w:p w14:paraId="5ADA203B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3" w:type="dxa"/>
          </w:tcPr>
          <w:p w14:paraId="65A93BEB" w14:textId="522E720C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3" w:type="dxa"/>
          </w:tcPr>
          <w:p w14:paraId="6D3D640F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24" w:type="dxa"/>
          </w:tcPr>
          <w:p w14:paraId="38AD22D3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3" w:type="dxa"/>
          </w:tcPr>
          <w:p w14:paraId="33DF3B76" w14:textId="12CC0A20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</w:tcPr>
          <w:p w14:paraId="4B2AE98A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8B8CE4B" w14:textId="77777777" w:rsidR="00E526AF" w:rsidRDefault="00D07B96" w:rsidP="00E526AF">
      <w:pPr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29936C1B" w14:textId="3425AA0E" w:rsidR="007E325A" w:rsidRDefault="007E325A" w:rsidP="009359B8">
      <w:pPr>
        <w:rPr>
          <w:rFonts w:ascii="方正黑体简体" w:eastAsia="方正黑体简体"/>
          <w:b/>
          <w:sz w:val="28"/>
          <w:szCs w:val="28"/>
        </w:rPr>
      </w:pPr>
    </w:p>
    <w:p w14:paraId="264642DA" w14:textId="351D545F" w:rsidR="009359B8" w:rsidRDefault="00131C4E" w:rsidP="009359B8">
      <w:pPr>
        <w:rPr>
          <w:rFonts w:ascii="方正黑体简体" w:eastAsia="方正黑体简体"/>
          <w:b/>
          <w:sz w:val="28"/>
          <w:szCs w:val="28"/>
        </w:rPr>
      </w:pPr>
      <w:r>
        <w:rPr>
          <w:rFonts w:ascii="方正黑体简体" w:eastAsia="方正黑体简体" w:hint="eastAsia"/>
          <w:b/>
          <w:sz w:val="28"/>
          <w:szCs w:val="28"/>
        </w:rPr>
        <w:lastRenderedPageBreak/>
        <w:t>一 解答题（每小题5分，共</w:t>
      </w:r>
      <w:r w:rsidR="0082426C">
        <w:rPr>
          <w:rFonts w:ascii="方正黑体简体" w:eastAsia="方正黑体简体" w:hint="eastAsia"/>
          <w:b/>
          <w:sz w:val="28"/>
          <w:szCs w:val="28"/>
        </w:rPr>
        <w:t>2</w:t>
      </w:r>
      <w:r>
        <w:rPr>
          <w:rFonts w:ascii="方正黑体简体" w:eastAsia="方正黑体简体" w:hint="eastAsia"/>
          <w:b/>
          <w:sz w:val="28"/>
          <w:szCs w:val="28"/>
        </w:rPr>
        <w:t>0分）</w:t>
      </w:r>
    </w:p>
    <w:p w14:paraId="660978DD" w14:textId="77777777" w:rsidR="00947183" w:rsidRDefault="00947183" w:rsidP="00947183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应用比值判别法判别级数</w:t>
      </w:r>
    </w:p>
    <w:p w14:paraId="146E9B71" w14:textId="77777777" w:rsidR="00947183" w:rsidRPr="00131C4E" w:rsidRDefault="00D51161" w:rsidP="00947183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n!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724DF9C4" w14:textId="77777777" w:rsidR="00947183" w:rsidRDefault="00947183" w:rsidP="00947183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的敛散性。</w:t>
      </w:r>
    </w:p>
    <w:p w14:paraId="59056714" w14:textId="77777777" w:rsidR="00947183" w:rsidRDefault="00947183" w:rsidP="009359B8">
      <w:pPr>
        <w:rPr>
          <w:rFonts w:ascii="方正黑体简体" w:eastAsia="方正黑体简体"/>
          <w:b/>
          <w:sz w:val="28"/>
          <w:szCs w:val="28"/>
        </w:rPr>
      </w:pPr>
    </w:p>
    <w:p w14:paraId="3473CB7D" w14:textId="77777777" w:rsidR="00947183" w:rsidRDefault="00947183" w:rsidP="009359B8">
      <w:pPr>
        <w:rPr>
          <w:rFonts w:ascii="方正黑体简体" w:eastAsia="方正黑体简体"/>
          <w:b/>
          <w:sz w:val="28"/>
          <w:szCs w:val="28"/>
        </w:rPr>
      </w:pPr>
    </w:p>
    <w:p w14:paraId="59525AD7" w14:textId="77777777" w:rsidR="00947183" w:rsidRDefault="00947183" w:rsidP="009359B8">
      <w:pPr>
        <w:rPr>
          <w:rFonts w:ascii="方正黑体简体" w:eastAsia="方正黑体简体"/>
          <w:b/>
          <w:sz w:val="28"/>
          <w:szCs w:val="28"/>
        </w:rPr>
      </w:pPr>
    </w:p>
    <w:p w14:paraId="4773E18B" w14:textId="77777777" w:rsidR="00947183" w:rsidRDefault="00947183" w:rsidP="009359B8">
      <w:pPr>
        <w:rPr>
          <w:rFonts w:ascii="方正黑体简体" w:eastAsia="方正黑体简体"/>
          <w:b/>
          <w:sz w:val="28"/>
          <w:szCs w:val="28"/>
        </w:rPr>
      </w:pPr>
    </w:p>
    <w:p w14:paraId="06898865" w14:textId="77777777" w:rsidR="00131C4E" w:rsidRPr="00131C4E" w:rsidRDefault="00131C4E" w:rsidP="00131C4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应用比较法判别级数</w:t>
      </w:r>
    </w:p>
    <w:p w14:paraId="0A5F9704" w14:textId="49AB6232" w:rsidR="00131C4E" w:rsidRPr="00131C4E" w:rsidRDefault="00D51161" w:rsidP="00131C4E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1-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06C0AA8A" w14:textId="3EE58880" w:rsidR="00131C4E" w:rsidRDefault="00131C4E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的敛散性。</w:t>
      </w:r>
    </w:p>
    <w:p w14:paraId="2E153DCE" w14:textId="77777777" w:rsidR="00E97DBE" w:rsidRDefault="00E97DBE" w:rsidP="00131C4E">
      <w:pPr>
        <w:pStyle w:val="ListParagraph"/>
        <w:rPr>
          <w:rStyle w:val="Strong"/>
          <w:b w:val="0"/>
          <w:sz w:val="24"/>
        </w:rPr>
      </w:pPr>
    </w:p>
    <w:p w14:paraId="7FF0D442" w14:textId="77777777" w:rsidR="00E97DBE" w:rsidRDefault="00E97DBE" w:rsidP="00131C4E">
      <w:pPr>
        <w:pStyle w:val="ListParagraph"/>
        <w:rPr>
          <w:rStyle w:val="Strong"/>
          <w:b w:val="0"/>
          <w:sz w:val="24"/>
        </w:rPr>
      </w:pPr>
    </w:p>
    <w:p w14:paraId="550BF2AB" w14:textId="77777777" w:rsidR="00E97DBE" w:rsidRDefault="00E97DBE" w:rsidP="00131C4E">
      <w:pPr>
        <w:pStyle w:val="ListParagraph"/>
        <w:rPr>
          <w:rStyle w:val="Strong"/>
          <w:b w:val="0"/>
          <w:sz w:val="24"/>
        </w:rPr>
      </w:pPr>
    </w:p>
    <w:p w14:paraId="46696C5A" w14:textId="77777777" w:rsidR="00E97DBE" w:rsidRDefault="00E97DBE" w:rsidP="00131C4E">
      <w:pPr>
        <w:pStyle w:val="ListParagraph"/>
        <w:rPr>
          <w:rStyle w:val="Strong"/>
          <w:b w:val="0"/>
          <w:sz w:val="24"/>
        </w:rPr>
      </w:pPr>
    </w:p>
    <w:p w14:paraId="556E978E" w14:textId="77777777" w:rsidR="00E97DBE" w:rsidRDefault="00E97DBE" w:rsidP="00131C4E">
      <w:pPr>
        <w:pStyle w:val="ListParagraph"/>
        <w:rPr>
          <w:rStyle w:val="Strong"/>
          <w:b w:val="0"/>
          <w:sz w:val="24"/>
        </w:rPr>
      </w:pPr>
    </w:p>
    <w:p w14:paraId="0EB8FAC8" w14:textId="77777777" w:rsidR="00E97DBE" w:rsidRDefault="00E97DBE" w:rsidP="00131C4E">
      <w:pPr>
        <w:pStyle w:val="ListParagraph"/>
        <w:rPr>
          <w:rStyle w:val="Strong"/>
          <w:b w:val="0"/>
          <w:sz w:val="24"/>
        </w:rPr>
      </w:pPr>
    </w:p>
    <w:p w14:paraId="6979761D" w14:textId="77777777" w:rsidR="00E97DBE" w:rsidRDefault="00E97DBE" w:rsidP="00131C4E">
      <w:pPr>
        <w:pStyle w:val="ListParagraph"/>
        <w:rPr>
          <w:rStyle w:val="Strong"/>
          <w:b w:val="0"/>
          <w:sz w:val="24"/>
        </w:rPr>
      </w:pPr>
    </w:p>
    <w:p w14:paraId="73B51DDC" w14:textId="77777777" w:rsidR="00E97DBE" w:rsidRDefault="00E97DBE" w:rsidP="00131C4E">
      <w:pPr>
        <w:pStyle w:val="ListParagraph"/>
        <w:rPr>
          <w:rStyle w:val="Strong"/>
          <w:b w:val="0"/>
          <w:sz w:val="24"/>
        </w:rPr>
      </w:pPr>
    </w:p>
    <w:p w14:paraId="06476D46" w14:textId="77777777" w:rsidR="00E97DBE" w:rsidRDefault="00E97DBE" w:rsidP="00131C4E">
      <w:pPr>
        <w:pStyle w:val="ListParagraph"/>
        <w:rPr>
          <w:rStyle w:val="Strong"/>
          <w:b w:val="0"/>
          <w:sz w:val="24"/>
        </w:rPr>
      </w:pPr>
    </w:p>
    <w:p w14:paraId="6B19F418" w14:textId="77777777" w:rsidR="00947183" w:rsidRDefault="00947183" w:rsidP="00947183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判别一般项级数</w:t>
      </w:r>
    </w:p>
    <w:p w14:paraId="5DB62FF5" w14:textId="77777777" w:rsidR="00947183" w:rsidRPr="00131C4E" w:rsidRDefault="00D51161" w:rsidP="00947183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ln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(n+1)</m:t>
                      </m:r>
                    </m:e>
                  </m:func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n+1</m:t>
                  </m:r>
                </m:den>
              </m:f>
            </m:e>
          </m:nary>
        </m:oMath>
      </m:oMathPara>
    </w:p>
    <w:p w14:paraId="315AB1EE" w14:textId="77777777" w:rsidR="00947183" w:rsidRPr="00131C4E" w:rsidRDefault="00947183" w:rsidP="00947183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的敛散性。</w:t>
      </w:r>
    </w:p>
    <w:p w14:paraId="7D37BCB7" w14:textId="77777777" w:rsidR="00E97DBE" w:rsidRDefault="00E97DBE" w:rsidP="00131C4E">
      <w:pPr>
        <w:pStyle w:val="ListParagraph"/>
        <w:rPr>
          <w:rStyle w:val="Strong"/>
          <w:b w:val="0"/>
          <w:sz w:val="24"/>
        </w:rPr>
      </w:pPr>
    </w:p>
    <w:p w14:paraId="7F68CED3" w14:textId="77777777" w:rsidR="00947183" w:rsidRDefault="00947183" w:rsidP="00131C4E">
      <w:pPr>
        <w:pStyle w:val="ListParagraph"/>
        <w:rPr>
          <w:rStyle w:val="Strong"/>
          <w:b w:val="0"/>
          <w:sz w:val="24"/>
        </w:rPr>
      </w:pPr>
    </w:p>
    <w:p w14:paraId="72D36CE9" w14:textId="77777777" w:rsidR="00947183" w:rsidRDefault="00947183" w:rsidP="00131C4E">
      <w:pPr>
        <w:pStyle w:val="ListParagraph"/>
        <w:rPr>
          <w:rStyle w:val="Strong"/>
          <w:b w:val="0"/>
          <w:sz w:val="24"/>
        </w:rPr>
      </w:pPr>
    </w:p>
    <w:p w14:paraId="34061504" w14:textId="77777777" w:rsidR="00947183" w:rsidRDefault="00947183" w:rsidP="00131C4E">
      <w:pPr>
        <w:pStyle w:val="ListParagraph"/>
        <w:rPr>
          <w:rStyle w:val="Strong"/>
          <w:b w:val="0"/>
          <w:sz w:val="24"/>
        </w:rPr>
      </w:pPr>
    </w:p>
    <w:p w14:paraId="36D45F79" w14:textId="65AE3430" w:rsidR="00947183" w:rsidRPr="00947183" w:rsidRDefault="00947183" w:rsidP="00947183">
      <w:pPr>
        <w:widowControl/>
        <w:jc w:val="left"/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br w:type="page"/>
      </w:r>
    </w:p>
    <w:p w14:paraId="4DF370D8" w14:textId="11443843" w:rsidR="00131C4E" w:rsidRDefault="00131C4E" w:rsidP="00131C4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lastRenderedPageBreak/>
        <w:t>应用积分判别法判别级数</w:t>
      </w:r>
    </w:p>
    <w:p w14:paraId="0F3CE098" w14:textId="5635CD52" w:rsidR="00131C4E" w:rsidRPr="00131C4E" w:rsidRDefault="00D51161" w:rsidP="00131C4E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+1</m:t>
                  </m:r>
                </m:den>
              </m:f>
            </m:e>
          </m:nary>
        </m:oMath>
      </m:oMathPara>
    </w:p>
    <w:p w14:paraId="2D80DDB1" w14:textId="77777777" w:rsidR="00131C4E" w:rsidRDefault="00131C4E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的敛散性。</w:t>
      </w:r>
    </w:p>
    <w:p w14:paraId="67150202" w14:textId="77777777" w:rsidR="00947183" w:rsidRDefault="00947183" w:rsidP="00131C4E">
      <w:pPr>
        <w:pStyle w:val="ListParagraph"/>
        <w:rPr>
          <w:rStyle w:val="Strong"/>
          <w:b w:val="0"/>
          <w:sz w:val="24"/>
        </w:rPr>
      </w:pPr>
    </w:p>
    <w:p w14:paraId="2BFAE823" w14:textId="77777777" w:rsidR="00947183" w:rsidRDefault="00947183" w:rsidP="00131C4E">
      <w:pPr>
        <w:pStyle w:val="ListParagraph"/>
        <w:rPr>
          <w:rStyle w:val="Strong"/>
          <w:b w:val="0"/>
          <w:sz w:val="24"/>
        </w:rPr>
      </w:pPr>
    </w:p>
    <w:p w14:paraId="53A83F49" w14:textId="77777777" w:rsidR="00947183" w:rsidRDefault="00947183" w:rsidP="00131C4E">
      <w:pPr>
        <w:pStyle w:val="ListParagraph"/>
        <w:rPr>
          <w:rStyle w:val="Strong"/>
          <w:b w:val="0"/>
          <w:sz w:val="24"/>
        </w:rPr>
      </w:pPr>
    </w:p>
    <w:p w14:paraId="7890B2AD" w14:textId="77777777" w:rsidR="00947183" w:rsidRDefault="00947183" w:rsidP="00131C4E">
      <w:pPr>
        <w:pStyle w:val="ListParagraph"/>
        <w:rPr>
          <w:rStyle w:val="Strong"/>
          <w:b w:val="0"/>
          <w:sz w:val="24"/>
        </w:rPr>
      </w:pPr>
    </w:p>
    <w:p w14:paraId="0B5FF694" w14:textId="77777777" w:rsidR="00947183" w:rsidRDefault="00947183" w:rsidP="00131C4E">
      <w:pPr>
        <w:pStyle w:val="ListParagraph"/>
        <w:rPr>
          <w:rStyle w:val="Strong"/>
          <w:rFonts w:hint="eastAsia"/>
          <w:b w:val="0"/>
          <w:sz w:val="24"/>
        </w:rPr>
      </w:pPr>
    </w:p>
    <w:p w14:paraId="413A7EC7" w14:textId="77777777" w:rsidR="0082426C" w:rsidRDefault="0082426C" w:rsidP="00131C4E">
      <w:pPr>
        <w:pStyle w:val="ListParagraph"/>
        <w:rPr>
          <w:rStyle w:val="Strong"/>
          <w:rFonts w:hint="eastAsia"/>
          <w:b w:val="0"/>
          <w:sz w:val="24"/>
        </w:rPr>
      </w:pPr>
    </w:p>
    <w:p w14:paraId="7C1E6FF5" w14:textId="77777777" w:rsidR="0082426C" w:rsidRDefault="0082426C" w:rsidP="00131C4E">
      <w:pPr>
        <w:pStyle w:val="ListParagraph"/>
        <w:rPr>
          <w:rStyle w:val="Strong"/>
          <w:rFonts w:hint="eastAsia"/>
          <w:b w:val="0"/>
          <w:sz w:val="24"/>
        </w:rPr>
      </w:pPr>
    </w:p>
    <w:p w14:paraId="36B9F7C6" w14:textId="77777777" w:rsidR="0082426C" w:rsidRDefault="0082426C" w:rsidP="00131C4E">
      <w:pPr>
        <w:pStyle w:val="ListParagraph"/>
        <w:rPr>
          <w:rStyle w:val="Strong"/>
          <w:rFonts w:hint="eastAsia"/>
          <w:b w:val="0"/>
          <w:sz w:val="24"/>
        </w:rPr>
      </w:pPr>
    </w:p>
    <w:p w14:paraId="62238AE9" w14:textId="77777777" w:rsidR="00947183" w:rsidRDefault="00947183" w:rsidP="00131C4E">
      <w:pPr>
        <w:pStyle w:val="ListParagraph"/>
        <w:rPr>
          <w:rStyle w:val="Strong"/>
          <w:b w:val="0"/>
          <w:sz w:val="24"/>
        </w:rPr>
      </w:pPr>
    </w:p>
    <w:p w14:paraId="0894F46D" w14:textId="77777777" w:rsidR="00947183" w:rsidRPr="00131C4E" w:rsidRDefault="00947183" w:rsidP="00131C4E">
      <w:pPr>
        <w:pStyle w:val="ListParagraph"/>
        <w:rPr>
          <w:rStyle w:val="Strong"/>
          <w:b w:val="0"/>
          <w:sz w:val="24"/>
        </w:rPr>
      </w:pPr>
    </w:p>
    <w:p w14:paraId="0B9CADDC" w14:textId="7E1A6F56" w:rsidR="00A6203A" w:rsidRPr="00947183" w:rsidRDefault="00947183" w:rsidP="00947183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二、</w:t>
      </w:r>
      <w:r w:rsidRPr="00947183">
        <w:rPr>
          <w:rStyle w:val="Strong"/>
          <w:rFonts w:hint="eastAsia"/>
          <w:b w:val="0"/>
          <w:sz w:val="24"/>
        </w:rPr>
        <w:t>证明题（本题</w:t>
      </w:r>
      <w:r w:rsidRPr="00947183">
        <w:rPr>
          <w:rStyle w:val="Strong"/>
          <w:rFonts w:hint="eastAsia"/>
          <w:b w:val="0"/>
          <w:sz w:val="24"/>
        </w:rPr>
        <w:t>10</w:t>
      </w:r>
      <w:r w:rsidRPr="00947183">
        <w:rPr>
          <w:rStyle w:val="Strong"/>
          <w:rFonts w:hint="eastAsia"/>
          <w:b w:val="0"/>
          <w:sz w:val="24"/>
        </w:rPr>
        <w:t>分）</w:t>
      </w:r>
      <w:r w:rsidR="00A6203A" w:rsidRPr="00947183">
        <w:rPr>
          <w:rStyle w:val="Strong"/>
          <w:rFonts w:hint="eastAsia"/>
          <w:b w:val="0"/>
          <w:sz w:val="24"/>
        </w:rPr>
        <w:t>应用阿贝尔判别法判别级数</w:t>
      </w:r>
    </w:p>
    <w:p w14:paraId="14C6914A" w14:textId="2832A728" w:rsidR="00A6203A" w:rsidRPr="00131C4E" w:rsidRDefault="00D51161" w:rsidP="00A6203A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den>
              </m:f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+1</m:t>
                  </m:r>
                </m:den>
              </m:f>
            </m:e>
          </m:nary>
        </m:oMath>
      </m:oMathPara>
    </w:p>
    <w:p w14:paraId="20C0787C" w14:textId="6168BC9B" w:rsidR="00A6203A" w:rsidRPr="00131C4E" w:rsidRDefault="00997267" w:rsidP="00A6203A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收敛</w:t>
      </w:r>
      <w:r w:rsidR="00A6203A">
        <w:rPr>
          <w:rStyle w:val="Strong"/>
          <w:rFonts w:hint="eastAsia"/>
          <w:b w:val="0"/>
          <w:sz w:val="24"/>
        </w:rPr>
        <w:t>。</w:t>
      </w:r>
    </w:p>
    <w:p w14:paraId="24E7068F" w14:textId="55719CAA" w:rsidR="00131C4E" w:rsidRDefault="00131C4E" w:rsidP="00997267">
      <w:pPr>
        <w:pStyle w:val="ListParagraph"/>
        <w:rPr>
          <w:rStyle w:val="Strong"/>
          <w:b w:val="0"/>
          <w:sz w:val="24"/>
        </w:rPr>
      </w:pPr>
    </w:p>
    <w:p w14:paraId="3923155D" w14:textId="77777777" w:rsidR="0026320E" w:rsidRDefault="0026320E" w:rsidP="00997267">
      <w:pPr>
        <w:pStyle w:val="ListParagraph"/>
        <w:rPr>
          <w:rStyle w:val="Strong"/>
          <w:b w:val="0"/>
          <w:sz w:val="24"/>
        </w:rPr>
      </w:pPr>
    </w:p>
    <w:p w14:paraId="60EBF977" w14:textId="77777777" w:rsidR="00947183" w:rsidRDefault="00947183" w:rsidP="00997267">
      <w:pPr>
        <w:pStyle w:val="ListParagraph"/>
        <w:rPr>
          <w:rStyle w:val="Strong"/>
          <w:b w:val="0"/>
          <w:sz w:val="24"/>
        </w:rPr>
      </w:pPr>
    </w:p>
    <w:p w14:paraId="57CE2438" w14:textId="77777777" w:rsidR="00947183" w:rsidRDefault="00947183" w:rsidP="00997267">
      <w:pPr>
        <w:pStyle w:val="ListParagraph"/>
        <w:rPr>
          <w:rStyle w:val="Strong"/>
          <w:b w:val="0"/>
          <w:sz w:val="24"/>
        </w:rPr>
      </w:pPr>
    </w:p>
    <w:p w14:paraId="572E3A6A" w14:textId="77777777" w:rsidR="00947183" w:rsidRDefault="00947183" w:rsidP="00997267">
      <w:pPr>
        <w:pStyle w:val="ListParagraph"/>
        <w:rPr>
          <w:rStyle w:val="Strong"/>
          <w:b w:val="0"/>
          <w:sz w:val="24"/>
        </w:rPr>
      </w:pPr>
    </w:p>
    <w:p w14:paraId="2383DE3C" w14:textId="77777777" w:rsidR="00947183" w:rsidRDefault="00947183" w:rsidP="00997267">
      <w:pPr>
        <w:pStyle w:val="ListParagraph"/>
        <w:rPr>
          <w:rStyle w:val="Strong"/>
          <w:rFonts w:hint="eastAsia"/>
          <w:b w:val="0"/>
          <w:sz w:val="24"/>
        </w:rPr>
      </w:pPr>
    </w:p>
    <w:p w14:paraId="176344D1" w14:textId="77777777" w:rsidR="0082426C" w:rsidRDefault="0082426C" w:rsidP="00997267">
      <w:pPr>
        <w:pStyle w:val="ListParagraph"/>
        <w:rPr>
          <w:rStyle w:val="Strong"/>
          <w:rFonts w:hint="eastAsia"/>
          <w:b w:val="0"/>
          <w:sz w:val="24"/>
        </w:rPr>
      </w:pPr>
    </w:p>
    <w:p w14:paraId="5653D041" w14:textId="77777777" w:rsidR="0082426C" w:rsidRDefault="0082426C" w:rsidP="00997267">
      <w:pPr>
        <w:pStyle w:val="ListParagraph"/>
        <w:rPr>
          <w:rStyle w:val="Strong"/>
          <w:rFonts w:hint="eastAsia"/>
          <w:b w:val="0"/>
          <w:sz w:val="24"/>
        </w:rPr>
      </w:pPr>
    </w:p>
    <w:p w14:paraId="79D0CEF4" w14:textId="303C8FFE" w:rsidR="000F6C32" w:rsidRPr="0082426C" w:rsidRDefault="0082426C" w:rsidP="0082426C">
      <w:pPr>
        <w:widowControl/>
        <w:jc w:val="left"/>
        <w:rPr>
          <w:rStyle w:val="Strong"/>
          <w:rFonts w:hint="eastAsia"/>
          <w:b w:val="0"/>
          <w:sz w:val="24"/>
        </w:rPr>
      </w:pPr>
      <w:r>
        <w:rPr>
          <w:rStyle w:val="Strong"/>
          <w:b w:val="0"/>
          <w:sz w:val="24"/>
        </w:rPr>
        <w:br w:type="page"/>
      </w:r>
    </w:p>
    <w:p w14:paraId="354610F6" w14:textId="00F7F0C5" w:rsidR="00131C4E" w:rsidRDefault="0026320E" w:rsidP="00131C4E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lastRenderedPageBreak/>
        <w:t>三、解答题（本题</w:t>
      </w:r>
      <w:r>
        <w:rPr>
          <w:rStyle w:val="Strong"/>
          <w:rFonts w:hint="eastAsia"/>
          <w:b w:val="0"/>
          <w:bCs w:val="0"/>
          <w:sz w:val="24"/>
        </w:rPr>
        <w:t>10</w:t>
      </w:r>
      <w:r>
        <w:rPr>
          <w:rStyle w:val="Strong"/>
          <w:rFonts w:hint="eastAsia"/>
          <w:b w:val="0"/>
          <w:bCs w:val="0"/>
          <w:sz w:val="24"/>
        </w:rPr>
        <w:t>分）</w:t>
      </w:r>
    </w:p>
    <w:p w14:paraId="44A530CB" w14:textId="6E266A6C" w:rsidR="000F6C32" w:rsidRDefault="000F6C32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利用阿贝尔或狄利克雷判别法讨论级数</w:t>
      </w:r>
    </w:p>
    <w:p w14:paraId="44CFAA33" w14:textId="72006607" w:rsidR="000F6C32" w:rsidRPr="000F6C32" w:rsidRDefault="00D51161" w:rsidP="000F6C32">
      <w:pPr>
        <w:ind w:firstLine="480"/>
        <w:rPr>
          <w:rStyle w:val="Strong"/>
          <w:b w:val="0"/>
          <w:bCs w:val="0"/>
          <w:i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Style w:val="Strong"/>
              <w:rFonts w:ascii="Cambria Math" w:hAnsi="Cambria Math"/>
              <w:sz w:val="24"/>
            </w:rPr>
            <m:t>,  x</m:t>
          </m:r>
          <m:r>
            <w:rPr>
              <w:rStyle w:val="Strong"/>
              <w:rFonts w:ascii="Cambria Math" w:hAnsi="Cambria Math" w:hint="eastAsia"/>
              <w:sz w:val="24"/>
            </w:rPr>
            <m:t>∈</m:t>
          </m:r>
          <m:r>
            <w:rPr>
              <w:rStyle w:val="Strong"/>
              <w:rFonts w:ascii="Cambria Math" w:hAnsi="Cambria Math"/>
              <w:sz w:val="24"/>
            </w:rPr>
            <m:t>(-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,+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)</m:t>
          </m:r>
        </m:oMath>
      </m:oMathPara>
    </w:p>
    <w:p w14:paraId="6850775F" w14:textId="47D4258E" w:rsidR="000F6C32" w:rsidRDefault="000F6C32" w:rsidP="000F6C32">
      <w:pPr>
        <w:ind w:firstLine="480"/>
        <w:rPr>
          <w:rStyle w:val="Strong"/>
          <w:b w:val="0"/>
          <w:sz w:val="24"/>
        </w:rPr>
      </w:pPr>
      <w:r w:rsidRPr="000F6C32">
        <w:rPr>
          <w:rStyle w:val="Strong"/>
          <w:rFonts w:hint="eastAsia"/>
          <w:b w:val="0"/>
          <w:sz w:val="24"/>
        </w:rPr>
        <w:t>在所</w:t>
      </w:r>
      <w:r>
        <w:rPr>
          <w:rStyle w:val="Strong"/>
          <w:rFonts w:hint="eastAsia"/>
          <w:b w:val="0"/>
          <w:sz w:val="24"/>
        </w:rPr>
        <w:t>示的区间上是否一致收敛。</w:t>
      </w:r>
    </w:p>
    <w:p w14:paraId="303D7A06" w14:textId="77777777" w:rsidR="00947183" w:rsidRDefault="00947183" w:rsidP="000F6C32">
      <w:pPr>
        <w:ind w:firstLine="480"/>
        <w:rPr>
          <w:rStyle w:val="Strong"/>
          <w:b w:val="0"/>
          <w:sz w:val="24"/>
        </w:rPr>
      </w:pPr>
    </w:p>
    <w:p w14:paraId="417F0222" w14:textId="77777777" w:rsidR="00947183" w:rsidRDefault="00947183" w:rsidP="000F6C32">
      <w:pPr>
        <w:ind w:firstLine="480"/>
        <w:rPr>
          <w:rStyle w:val="Strong"/>
          <w:b w:val="0"/>
          <w:sz w:val="24"/>
        </w:rPr>
      </w:pPr>
    </w:p>
    <w:p w14:paraId="4081B6E8" w14:textId="77777777" w:rsidR="00947183" w:rsidRDefault="00947183" w:rsidP="000F6C32">
      <w:pPr>
        <w:ind w:firstLine="480"/>
        <w:rPr>
          <w:rStyle w:val="Strong"/>
          <w:b w:val="0"/>
          <w:sz w:val="24"/>
        </w:rPr>
      </w:pPr>
    </w:p>
    <w:p w14:paraId="4B52B2FB" w14:textId="77777777" w:rsidR="00947183" w:rsidRDefault="00947183" w:rsidP="000F6C32">
      <w:pPr>
        <w:ind w:firstLine="480"/>
        <w:rPr>
          <w:rStyle w:val="Strong"/>
          <w:b w:val="0"/>
          <w:sz w:val="24"/>
        </w:rPr>
      </w:pPr>
    </w:p>
    <w:p w14:paraId="3EA912B6" w14:textId="77777777" w:rsidR="00947183" w:rsidRDefault="00947183" w:rsidP="000F6C32">
      <w:pPr>
        <w:ind w:firstLine="480"/>
        <w:rPr>
          <w:rStyle w:val="Strong"/>
          <w:rFonts w:hint="eastAsia"/>
          <w:b w:val="0"/>
          <w:sz w:val="24"/>
        </w:rPr>
      </w:pPr>
    </w:p>
    <w:p w14:paraId="5B493934" w14:textId="77777777" w:rsidR="0082426C" w:rsidRDefault="0082426C" w:rsidP="000F6C32">
      <w:pPr>
        <w:ind w:firstLine="480"/>
        <w:rPr>
          <w:rStyle w:val="Strong"/>
          <w:rFonts w:hint="eastAsia"/>
          <w:b w:val="0"/>
          <w:sz w:val="24"/>
        </w:rPr>
      </w:pPr>
    </w:p>
    <w:p w14:paraId="232475FB" w14:textId="77777777" w:rsidR="0082426C" w:rsidRDefault="0082426C" w:rsidP="000F6C32">
      <w:pPr>
        <w:ind w:firstLine="480"/>
        <w:rPr>
          <w:rStyle w:val="Strong"/>
          <w:rFonts w:hint="eastAsia"/>
          <w:b w:val="0"/>
          <w:sz w:val="24"/>
        </w:rPr>
      </w:pPr>
    </w:p>
    <w:p w14:paraId="48CEDBD9" w14:textId="77777777" w:rsidR="0082426C" w:rsidRDefault="0082426C" w:rsidP="000F6C32">
      <w:pPr>
        <w:ind w:firstLine="480"/>
        <w:rPr>
          <w:rStyle w:val="Strong"/>
          <w:rFonts w:hint="eastAsia"/>
          <w:b w:val="0"/>
          <w:sz w:val="24"/>
        </w:rPr>
      </w:pPr>
    </w:p>
    <w:p w14:paraId="42D5007A" w14:textId="77777777" w:rsidR="0082426C" w:rsidRDefault="0082426C" w:rsidP="000F6C32">
      <w:pPr>
        <w:ind w:firstLine="480"/>
        <w:rPr>
          <w:rStyle w:val="Strong"/>
          <w:rFonts w:hint="eastAsia"/>
          <w:b w:val="0"/>
          <w:sz w:val="24"/>
        </w:rPr>
      </w:pPr>
    </w:p>
    <w:p w14:paraId="008030B3" w14:textId="77777777" w:rsidR="0082426C" w:rsidRDefault="0082426C" w:rsidP="000F6C32">
      <w:pPr>
        <w:ind w:firstLine="480"/>
        <w:rPr>
          <w:rStyle w:val="Strong"/>
          <w:rFonts w:hint="eastAsia"/>
          <w:b w:val="0"/>
          <w:sz w:val="24"/>
        </w:rPr>
      </w:pPr>
    </w:p>
    <w:p w14:paraId="773FAD8D" w14:textId="77777777" w:rsidR="00947183" w:rsidRDefault="00947183" w:rsidP="000F6C32">
      <w:pPr>
        <w:ind w:firstLine="480"/>
        <w:rPr>
          <w:rStyle w:val="Strong"/>
          <w:b w:val="0"/>
          <w:sz w:val="24"/>
        </w:rPr>
      </w:pPr>
    </w:p>
    <w:p w14:paraId="60F1E777" w14:textId="77777777" w:rsidR="00947183" w:rsidRDefault="00947183" w:rsidP="000F6C32">
      <w:pPr>
        <w:ind w:firstLine="480"/>
        <w:rPr>
          <w:rStyle w:val="Strong"/>
          <w:b w:val="0"/>
          <w:sz w:val="24"/>
        </w:rPr>
      </w:pPr>
    </w:p>
    <w:p w14:paraId="75846A90" w14:textId="5176F2B0" w:rsidR="00947183" w:rsidRDefault="00947183" w:rsidP="0082426C">
      <w:pPr>
        <w:widowControl/>
        <w:jc w:val="left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四、解答题（本题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</w:p>
    <w:p w14:paraId="73F917C9" w14:textId="77777777" w:rsidR="00947183" w:rsidRDefault="00947183" w:rsidP="00947183">
      <w:pPr>
        <w:rPr>
          <w:rStyle w:val="Strong"/>
          <w:b w:val="0"/>
          <w:sz w:val="24"/>
        </w:rPr>
      </w:pPr>
    </w:p>
    <w:p w14:paraId="3612756D" w14:textId="77777777" w:rsidR="00947183" w:rsidRDefault="00947183" w:rsidP="00947183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讨论函数</w:t>
      </w:r>
    </w:p>
    <w:p w14:paraId="7D2FB6BA" w14:textId="77777777" w:rsidR="00947183" w:rsidRPr="0026320E" w:rsidRDefault="00D51161" w:rsidP="00947183">
      <w:pPr>
        <w:pStyle w:val="ListParagraph"/>
        <w:rPr>
          <w:rStyle w:val="Strong"/>
          <w:b w:val="0"/>
          <w:i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Style w:val="Strong"/>
              <w:rFonts w:ascii="Cambria Math" w:hAnsi="Cambria Math"/>
              <w:sz w:val="24"/>
            </w:rPr>
            <m:t>, n=1, 2, ⋯,  D=(-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, +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)</m:t>
          </m:r>
        </m:oMath>
      </m:oMathPara>
    </w:p>
    <w:p w14:paraId="2A81FF7F" w14:textId="77777777" w:rsidR="00947183" w:rsidRDefault="00947183" w:rsidP="00947183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在所示区间上是否一致收敛或内闭一致收敛</w:t>
      </w:r>
      <w:r w:rsidRPr="0026320E">
        <w:rPr>
          <w:rStyle w:val="Strong"/>
          <w:rFonts w:hint="eastAsia"/>
          <w:b w:val="0"/>
          <w:sz w:val="24"/>
        </w:rPr>
        <w:t xml:space="preserve">  </w:t>
      </w:r>
    </w:p>
    <w:p w14:paraId="34906753" w14:textId="77777777" w:rsidR="00947183" w:rsidRDefault="00947183" w:rsidP="00947183">
      <w:pPr>
        <w:pStyle w:val="ListParagraph"/>
        <w:rPr>
          <w:rStyle w:val="Strong"/>
          <w:b w:val="0"/>
          <w:sz w:val="24"/>
        </w:rPr>
      </w:pPr>
    </w:p>
    <w:p w14:paraId="22D8ABA1" w14:textId="77777777" w:rsidR="00947183" w:rsidRDefault="00947183" w:rsidP="00947183">
      <w:pPr>
        <w:pStyle w:val="ListParagraph"/>
        <w:rPr>
          <w:rStyle w:val="Strong"/>
          <w:b w:val="0"/>
          <w:sz w:val="24"/>
        </w:rPr>
      </w:pPr>
    </w:p>
    <w:p w14:paraId="6D3CF61C" w14:textId="77777777" w:rsidR="00947183" w:rsidRDefault="00947183" w:rsidP="00947183">
      <w:pPr>
        <w:pStyle w:val="ListParagraph"/>
        <w:rPr>
          <w:rStyle w:val="Strong"/>
          <w:b w:val="0"/>
          <w:sz w:val="24"/>
        </w:rPr>
      </w:pPr>
    </w:p>
    <w:p w14:paraId="56BA79F8" w14:textId="77777777" w:rsidR="00947183" w:rsidRDefault="00947183" w:rsidP="00947183">
      <w:pPr>
        <w:pStyle w:val="ListParagraph"/>
        <w:rPr>
          <w:rStyle w:val="Strong"/>
          <w:b w:val="0"/>
          <w:sz w:val="24"/>
        </w:rPr>
      </w:pPr>
    </w:p>
    <w:p w14:paraId="4AE60B37" w14:textId="77777777" w:rsidR="00947183" w:rsidRDefault="00947183" w:rsidP="00947183">
      <w:pPr>
        <w:pStyle w:val="ListParagraph"/>
        <w:rPr>
          <w:rStyle w:val="Strong"/>
          <w:b w:val="0"/>
          <w:sz w:val="24"/>
        </w:rPr>
      </w:pPr>
    </w:p>
    <w:p w14:paraId="76491AF0" w14:textId="77777777" w:rsidR="00947183" w:rsidRDefault="00947183" w:rsidP="00947183">
      <w:pPr>
        <w:pStyle w:val="ListParagraph"/>
        <w:rPr>
          <w:rStyle w:val="Strong"/>
          <w:rFonts w:hint="eastAsia"/>
          <w:b w:val="0"/>
          <w:sz w:val="24"/>
        </w:rPr>
      </w:pPr>
    </w:p>
    <w:p w14:paraId="50D8F77A" w14:textId="77777777" w:rsidR="0082426C" w:rsidRDefault="0082426C" w:rsidP="00947183">
      <w:pPr>
        <w:pStyle w:val="ListParagraph"/>
        <w:rPr>
          <w:rStyle w:val="Strong"/>
          <w:rFonts w:hint="eastAsia"/>
          <w:b w:val="0"/>
          <w:sz w:val="24"/>
        </w:rPr>
      </w:pPr>
    </w:p>
    <w:p w14:paraId="6D9B60D8" w14:textId="77777777" w:rsidR="00947183" w:rsidRDefault="00947183" w:rsidP="00947183">
      <w:pPr>
        <w:pStyle w:val="ListParagraph"/>
        <w:rPr>
          <w:rStyle w:val="Strong"/>
          <w:b w:val="0"/>
          <w:sz w:val="24"/>
        </w:rPr>
      </w:pPr>
    </w:p>
    <w:p w14:paraId="7CDF41D1" w14:textId="77777777" w:rsidR="00947183" w:rsidRDefault="00947183" w:rsidP="00947183">
      <w:pPr>
        <w:pStyle w:val="ListParagraph"/>
        <w:rPr>
          <w:rStyle w:val="Strong"/>
          <w:b w:val="0"/>
          <w:sz w:val="24"/>
        </w:rPr>
      </w:pPr>
    </w:p>
    <w:p w14:paraId="508CCB90" w14:textId="1DD3FFF2" w:rsidR="00CB6321" w:rsidRDefault="00CB6321" w:rsidP="00947183">
      <w:pPr>
        <w:rPr>
          <w:rStyle w:val="Strong"/>
          <w:b w:val="0"/>
          <w:sz w:val="24"/>
        </w:rPr>
      </w:pPr>
    </w:p>
    <w:p w14:paraId="6121FC8E" w14:textId="77777777" w:rsidR="00CB6321" w:rsidRDefault="00CB6321" w:rsidP="000F6C32">
      <w:pPr>
        <w:ind w:firstLine="480"/>
        <w:rPr>
          <w:rStyle w:val="Strong"/>
          <w:b w:val="0"/>
          <w:sz w:val="24"/>
        </w:rPr>
      </w:pPr>
    </w:p>
    <w:p w14:paraId="19F25FDD" w14:textId="1ABBBC97" w:rsidR="00CB6321" w:rsidRDefault="00CB6321" w:rsidP="00CB6321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五、解答题（每小题</w:t>
      </w:r>
      <w:r>
        <w:rPr>
          <w:rStyle w:val="Strong"/>
          <w:rFonts w:hint="eastAsia"/>
          <w:b w:val="0"/>
          <w:sz w:val="24"/>
        </w:rPr>
        <w:t>5</w:t>
      </w:r>
      <w:r>
        <w:rPr>
          <w:rStyle w:val="Strong"/>
          <w:rFonts w:hint="eastAsia"/>
          <w:b w:val="0"/>
          <w:sz w:val="24"/>
        </w:rPr>
        <w:t>分，共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分）求下列级数的收敛半径与收敛区间</w:t>
      </w:r>
    </w:p>
    <w:p w14:paraId="2F3EB324" w14:textId="77777777" w:rsidR="00CB6321" w:rsidRDefault="00CB6321" w:rsidP="00CB6321">
      <w:pPr>
        <w:rPr>
          <w:rStyle w:val="Strong"/>
          <w:b w:val="0"/>
          <w:sz w:val="24"/>
        </w:rPr>
      </w:pPr>
    </w:p>
    <w:p w14:paraId="009D1A78" w14:textId="06FDC135" w:rsidR="00CB6321" w:rsidRPr="0082426C" w:rsidRDefault="0082426C" w:rsidP="0082426C">
      <w:pPr>
        <w:pStyle w:val="ListParagraph"/>
        <w:rPr>
          <w:rStyle w:val="Strong"/>
          <w:b w:val="0"/>
          <w:sz w:val="24"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sz w:val="24"/>
            </w:rPr>
            <m:t>1.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</m:oMath>
      </m:oMathPara>
    </w:p>
    <w:p w14:paraId="1450E361" w14:textId="77777777" w:rsidR="00947183" w:rsidRDefault="00947183" w:rsidP="00947183">
      <w:pPr>
        <w:rPr>
          <w:rStyle w:val="Strong"/>
          <w:b w:val="0"/>
          <w:sz w:val="24"/>
        </w:rPr>
      </w:pPr>
    </w:p>
    <w:p w14:paraId="1D4C0650" w14:textId="77777777" w:rsidR="00947183" w:rsidRDefault="00947183" w:rsidP="00947183">
      <w:pPr>
        <w:rPr>
          <w:rStyle w:val="Strong"/>
          <w:b w:val="0"/>
          <w:sz w:val="24"/>
        </w:rPr>
      </w:pPr>
    </w:p>
    <w:p w14:paraId="089AF41F" w14:textId="77777777" w:rsidR="00947183" w:rsidRDefault="00947183" w:rsidP="00947183">
      <w:pPr>
        <w:rPr>
          <w:rStyle w:val="Strong"/>
          <w:b w:val="0"/>
          <w:sz w:val="24"/>
        </w:rPr>
      </w:pPr>
    </w:p>
    <w:p w14:paraId="3B94008F" w14:textId="77777777" w:rsidR="00947183" w:rsidRDefault="00947183" w:rsidP="00947183">
      <w:pPr>
        <w:rPr>
          <w:rStyle w:val="Strong"/>
          <w:b w:val="0"/>
          <w:sz w:val="24"/>
        </w:rPr>
      </w:pPr>
    </w:p>
    <w:p w14:paraId="207034D7" w14:textId="77777777" w:rsidR="00947183" w:rsidRDefault="00947183" w:rsidP="00947183">
      <w:pPr>
        <w:rPr>
          <w:rStyle w:val="Strong"/>
          <w:b w:val="0"/>
          <w:sz w:val="24"/>
        </w:rPr>
      </w:pPr>
    </w:p>
    <w:p w14:paraId="0BA7E504" w14:textId="77777777" w:rsidR="00947183" w:rsidRDefault="00947183" w:rsidP="00947183">
      <w:pPr>
        <w:rPr>
          <w:rStyle w:val="Strong"/>
          <w:b w:val="0"/>
          <w:sz w:val="24"/>
        </w:rPr>
      </w:pPr>
    </w:p>
    <w:p w14:paraId="37E649BD" w14:textId="77777777" w:rsidR="00947183" w:rsidRPr="00947183" w:rsidRDefault="00947183" w:rsidP="00947183">
      <w:pPr>
        <w:rPr>
          <w:rStyle w:val="Strong"/>
          <w:b w:val="0"/>
          <w:sz w:val="24"/>
        </w:rPr>
      </w:pPr>
    </w:p>
    <w:p w14:paraId="52FF700C" w14:textId="5383AE15" w:rsidR="00CB6321" w:rsidRPr="0082426C" w:rsidRDefault="0082426C" w:rsidP="0082426C">
      <w:pPr>
        <w:pStyle w:val="ListParagraph"/>
        <w:rPr>
          <w:rStyle w:val="Strong"/>
          <w:b w:val="0"/>
          <w:sz w:val="24"/>
        </w:rPr>
      </w:pPr>
      <m:oMathPara>
        <m:oMathParaPr>
          <m:jc m:val="left"/>
        </m:oMathParaPr>
        <m:oMath>
          <m:r>
            <w:rPr>
              <w:rStyle w:val="Strong"/>
              <w:rFonts w:ascii="Cambria Math" w:hAnsi="Cambria Math"/>
              <w:sz w:val="24"/>
            </w:rPr>
            <m:t>2.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18A79EB2" w14:textId="77777777" w:rsidR="00947183" w:rsidRDefault="00947183" w:rsidP="00947183">
      <w:pPr>
        <w:rPr>
          <w:rStyle w:val="Strong"/>
          <w:b w:val="0"/>
          <w:sz w:val="24"/>
        </w:rPr>
      </w:pPr>
    </w:p>
    <w:p w14:paraId="652B9761" w14:textId="77777777" w:rsidR="00947183" w:rsidRDefault="00947183" w:rsidP="00947183">
      <w:pPr>
        <w:rPr>
          <w:rStyle w:val="Strong"/>
          <w:b w:val="0"/>
          <w:sz w:val="24"/>
        </w:rPr>
      </w:pPr>
    </w:p>
    <w:p w14:paraId="6E37F9BF" w14:textId="77777777" w:rsidR="0082426C" w:rsidRDefault="0082426C" w:rsidP="0082426C">
      <w:pPr>
        <w:widowControl/>
        <w:jc w:val="left"/>
        <w:rPr>
          <w:rStyle w:val="Strong"/>
          <w:b w:val="0"/>
          <w:sz w:val="24"/>
        </w:rPr>
      </w:pPr>
    </w:p>
    <w:p w14:paraId="74750680" w14:textId="77777777" w:rsidR="0082426C" w:rsidRDefault="0082426C" w:rsidP="0082426C">
      <w:pPr>
        <w:widowControl/>
        <w:jc w:val="left"/>
        <w:rPr>
          <w:rStyle w:val="Strong"/>
          <w:rFonts w:hint="eastAsia"/>
          <w:b w:val="0"/>
          <w:sz w:val="24"/>
        </w:rPr>
      </w:pPr>
    </w:p>
    <w:p w14:paraId="48874EEA" w14:textId="77777777" w:rsidR="0082426C" w:rsidRDefault="0082426C" w:rsidP="0082426C">
      <w:pPr>
        <w:widowControl/>
        <w:jc w:val="left"/>
        <w:rPr>
          <w:rStyle w:val="Strong"/>
          <w:rFonts w:hint="eastAsia"/>
          <w:b w:val="0"/>
          <w:sz w:val="24"/>
        </w:rPr>
      </w:pPr>
    </w:p>
    <w:p w14:paraId="09EB4EF0" w14:textId="77777777" w:rsidR="0082426C" w:rsidRDefault="0082426C" w:rsidP="0082426C">
      <w:pPr>
        <w:widowControl/>
        <w:jc w:val="left"/>
        <w:rPr>
          <w:rStyle w:val="Strong"/>
          <w:rFonts w:hint="eastAsia"/>
          <w:b w:val="0"/>
          <w:sz w:val="24"/>
        </w:rPr>
      </w:pPr>
    </w:p>
    <w:p w14:paraId="233FFE31" w14:textId="77777777" w:rsidR="0082426C" w:rsidRDefault="0082426C" w:rsidP="0082426C">
      <w:pPr>
        <w:widowControl/>
        <w:jc w:val="left"/>
        <w:rPr>
          <w:rStyle w:val="Strong"/>
          <w:rFonts w:hint="eastAsia"/>
          <w:b w:val="0"/>
          <w:sz w:val="24"/>
        </w:rPr>
      </w:pPr>
    </w:p>
    <w:p w14:paraId="69076FB2" w14:textId="77777777" w:rsidR="0082426C" w:rsidRDefault="0082426C" w:rsidP="0082426C">
      <w:pPr>
        <w:widowControl/>
        <w:jc w:val="left"/>
        <w:rPr>
          <w:rStyle w:val="Strong"/>
          <w:rFonts w:hint="eastAsia"/>
          <w:b w:val="0"/>
          <w:sz w:val="24"/>
        </w:rPr>
      </w:pPr>
    </w:p>
    <w:p w14:paraId="5D54EDF5" w14:textId="77777777" w:rsidR="0082426C" w:rsidRDefault="0082426C" w:rsidP="0082426C">
      <w:pPr>
        <w:widowControl/>
        <w:jc w:val="left"/>
        <w:rPr>
          <w:rStyle w:val="Strong"/>
          <w:rFonts w:hint="eastAsia"/>
          <w:b w:val="0"/>
          <w:sz w:val="24"/>
        </w:rPr>
      </w:pPr>
    </w:p>
    <w:p w14:paraId="1E39B83B" w14:textId="77777777" w:rsidR="0082426C" w:rsidRDefault="0082426C" w:rsidP="0082426C">
      <w:pPr>
        <w:widowControl/>
        <w:jc w:val="left"/>
        <w:rPr>
          <w:rStyle w:val="Strong"/>
          <w:rFonts w:hint="eastAsia"/>
          <w:b w:val="0"/>
          <w:sz w:val="24"/>
        </w:rPr>
      </w:pPr>
    </w:p>
    <w:p w14:paraId="50F0F2FD" w14:textId="6C7F644E" w:rsidR="00947183" w:rsidRDefault="00947183" w:rsidP="0082426C">
      <w:pPr>
        <w:widowControl/>
        <w:jc w:val="left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六、解答题（本题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</w:p>
    <w:p w14:paraId="46A6AD99" w14:textId="77777777" w:rsidR="00947183" w:rsidRDefault="00947183" w:rsidP="00947183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求函数项级数</w:t>
      </w:r>
    </w:p>
    <w:p w14:paraId="035EB0AF" w14:textId="77777777" w:rsidR="00947183" w:rsidRPr="00CB6321" w:rsidRDefault="00D51161" w:rsidP="00947183">
      <w:pPr>
        <w:ind w:firstLine="480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3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sup>
                  </m:sSup>
                </m:den>
              </m:f>
            </m:e>
          </m:nary>
        </m:oMath>
      </m:oMathPara>
    </w:p>
    <w:p w14:paraId="62ACE4D7" w14:textId="7CC76B9E" w:rsidR="00947183" w:rsidRDefault="00947183" w:rsidP="00947183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的收敛域。</w:t>
      </w:r>
    </w:p>
    <w:p w14:paraId="090CC988" w14:textId="77777777" w:rsidR="00947183" w:rsidRDefault="00947183" w:rsidP="00947183">
      <w:pPr>
        <w:ind w:firstLine="480"/>
        <w:rPr>
          <w:rStyle w:val="Strong"/>
          <w:b w:val="0"/>
          <w:sz w:val="24"/>
        </w:rPr>
      </w:pPr>
    </w:p>
    <w:p w14:paraId="4A9C1383" w14:textId="77777777" w:rsidR="00947183" w:rsidRDefault="00947183" w:rsidP="00947183">
      <w:pPr>
        <w:ind w:firstLine="480"/>
        <w:rPr>
          <w:rStyle w:val="Strong"/>
          <w:b w:val="0"/>
          <w:sz w:val="24"/>
        </w:rPr>
      </w:pPr>
    </w:p>
    <w:p w14:paraId="60A56FC4" w14:textId="77777777" w:rsidR="00947183" w:rsidRDefault="00947183" w:rsidP="00947183">
      <w:pPr>
        <w:ind w:firstLine="480"/>
        <w:rPr>
          <w:rStyle w:val="Strong"/>
          <w:b w:val="0"/>
          <w:sz w:val="24"/>
        </w:rPr>
      </w:pPr>
    </w:p>
    <w:p w14:paraId="45BD909D" w14:textId="77777777" w:rsidR="00947183" w:rsidRDefault="00947183" w:rsidP="00947183">
      <w:pPr>
        <w:ind w:firstLine="480"/>
        <w:rPr>
          <w:rStyle w:val="Strong"/>
          <w:b w:val="0"/>
          <w:sz w:val="24"/>
        </w:rPr>
      </w:pPr>
    </w:p>
    <w:p w14:paraId="1461ABC8" w14:textId="77777777" w:rsidR="00947183" w:rsidRDefault="00947183" w:rsidP="00947183">
      <w:pPr>
        <w:ind w:firstLine="480"/>
        <w:rPr>
          <w:rStyle w:val="Strong"/>
          <w:b w:val="0"/>
          <w:sz w:val="24"/>
        </w:rPr>
      </w:pPr>
    </w:p>
    <w:p w14:paraId="0207DBD8" w14:textId="77777777" w:rsidR="00947183" w:rsidRDefault="00947183" w:rsidP="00947183">
      <w:pPr>
        <w:ind w:firstLine="480"/>
        <w:rPr>
          <w:rStyle w:val="Strong"/>
          <w:b w:val="0"/>
          <w:sz w:val="24"/>
        </w:rPr>
      </w:pPr>
    </w:p>
    <w:p w14:paraId="0289AC30" w14:textId="77777777" w:rsidR="00947183" w:rsidRDefault="00947183" w:rsidP="00947183">
      <w:pPr>
        <w:ind w:firstLine="480"/>
        <w:rPr>
          <w:rStyle w:val="Strong"/>
          <w:b w:val="0"/>
          <w:sz w:val="24"/>
        </w:rPr>
      </w:pPr>
    </w:p>
    <w:p w14:paraId="5A39B92E" w14:textId="77777777" w:rsidR="00947183" w:rsidRDefault="00947183" w:rsidP="00947183">
      <w:pPr>
        <w:ind w:firstLine="480"/>
        <w:rPr>
          <w:rStyle w:val="Strong"/>
          <w:rFonts w:hint="eastAsia"/>
          <w:b w:val="0"/>
          <w:sz w:val="24"/>
        </w:rPr>
      </w:pPr>
    </w:p>
    <w:p w14:paraId="73820F32" w14:textId="77777777" w:rsidR="00947183" w:rsidRDefault="00947183" w:rsidP="00947183">
      <w:pPr>
        <w:ind w:firstLine="480"/>
        <w:rPr>
          <w:rStyle w:val="Strong"/>
          <w:b w:val="0"/>
          <w:sz w:val="24"/>
        </w:rPr>
      </w:pPr>
    </w:p>
    <w:p w14:paraId="5F8DEA2C" w14:textId="77777777" w:rsidR="00947183" w:rsidRDefault="00947183" w:rsidP="00947183">
      <w:pPr>
        <w:ind w:firstLine="480"/>
        <w:rPr>
          <w:rStyle w:val="Strong"/>
          <w:b w:val="0"/>
          <w:sz w:val="24"/>
        </w:rPr>
      </w:pPr>
    </w:p>
    <w:p w14:paraId="5EEDF60C" w14:textId="3D79E9D8" w:rsidR="008F4EA3" w:rsidRPr="00947183" w:rsidRDefault="008F4EA3" w:rsidP="00947183">
      <w:pPr>
        <w:widowControl/>
        <w:jc w:val="left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七、解答题（本小题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  <w:r>
        <w:rPr>
          <w:rStyle w:val="Strong"/>
          <w:rFonts w:hint="eastAsia"/>
          <w:b w:val="0"/>
          <w:sz w:val="24"/>
        </w:rPr>
        <w:t xml:space="preserve"> </w:t>
      </w:r>
      <w:r>
        <w:rPr>
          <w:rStyle w:val="Strong"/>
          <w:rFonts w:hint="eastAsia"/>
          <w:b w:val="0"/>
          <w:sz w:val="24"/>
        </w:rPr>
        <w:t>求函数</w:t>
      </w:r>
      <m:oMath>
        <m:r>
          <w:rPr>
            <w:rStyle w:val="Strong"/>
            <w:rFonts w:ascii="Cambria Math" w:hAnsi="Cambria Math"/>
            <w:sz w:val="24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π-x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  <m:r>
          <w:rPr>
            <w:rStyle w:val="Strong"/>
            <w:rFonts w:ascii="Cambria Math" w:hAnsi="Cambria Math"/>
            <w:sz w:val="24"/>
          </w:rPr>
          <m:t>, 0&lt;x&lt;π</m:t>
        </m:r>
      </m:oMath>
      <w:r>
        <w:rPr>
          <w:rStyle w:val="Strong"/>
          <w:rFonts w:hint="eastAsia"/>
          <w:b w:val="0"/>
          <w:bCs w:val="0"/>
          <w:sz w:val="24"/>
        </w:rPr>
        <w:t>的傅里叶级数展开式。</w:t>
      </w:r>
    </w:p>
    <w:p w14:paraId="627C0695" w14:textId="77777777" w:rsidR="00947183" w:rsidRDefault="00947183" w:rsidP="00947183">
      <w:pPr>
        <w:rPr>
          <w:rStyle w:val="Strong"/>
          <w:b w:val="0"/>
          <w:sz w:val="24"/>
        </w:rPr>
      </w:pPr>
    </w:p>
    <w:p w14:paraId="4B1562B6" w14:textId="77777777" w:rsidR="00947183" w:rsidRDefault="00947183" w:rsidP="00947183">
      <w:pPr>
        <w:rPr>
          <w:rStyle w:val="Strong"/>
          <w:b w:val="0"/>
          <w:sz w:val="24"/>
        </w:rPr>
      </w:pPr>
    </w:p>
    <w:p w14:paraId="72C9CB17" w14:textId="77777777" w:rsidR="00947183" w:rsidRDefault="00947183" w:rsidP="00947183">
      <w:pPr>
        <w:rPr>
          <w:rStyle w:val="Strong"/>
          <w:b w:val="0"/>
          <w:sz w:val="24"/>
        </w:rPr>
      </w:pPr>
    </w:p>
    <w:p w14:paraId="4281214C" w14:textId="77777777" w:rsidR="00947183" w:rsidRDefault="00947183" w:rsidP="00947183">
      <w:pPr>
        <w:rPr>
          <w:rStyle w:val="Strong"/>
          <w:b w:val="0"/>
          <w:sz w:val="24"/>
        </w:rPr>
      </w:pPr>
    </w:p>
    <w:p w14:paraId="6EE748D5" w14:textId="77777777" w:rsidR="00947183" w:rsidRDefault="00947183" w:rsidP="00947183">
      <w:pPr>
        <w:rPr>
          <w:rStyle w:val="Strong"/>
          <w:b w:val="0"/>
          <w:sz w:val="24"/>
        </w:rPr>
      </w:pPr>
    </w:p>
    <w:p w14:paraId="39E2069F" w14:textId="77777777" w:rsidR="00947183" w:rsidRDefault="00947183" w:rsidP="00947183">
      <w:pPr>
        <w:rPr>
          <w:rStyle w:val="Strong"/>
          <w:b w:val="0"/>
          <w:sz w:val="24"/>
        </w:rPr>
      </w:pPr>
    </w:p>
    <w:p w14:paraId="2F24C353" w14:textId="77777777" w:rsidR="00947183" w:rsidRDefault="00947183" w:rsidP="00947183">
      <w:pPr>
        <w:rPr>
          <w:rStyle w:val="Strong"/>
          <w:b w:val="0"/>
          <w:sz w:val="24"/>
        </w:rPr>
      </w:pPr>
    </w:p>
    <w:p w14:paraId="30661E85" w14:textId="77777777" w:rsidR="00947183" w:rsidRDefault="00947183" w:rsidP="00947183">
      <w:pPr>
        <w:rPr>
          <w:rStyle w:val="Strong"/>
          <w:b w:val="0"/>
          <w:sz w:val="24"/>
        </w:rPr>
      </w:pPr>
    </w:p>
    <w:p w14:paraId="0E78BF21" w14:textId="5D313161" w:rsidR="00947183" w:rsidRDefault="00947183" w:rsidP="00947183">
      <w:pPr>
        <w:widowControl/>
        <w:jc w:val="left"/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br w:type="page"/>
      </w:r>
    </w:p>
    <w:p w14:paraId="5279FC5D" w14:textId="5679F9C7" w:rsidR="00947183" w:rsidRDefault="00947183" w:rsidP="00947183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lastRenderedPageBreak/>
        <w:t>八、解答题（每小题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分，</w:t>
      </w:r>
      <w:r>
        <w:rPr>
          <w:rStyle w:val="Strong"/>
          <w:rFonts w:hint="eastAsia"/>
          <w:b w:val="0"/>
          <w:sz w:val="24"/>
        </w:rPr>
        <w:t>20</w:t>
      </w:r>
      <w:r>
        <w:rPr>
          <w:rStyle w:val="Strong"/>
          <w:rFonts w:hint="eastAsia"/>
          <w:b w:val="0"/>
          <w:sz w:val="24"/>
        </w:rPr>
        <w:t>分）利用已知函数的幂级数展开式，求下列函数在相应点的幂级数展开，并确定收敛于该函数的区间</w:t>
      </w:r>
    </w:p>
    <w:p w14:paraId="2CD36CDA" w14:textId="77777777" w:rsidR="00947183" w:rsidRDefault="00947183" w:rsidP="00947183">
      <w:pPr>
        <w:rPr>
          <w:rStyle w:val="Strong"/>
          <w:b w:val="0"/>
          <w:sz w:val="24"/>
        </w:rPr>
      </w:pPr>
    </w:p>
    <w:p w14:paraId="4603C4B5" w14:textId="77777777" w:rsidR="00947183" w:rsidRPr="00947183" w:rsidRDefault="00947183" w:rsidP="00947183">
      <w:pPr>
        <w:pStyle w:val="ListParagraph"/>
        <w:numPr>
          <w:ilvl w:val="0"/>
          <w:numId w:val="26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fName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func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x=0</m:t>
        </m:r>
      </m:oMath>
      <w:r>
        <w:rPr>
          <w:rStyle w:val="Strong"/>
          <w:rFonts w:hint="eastAsia"/>
          <w:b w:val="0"/>
          <w:bCs w:val="0"/>
          <w:sz w:val="24"/>
        </w:rPr>
        <w:t>点的展开式，并求收敛区间。</w:t>
      </w:r>
    </w:p>
    <w:p w14:paraId="43402E94" w14:textId="77777777" w:rsidR="00947183" w:rsidRDefault="00947183" w:rsidP="00947183">
      <w:pPr>
        <w:rPr>
          <w:rStyle w:val="Strong"/>
          <w:b w:val="0"/>
          <w:sz w:val="24"/>
        </w:rPr>
      </w:pPr>
    </w:p>
    <w:p w14:paraId="30ECF71C" w14:textId="77777777" w:rsidR="00947183" w:rsidRDefault="00947183" w:rsidP="00947183">
      <w:pPr>
        <w:rPr>
          <w:rStyle w:val="Strong"/>
          <w:b w:val="0"/>
          <w:sz w:val="24"/>
        </w:rPr>
      </w:pPr>
    </w:p>
    <w:p w14:paraId="0DD0C896" w14:textId="77777777" w:rsidR="00947183" w:rsidRDefault="00947183" w:rsidP="00947183">
      <w:pPr>
        <w:rPr>
          <w:rStyle w:val="Strong"/>
          <w:b w:val="0"/>
          <w:sz w:val="24"/>
        </w:rPr>
      </w:pPr>
    </w:p>
    <w:p w14:paraId="1DABED0C" w14:textId="77777777" w:rsidR="00947183" w:rsidRDefault="00947183" w:rsidP="00947183">
      <w:pPr>
        <w:rPr>
          <w:rStyle w:val="Strong"/>
          <w:b w:val="0"/>
          <w:sz w:val="24"/>
        </w:rPr>
      </w:pPr>
    </w:p>
    <w:p w14:paraId="67B1B4EE" w14:textId="77777777" w:rsidR="00947183" w:rsidRDefault="00947183" w:rsidP="00947183">
      <w:pPr>
        <w:rPr>
          <w:rStyle w:val="Strong"/>
          <w:b w:val="0"/>
          <w:sz w:val="24"/>
        </w:rPr>
      </w:pPr>
    </w:p>
    <w:p w14:paraId="27770AEB" w14:textId="77777777" w:rsidR="00947183" w:rsidRDefault="00947183" w:rsidP="00947183">
      <w:pPr>
        <w:rPr>
          <w:rStyle w:val="Strong"/>
          <w:b w:val="0"/>
          <w:sz w:val="24"/>
        </w:rPr>
      </w:pPr>
    </w:p>
    <w:p w14:paraId="1CEAA7E6" w14:textId="77777777" w:rsidR="00947183" w:rsidRDefault="00947183" w:rsidP="00947183">
      <w:pPr>
        <w:rPr>
          <w:rStyle w:val="Strong"/>
          <w:b w:val="0"/>
          <w:sz w:val="24"/>
        </w:rPr>
      </w:pPr>
    </w:p>
    <w:p w14:paraId="7137E3D1" w14:textId="77777777" w:rsidR="00947183" w:rsidRDefault="00947183" w:rsidP="00947183">
      <w:pPr>
        <w:rPr>
          <w:rStyle w:val="Strong"/>
          <w:b w:val="0"/>
          <w:sz w:val="24"/>
        </w:rPr>
      </w:pPr>
    </w:p>
    <w:p w14:paraId="082BAAC9" w14:textId="77777777" w:rsidR="00947183" w:rsidRDefault="00947183" w:rsidP="00947183">
      <w:pPr>
        <w:rPr>
          <w:rStyle w:val="Strong"/>
          <w:b w:val="0"/>
          <w:sz w:val="24"/>
        </w:rPr>
      </w:pPr>
    </w:p>
    <w:p w14:paraId="0E439D31" w14:textId="77777777" w:rsidR="00947183" w:rsidRDefault="00947183" w:rsidP="00947183">
      <w:pPr>
        <w:rPr>
          <w:rStyle w:val="Strong"/>
          <w:b w:val="0"/>
          <w:sz w:val="24"/>
        </w:rPr>
      </w:pPr>
    </w:p>
    <w:p w14:paraId="52F20ECE" w14:textId="77777777" w:rsidR="00947183" w:rsidRDefault="00947183" w:rsidP="00947183">
      <w:pPr>
        <w:rPr>
          <w:rStyle w:val="Strong"/>
          <w:b w:val="0"/>
          <w:sz w:val="24"/>
        </w:rPr>
      </w:pPr>
    </w:p>
    <w:p w14:paraId="2B2EE2E8" w14:textId="77777777" w:rsidR="00947183" w:rsidRPr="00947183" w:rsidRDefault="00947183" w:rsidP="00947183">
      <w:pPr>
        <w:rPr>
          <w:rStyle w:val="Strong"/>
          <w:b w:val="0"/>
          <w:sz w:val="24"/>
        </w:rPr>
      </w:pPr>
    </w:p>
    <w:p w14:paraId="199E219B" w14:textId="77777777" w:rsidR="00947183" w:rsidRPr="008F4EA3" w:rsidRDefault="00947183" w:rsidP="00947183">
      <w:pPr>
        <w:pStyle w:val="ListParagraph"/>
        <w:numPr>
          <w:ilvl w:val="0"/>
          <w:numId w:val="26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求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x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x=1</m:t>
        </m:r>
      </m:oMath>
      <w:r>
        <w:rPr>
          <w:rStyle w:val="Strong"/>
          <w:rFonts w:hint="eastAsia"/>
          <w:b w:val="0"/>
          <w:bCs w:val="0"/>
          <w:sz w:val="24"/>
        </w:rPr>
        <w:t>点的展开式，并求收敛区间。</w:t>
      </w:r>
    </w:p>
    <w:p w14:paraId="4D8FD20C" w14:textId="77777777" w:rsidR="000F6C32" w:rsidRPr="000F6C32" w:rsidRDefault="000F6C32" w:rsidP="000F6C32">
      <w:pPr>
        <w:ind w:firstLine="480"/>
        <w:rPr>
          <w:rStyle w:val="Strong"/>
          <w:b w:val="0"/>
          <w:bCs w:val="0"/>
          <w:sz w:val="24"/>
        </w:rPr>
      </w:pPr>
    </w:p>
    <w:p w14:paraId="5F23F196" w14:textId="42DC70E9" w:rsidR="0026320E" w:rsidRPr="000F6C32" w:rsidRDefault="0026320E" w:rsidP="00131C4E">
      <w:pPr>
        <w:rPr>
          <w:rStyle w:val="Strong"/>
          <w:bCs w:val="0"/>
          <w:sz w:val="24"/>
        </w:rPr>
      </w:pPr>
    </w:p>
    <w:p w14:paraId="19102D40" w14:textId="77777777" w:rsidR="00131C4E" w:rsidRPr="00131C4E" w:rsidRDefault="00131C4E" w:rsidP="00131C4E">
      <w:pPr>
        <w:pStyle w:val="ListParagraph"/>
        <w:rPr>
          <w:rStyle w:val="Strong"/>
          <w:b w:val="0"/>
          <w:sz w:val="24"/>
        </w:rPr>
      </w:pPr>
    </w:p>
    <w:p w14:paraId="4EE2FD77" w14:textId="77777777" w:rsidR="00131C4E" w:rsidRPr="00131C4E" w:rsidRDefault="00131C4E" w:rsidP="00131C4E">
      <w:pPr>
        <w:rPr>
          <w:rStyle w:val="Strong"/>
          <w:b w:val="0"/>
          <w:sz w:val="24"/>
        </w:rPr>
      </w:pPr>
      <w:bookmarkStart w:id="0" w:name="_GoBack"/>
      <w:bookmarkEnd w:id="0"/>
    </w:p>
    <w:sectPr w:rsidR="00131C4E" w:rsidRPr="00131C4E" w:rsidSect="00041105">
      <w:footerReference w:type="even" r:id="rId7"/>
      <w:footerReference w:type="default" r:id="rId8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A1DAD" w14:textId="77777777" w:rsidR="00D51161" w:rsidRDefault="00D51161" w:rsidP="00EE157D">
      <w:r>
        <w:separator/>
      </w:r>
    </w:p>
  </w:endnote>
  <w:endnote w:type="continuationSeparator" w:id="0">
    <w:p w14:paraId="790171BF" w14:textId="77777777" w:rsidR="00D51161" w:rsidRDefault="00D51161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6FC74" w14:textId="77777777" w:rsidR="00EB6066" w:rsidRDefault="00EB6066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EB6066" w:rsidRDefault="00EB6066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8DD8D" w14:textId="77777777" w:rsidR="00EB6066" w:rsidRDefault="00EB6066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426C">
      <w:rPr>
        <w:rStyle w:val="PageNumber"/>
        <w:noProof/>
      </w:rPr>
      <w:t>6</w:t>
    </w:r>
    <w:r>
      <w:rPr>
        <w:rStyle w:val="PageNumber"/>
      </w:rPr>
      <w:fldChar w:fldCharType="end"/>
    </w:r>
  </w:p>
  <w:p w14:paraId="20A853E0" w14:textId="77777777" w:rsidR="00EB6066" w:rsidRDefault="00EB6066" w:rsidP="00EE1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FDE7F" w14:textId="77777777" w:rsidR="00D51161" w:rsidRDefault="00D51161" w:rsidP="00EE157D">
      <w:r>
        <w:separator/>
      </w:r>
    </w:p>
  </w:footnote>
  <w:footnote w:type="continuationSeparator" w:id="0">
    <w:p w14:paraId="47714E60" w14:textId="77777777" w:rsidR="00D51161" w:rsidRDefault="00D51161" w:rsidP="00E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E8B"/>
    <w:multiLevelType w:val="hybridMultilevel"/>
    <w:tmpl w:val="8C181B82"/>
    <w:lvl w:ilvl="0" w:tplc="641855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">
    <w:nsid w:val="11CA231E"/>
    <w:multiLevelType w:val="hybridMultilevel"/>
    <w:tmpl w:val="28B2A498"/>
    <w:lvl w:ilvl="0" w:tplc="CEAC4F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5">
    <w:nsid w:val="1BAB2A8E"/>
    <w:multiLevelType w:val="hybridMultilevel"/>
    <w:tmpl w:val="9120FD3A"/>
    <w:lvl w:ilvl="0" w:tplc="03E4B920">
      <w:start w:val="2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556C0D"/>
    <w:multiLevelType w:val="hybridMultilevel"/>
    <w:tmpl w:val="2458C23E"/>
    <w:lvl w:ilvl="0" w:tplc="E72036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0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3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215D74"/>
    <w:multiLevelType w:val="hybridMultilevel"/>
    <w:tmpl w:val="D36C56E0"/>
    <w:lvl w:ilvl="0" w:tplc="E1E0CAE2">
      <w:start w:val="1"/>
      <w:numFmt w:val="decimal"/>
      <w:lvlText w:val="%1."/>
      <w:lvlJc w:val="left"/>
      <w:pPr>
        <w:ind w:left="720" w:hanging="360"/>
      </w:pPr>
      <w:rPr>
        <w:rFonts w:ascii="方正黑体简体" w:eastAsia="方正黑体简体" w:hint="eastAsia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1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>
    <w:nsid w:val="738E66F9"/>
    <w:multiLevelType w:val="hybridMultilevel"/>
    <w:tmpl w:val="D414879E"/>
    <w:lvl w:ilvl="0" w:tplc="8206BB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6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2"/>
  </w:num>
  <w:num w:numId="2">
    <w:abstractNumId w:val="2"/>
  </w:num>
  <w:num w:numId="3">
    <w:abstractNumId w:val="20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4"/>
  </w:num>
  <w:num w:numId="7">
    <w:abstractNumId w:val="8"/>
  </w:num>
  <w:num w:numId="8">
    <w:abstractNumId w:val="13"/>
  </w:num>
  <w:num w:numId="9">
    <w:abstractNumId w:val="16"/>
  </w:num>
  <w:num w:numId="10">
    <w:abstractNumId w:val="11"/>
  </w:num>
  <w:num w:numId="11">
    <w:abstractNumId w:val="7"/>
  </w:num>
  <w:num w:numId="12">
    <w:abstractNumId w:val="10"/>
  </w:num>
  <w:num w:numId="13">
    <w:abstractNumId w:val="1"/>
  </w:num>
  <w:num w:numId="14">
    <w:abstractNumId w:val="26"/>
  </w:num>
  <w:num w:numId="15">
    <w:abstractNumId w:val="9"/>
  </w:num>
  <w:num w:numId="16">
    <w:abstractNumId w:val="17"/>
  </w:num>
  <w:num w:numId="17">
    <w:abstractNumId w:val="22"/>
  </w:num>
  <w:num w:numId="18">
    <w:abstractNumId w:val="21"/>
  </w:num>
  <w:num w:numId="19">
    <w:abstractNumId w:val="23"/>
  </w:num>
  <w:num w:numId="20">
    <w:abstractNumId w:val="25"/>
  </w:num>
  <w:num w:numId="21">
    <w:abstractNumId w:val="19"/>
  </w:num>
  <w:num w:numId="22">
    <w:abstractNumId w:val="14"/>
  </w:num>
  <w:num w:numId="23">
    <w:abstractNumId w:val="24"/>
  </w:num>
  <w:num w:numId="24">
    <w:abstractNumId w:val="6"/>
  </w:num>
  <w:num w:numId="25">
    <w:abstractNumId w:val="3"/>
  </w:num>
  <w:num w:numId="26">
    <w:abstractNumId w:val="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C7"/>
    <w:rsid w:val="00037D19"/>
    <w:rsid w:val="00041105"/>
    <w:rsid w:val="000554BD"/>
    <w:rsid w:val="00070C45"/>
    <w:rsid w:val="000966B2"/>
    <w:rsid w:val="000B3FD8"/>
    <w:rsid w:val="000F1886"/>
    <w:rsid w:val="000F6C32"/>
    <w:rsid w:val="00125FEB"/>
    <w:rsid w:val="00131C4E"/>
    <w:rsid w:val="00147002"/>
    <w:rsid w:val="00183A81"/>
    <w:rsid w:val="001858CC"/>
    <w:rsid w:val="00195EED"/>
    <w:rsid w:val="001A0A16"/>
    <w:rsid w:val="001B58F2"/>
    <w:rsid w:val="001C2CB0"/>
    <w:rsid w:val="001C6570"/>
    <w:rsid w:val="001D01C6"/>
    <w:rsid w:val="001E1827"/>
    <w:rsid w:val="001E4868"/>
    <w:rsid w:val="001E61E2"/>
    <w:rsid w:val="001F308A"/>
    <w:rsid w:val="00214619"/>
    <w:rsid w:val="00240608"/>
    <w:rsid w:val="0026320E"/>
    <w:rsid w:val="00276DE2"/>
    <w:rsid w:val="00290041"/>
    <w:rsid w:val="00294808"/>
    <w:rsid w:val="002A40D6"/>
    <w:rsid w:val="002C1B8C"/>
    <w:rsid w:val="003305AA"/>
    <w:rsid w:val="003306F1"/>
    <w:rsid w:val="00347F17"/>
    <w:rsid w:val="003713FC"/>
    <w:rsid w:val="003832A1"/>
    <w:rsid w:val="003875F8"/>
    <w:rsid w:val="00397315"/>
    <w:rsid w:val="003A041C"/>
    <w:rsid w:val="003A2A87"/>
    <w:rsid w:val="003B4C88"/>
    <w:rsid w:val="004118FA"/>
    <w:rsid w:val="00426ED6"/>
    <w:rsid w:val="004446E9"/>
    <w:rsid w:val="004577D9"/>
    <w:rsid w:val="0046064F"/>
    <w:rsid w:val="00460B96"/>
    <w:rsid w:val="00461514"/>
    <w:rsid w:val="00466937"/>
    <w:rsid w:val="004B6396"/>
    <w:rsid w:val="004C7EFE"/>
    <w:rsid w:val="004D3F8A"/>
    <w:rsid w:val="004E3DF1"/>
    <w:rsid w:val="0056495E"/>
    <w:rsid w:val="00571B6E"/>
    <w:rsid w:val="005C3114"/>
    <w:rsid w:val="005D326E"/>
    <w:rsid w:val="005F2093"/>
    <w:rsid w:val="005F45DE"/>
    <w:rsid w:val="00605A94"/>
    <w:rsid w:val="0060761B"/>
    <w:rsid w:val="006452F6"/>
    <w:rsid w:val="00647456"/>
    <w:rsid w:val="006535CA"/>
    <w:rsid w:val="00665918"/>
    <w:rsid w:val="006701FE"/>
    <w:rsid w:val="0068375E"/>
    <w:rsid w:val="00686E8E"/>
    <w:rsid w:val="006905ED"/>
    <w:rsid w:val="006949AE"/>
    <w:rsid w:val="006A1785"/>
    <w:rsid w:val="006F14DA"/>
    <w:rsid w:val="006F2EA2"/>
    <w:rsid w:val="006F603A"/>
    <w:rsid w:val="007075BF"/>
    <w:rsid w:val="007131AC"/>
    <w:rsid w:val="00723F57"/>
    <w:rsid w:val="00733DDD"/>
    <w:rsid w:val="00754147"/>
    <w:rsid w:val="0075464D"/>
    <w:rsid w:val="007A0957"/>
    <w:rsid w:val="007A1321"/>
    <w:rsid w:val="007C57F7"/>
    <w:rsid w:val="007D4879"/>
    <w:rsid w:val="007E325A"/>
    <w:rsid w:val="007F0462"/>
    <w:rsid w:val="00805F4B"/>
    <w:rsid w:val="0082426C"/>
    <w:rsid w:val="00834C8B"/>
    <w:rsid w:val="00835894"/>
    <w:rsid w:val="0083781C"/>
    <w:rsid w:val="00850935"/>
    <w:rsid w:val="0085498F"/>
    <w:rsid w:val="00863FB4"/>
    <w:rsid w:val="00866927"/>
    <w:rsid w:val="00866ABE"/>
    <w:rsid w:val="008807DE"/>
    <w:rsid w:val="008905A3"/>
    <w:rsid w:val="00896782"/>
    <w:rsid w:val="008A25E4"/>
    <w:rsid w:val="008B3354"/>
    <w:rsid w:val="008B7DF1"/>
    <w:rsid w:val="008D4CCB"/>
    <w:rsid w:val="008F4EA3"/>
    <w:rsid w:val="00917321"/>
    <w:rsid w:val="0092237F"/>
    <w:rsid w:val="009359B8"/>
    <w:rsid w:val="00946439"/>
    <w:rsid w:val="00947183"/>
    <w:rsid w:val="00953569"/>
    <w:rsid w:val="00960963"/>
    <w:rsid w:val="0096465F"/>
    <w:rsid w:val="00972FA2"/>
    <w:rsid w:val="009733F2"/>
    <w:rsid w:val="00986365"/>
    <w:rsid w:val="00993BEB"/>
    <w:rsid w:val="00997267"/>
    <w:rsid w:val="00997775"/>
    <w:rsid w:val="009C1056"/>
    <w:rsid w:val="009C10B7"/>
    <w:rsid w:val="009E5F18"/>
    <w:rsid w:val="009E69A5"/>
    <w:rsid w:val="009F06A2"/>
    <w:rsid w:val="00A6203A"/>
    <w:rsid w:val="00A77C8C"/>
    <w:rsid w:val="00A9631F"/>
    <w:rsid w:val="00AA0420"/>
    <w:rsid w:val="00AC610A"/>
    <w:rsid w:val="00B00AFA"/>
    <w:rsid w:val="00B213D3"/>
    <w:rsid w:val="00B3330A"/>
    <w:rsid w:val="00B3496D"/>
    <w:rsid w:val="00B420B2"/>
    <w:rsid w:val="00B4243C"/>
    <w:rsid w:val="00B42485"/>
    <w:rsid w:val="00B4497C"/>
    <w:rsid w:val="00B50FFE"/>
    <w:rsid w:val="00B61804"/>
    <w:rsid w:val="00B70B76"/>
    <w:rsid w:val="00B71707"/>
    <w:rsid w:val="00B8607F"/>
    <w:rsid w:val="00BC78F5"/>
    <w:rsid w:val="00BD721C"/>
    <w:rsid w:val="00BE6008"/>
    <w:rsid w:val="00BF3ED0"/>
    <w:rsid w:val="00C05122"/>
    <w:rsid w:val="00C355CB"/>
    <w:rsid w:val="00C44C3B"/>
    <w:rsid w:val="00C46C0D"/>
    <w:rsid w:val="00C46C3C"/>
    <w:rsid w:val="00C53B7C"/>
    <w:rsid w:val="00C53EF6"/>
    <w:rsid w:val="00C645A6"/>
    <w:rsid w:val="00C72A0E"/>
    <w:rsid w:val="00C85EAF"/>
    <w:rsid w:val="00C91B39"/>
    <w:rsid w:val="00C9326B"/>
    <w:rsid w:val="00C951A6"/>
    <w:rsid w:val="00CA7EB3"/>
    <w:rsid w:val="00CB26B3"/>
    <w:rsid w:val="00CB6321"/>
    <w:rsid w:val="00CC660A"/>
    <w:rsid w:val="00CD292B"/>
    <w:rsid w:val="00CE0757"/>
    <w:rsid w:val="00CE221F"/>
    <w:rsid w:val="00CE7DEC"/>
    <w:rsid w:val="00CF5013"/>
    <w:rsid w:val="00D07B96"/>
    <w:rsid w:val="00D25670"/>
    <w:rsid w:val="00D355DF"/>
    <w:rsid w:val="00D43E36"/>
    <w:rsid w:val="00D51161"/>
    <w:rsid w:val="00D62693"/>
    <w:rsid w:val="00D63BE8"/>
    <w:rsid w:val="00D73164"/>
    <w:rsid w:val="00D81198"/>
    <w:rsid w:val="00D85E9B"/>
    <w:rsid w:val="00DA0D1F"/>
    <w:rsid w:val="00DA187A"/>
    <w:rsid w:val="00DE217C"/>
    <w:rsid w:val="00DE4A73"/>
    <w:rsid w:val="00E02CC7"/>
    <w:rsid w:val="00E13392"/>
    <w:rsid w:val="00E21DA0"/>
    <w:rsid w:val="00E41A68"/>
    <w:rsid w:val="00E4265E"/>
    <w:rsid w:val="00E4354A"/>
    <w:rsid w:val="00E526AF"/>
    <w:rsid w:val="00E77714"/>
    <w:rsid w:val="00E97DBE"/>
    <w:rsid w:val="00EA686B"/>
    <w:rsid w:val="00EB098E"/>
    <w:rsid w:val="00EB6066"/>
    <w:rsid w:val="00EB608C"/>
    <w:rsid w:val="00EC7121"/>
    <w:rsid w:val="00EE157D"/>
    <w:rsid w:val="00EF25A3"/>
    <w:rsid w:val="00EF7A37"/>
    <w:rsid w:val="00F17A90"/>
    <w:rsid w:val="00F36355"/>
    <w:rsid w:val="00F45DD8"/>
    <w:rsid w:val="00F815B2"/>
    <w:rsid w:val="00F95D34"/>
    <w:rsid w:val="00FA230E"/>
    <w:rsid w:val="00FB4DD1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34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3</TotalTime>
  <Pages>6</Pages>
  <Words>165</Words>
  <Characters>944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Guoning Wu</cp:lastModifiedBy>
  <cp:revision>3</cp:revision>
  <cp:lastPrinted>2018-10-24T08:29:00Z</cp:lastPrinted>
  <dcterms:created xsi:type="dcterms:W3CDTF">2018-10-24T08:29:00Z</dcterms:created>
  <dcterms:modified xsi:type="dcterms:W3CDTF">2018-10-24T08:29:00Z</dcterms:modified>
</cp:coreProperties>
</file>
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00277" w14:textId="77777777" w:rsidR="001F308A" w:rsidRDefault="001F308A" w:rsidP="00D07B96">
      <w:pPr>
        <w:jc w:val="right"/>
        <w:rPr>
          <w:rFonts w:ascii="宋体" w:hAnsi="宋体" w:hint="eastAsia"/>
          <w:b/>
          <w:sz w:val="48"/>
          <w:szCs w:val="48"/>
        </w:rPr>
      </w:pPr>
      <w:bookmarkStart w:id="0" w:name="_GoBack"/>
      <w:bookmarkEnd w:id="0"/>
    </w:p>
    <w:p w14:paraId="4FCB79AA" w14:textId="545BD1A8" w:rsidR="00D07B96" w:rsidRPr="00D07B96" w:rsidRDefault="00E02B83" w:rsidP="00D07B96">
      <w:pPr>
        <w:jc w:val="right"/>
        <w:rPr>
          <w:rFonts w:ascii="方正书宋简体" w:eastAsia="方正书宋简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C</w:t>
      </w:r>
      <w:r w:rsidR="003713FC">
        <w:rPr>
          <w:rFonts w:ascii="宋体" w:hAnsi="宋体" w:hint="eastAsia"/>
          <w:b/>
          <w:sz w:val="48"/>
          <w:szCs w:val="48"/>
        </w:rPr>
        <w:t>卷</w:t>
      </w:r>
      <w:r w:rsidR="00D07B96" w:rsidRPr="00D07B96">
        <w:rPr>
          <w:rFonts w:ascii="宋体" w:hAnsi="宋体" w:hint="eastAsia"/>
          <w:b/>
          <w:sz w:val="48"/>
          <w:szCs w:val="48"/>
        </w:rPr>
        <w:t xml:space="preserve">  </w:t>
      </w:r>
    </w:p>
    <w:p w14:paraId="4C075CAD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517B4498" w14:textId="0E4C89DD" w:rsidR="00D07B96" w:rsidRPr="001F308A" w:rsidRDefault="00D07B96" w:rsidP="00D07B96">
      <w:pPr>
        <w:jc w:val="center"/>
        <w:rPr>
          <w:rFonts w:ascii="宋体" w:hAnsi="宋体"/>
          <w:b/>
          <w:sz w:val="32"/>
          <w:szCs w:val="32"/>
        </w:rPr>
      </w:pPr>
      <w:r w:rsidRPr="001F308A">
        <w:rPr>
          <w:rFonts w:ascii="宋体" w:hAnsi="宋体" w:hint="eastAsia"/>
          <w:b/>
          <w:sz w:val="32"/>
          <w:szCs w:val="32"/>
        </w:rPr>
        <w:t>中国石油大学（北京）20</w:t>
      </w:r>
      <w:r w:rsidR="006535CA">
        <w:rPr>
          <w:rFonts w:ascii="宋体" w:hAnsi="宋体" w:hint="eastAsia"/>
          <w:b/>
          <w:sz w:val="32"/>
          <w:szCs w:val="32"/>
        </w:rPr>
        <w:t>18</w:t>
      </w:r>
      <w:r w:rsidRPr="001F308A">
        <w:rPr>
          <w:rFonts w:ascii="宋体" w:hAnsi="宋体" w:hint="eastAsia"/>
          <w:b/>
          <w:sz w:val="32"/>
          <w:szCs w:val="32"/>
        </w:rPr>
        <w:t>—</w:t>
      </w:r>
      <w:r w:rsidR="006535CA">
        <w:rPr>
          <w:rFonts w:ascii="宋体" w:hAnsi="宋体" w:hint="eastAsia"/>
          <w:b/>
          <w:sz w:val="32"/>
          <w:szCs w:val="32"/>
        </w:rPr>
        <w:t>2019</w:t>
      </w:r>
      <w:r w:rsidRPr="001F308A">
        <w:rPr>
          <w:rFonts w:ascii="宋体" w:hAnsi="宋体" w:hint="eastAsia"/>
          <w:b/>
          <w:sz w:val="32"/>
          <w:szCs w:val="32"/>
        </w:rPr>
        <w:t>学年第</w:t>
      </w:r>
      <w:r w:rsidR="006535CA">
        <w:rPr>
          <w:rFonts w:ascii="宋体" w:hAnsi="宋体" w:hint="eastAsia"/>
          <w:b/>
          <w:sz w:val="32"/>
          <w:szCs w:val="32"/>
        </w:rPr>
        <w:t>一</w:t>
      </w:r>
      <w:r w:rsidRPr="001F308A">
        <w:rPr>
          <w:rFonts w:ascii="宋体" w:hAnsi="宋体" w:hint="eastAsia"/>
          <w:b/>
          <w:sz w:val="32"/>
          <w:szCs w:val="32"/>
        </w:rPr>
        <w:t>学期</w:t>
      </w:r>
    </w:p>
    <w:p w14:paraId="01035CB4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790824ED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487D9980" w14:textId="14FDF8E1" w:rsidR="00D07B96" w:rsidRPr="001F308A" w:rsidRDefault="00041105" w:rsidP="00041105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方正书宋简体" w:eastAsia="方正书宋简体" w:hint="eastAsia"/>
          <w:b/>
          <w:sz w:val="36"/>
          <w:szCs w:val="36"/>
        </w:rPr>
        <w:t xml:space="preserve"> </w:t>
      </w:r>
      <w:r w:rsidR="00D07B96" w:rsidRPr="001F308A">
        <w:rPr>
          <w:rFonts w:ascii="宋体" w:hAnsi="宋体" w:hint="eastAsia"/>
          <w:b/>
          <w:sz w:val="36"/>
          <w:szCs w:val="36"/>
        </w:rPr>
        <w:t>《</w:t>
      </w:r>
      <w:r w:rsidR="00BC78F5">
        <w:rPr>
          <w:rFonts w:ascii="宋体" w:hAnsi="宋体" w:hint="eastAsia"/>
          <w:b/>
          <w:sz w:val="36"/>
          <w:szCs w:val="36"/>
        </w:rPr>
        <w:t>数学分析II</w:t>
      </w:r>
      <w:r w:rsidR="006535CA">
        <w:rPr>
          <w:rFonts w:ascii="宋体" w:hAnsi="宋体" w:hint="eastAsia"/>
          <w:b/>
          <w:sz w:val="36"/>
          <w:szCs w:val="36"/>
        </w:rPr>
        <w:t>I</w:t>
      </w:r>
      <w:r w:rsidR="00D07B96" w:rsidRPr="001F308A">
        <w:rPr>
          <w:rFonts w:ascii="宋体" w:hAnsi="宋体" w:hint="eastAsia"/>
          <w:b/>
          <w:sz w:val="36"/>
          <w:szCs w:val="36"/>
        </w:rPr>
        <w:t>》期末</w:t>
      </w:r>
      <w:r w:rsidR="00E02B83">
        <w:rPr>
          <w:rFonts w:ascii="宋体" w:hAnsi="宋体" w:hint="eastAsia"/>
          <w:b/>
          <w:sz w:val="36"/>
          <w:szCs w:val="36"/>
        </w:rPr>
        <w:t>补考</w:t>
      </w:r>
      <w:r w:rsidR="00D07B96" w:rsidRPr="001F308A">
        <w:rPr>
          <w:rFonts w:ascii="宋体" w:hAnsi="宋体" w:hint="eastAsia"/>
          <w:b/>
          <w:sz w:val="36"/>
          <w:szCs w:val="36"/>
        </w:rPr>
        <w:t>试卷</w:t>
      </w:r>
    </w:p>
    <w:p w14:paraId="15769D31" w14:textId="77777777" w:rsidR="00D07B96" w:rsidRDefault="003713FC" w:rsidP="00D07B96">
      <w:pPr>
        <w:spacing w:line="720" w:lineRule="auto"/>
        <w:ind w:leftChars="57" w:left="120" w:firstLineChars="307" w:firstLine="982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考试</w:t>
      </w:r>
      <w:r w:rsidR="00D07B96">
        <w:rPr>
          <w:rFonts w:ascii="宋体" w:hAnsi="宋体" w:hint="eastAsia"/>
          <w:sz w:val="32"/>
          <w:szCs w:val="32"/>
        </w:rPr>
        <w:t>方式</w:t>
      </w:r>
      <w:r w:rsidR="00834C8B">
        <w:rPr>
          <w:rFonts w:ascii="宋体" w:hAnsi="宋体" w:hint="eastAsia"/>
          <w:sz w:val="32"/>
          <w:szCs w:val="32"/>
        </w:rPr>
        <w:t>（闭卷考试</w:t>
      </w:r>
      <w:r>
        <w:rPr>
          <w:rFonts w:ascii="宋体" w:hAnsi="宋体" w:hint="eastAsia"/>
          <w:sz w:val="32"/>
          <w:szCs w:val="32"/>
        </w:rPr>
        <w:t>）</w:t>
      </w:r>
    </w:p>
    <w:p w14:paraId="0279248A" w14:textId="77777777" w:rsidR="00D07B96" w:rsidRPr="003713FC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7C7B7D66" w14:textId="77777777" w:rsidR="00041105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班级：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2886A5E6" w14:textId="77777777" w:rsidR="00041105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姓名：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50972C10" w14:textId="77777777" w:rsidR="00041105" w:rsidRPr="00E526AF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学号：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  <w:r>
        <w:rPr>
          <w:rFonts w:ascii="宋体" w:hint="eastAsia"/>
          <w:sz w:val="30"/>
          <w:szCs w:val="30"/>
        </w:rPr>
        <w:t xml:space="preserve"> </w:t>
      </w:r>
    </w:p>
    <w:p w14:paraId="528254E7" w14:textId="77777777" w:rsidR="00D07B96" w:rsidRPr="003713FC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6CFFFBC1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336A1326" w14:textId="77777777" w:rsidR="00041105" w:rsidRDefault="00041105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tbl>
      <w:tblPr>
        <w:tblW w:w="9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9"/>
        <w:gridCol w:w="971"/>
        <w:gridCol w:w="971"/>
        <w:gridCol w:w="971"/>
        <w:gridCol w:w="963"/>
        <w:gridCol w:w="963"/>
        <w:gridCol w:w="963"/>
        <w:gridCol w:w="924"/>
        <w:gridCol w:w="963"/>
        <w:gridCol w:w="971"/>
      </w:tblGrid>
      <w:tr w:rsidR="00947183" w14:paraId="18D6F054" w14:textId="77777777" w:rsidTr="00947183">
        <w:trPr>
          <w:trHeight w:val="872"/>
          <w:jc w:val="center"/>
        </w:trPr>
        <w:tc>
          <w:tcPr>
            <w:tcW w:w="969" w:type="dxa"/>
          </w:tcPr>
          <w:p w14:paraId="076D7259" w14:textId="77777777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题号</w:t>
            </w:r>
          </w:p>
        </w:tc>
        <w:tc>
          <w:tcPr>
            <w:tcW w:w="971" w:type="dxa"/>
          </w:tcPr>
          <w:p w14:paraId="0CC87622" w14:textId="77777777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</w:t>
            </w:r>
          </w:p>
        </w:tc>
        <w:tc>
          <w:tcPr>
            <w:tcW w:w="971" w:type="dxa"/>
          </w:tcPr>
          <w:p w14:paraId="0168B9DE" w14:textId="77777777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971" w:type="dxa"/>
          </w:tcPr>
          <w:p w14:paraId="29AF2003" w14:textId="77777777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三   </w:t>
            </w:r>
          </w:p>
        </w:tc>
        <w:tc>
          <w:tcPr>
            <w:tcW w:w="963" w:type="dxa"/>
          </w:tcPr>
          <w:p w14:paraId="170C6940" w14:textId="0BE9B3AD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963" w:type="dxa"/>
          </w:tcPr>
          <w:p w14:paraId="6E0BB984" w14:textId="1F9EAB12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</w:t>
            </w:r>
          </w:p>
        </w:tc>
        <w:tc>
          <w:tcPr>
            <w:tcW w:w="963" w:type="dxa"/>
          </w:tcPr>
          <w:p w14:paraId="2F323513" w14:textId="79022849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六</w:t>
            </w:r>
          </w:p>
        </w:tc>
        <w:tc>
          <w:tcPr>
            <w:tcW w:w="924" w:type="dxa"/>
          </w:tcPr>
          <w:p w14:paraId="0F8F9822" w14:textId="46B12469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七</w:t>
            </w:r>
          </w:p>
        </w:tc>
        <w:tc>
          <w:tcPr>
            <w:tcW w:w="963" w:type="dxa"/>
          </w:tcPr>
          <w:p w14:paraId="27C8D9B0" w14:textId="14CEB513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八</w:t>
            </w:r>
          </w:p>
        </w:tc>
        <w:tc>
          <w:tcPr>
            <w:tcW w:w="971" w:type="dxa"/>
          </w:tcPr>
          <w:p w14:paraId="6AA36141" w14:textId="77777777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总分</w:t>
            </w:r>
          </w:p>
        </w:tc>
      </w:tr>
      <w:tr w:rsidR="00947183" w14:paraId="484E239B" w14:textId="77777777" w:rsidTr="00947183">
        <w:trPr>
          <w:jc w:val="center"/>
        </w:trPr>
        <w:tc>
          <w:tcPr>
            <w:tcW w:w="969" w:type="dxa"/>
          </w:tcPr>
          <w:p w14:paraId="08CE87B5" w14:textId="77777777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971" w:type="dxa"/>
          </w:tcPr>
          <w:p w14:paraId="7638DF47" w14:textId="77777777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1" w:type="dxa"/>
          </w:tcPr>
          <w:p w14:paraId="7EDA8D4B" w14:textId="77777777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1" w:type="dxa"/>
          </w:tcPr>
          <w:p w14:paraId="216B62AB" w14:textId="77777777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63" w:type="dxa"/>
          </w:tcPr>
          <w:p w14:paraId="5ADA203B" w14:textId="77777777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63" w:type="dxa"/>
          </w:tcPr>
          <w:p w14:paraId="65A93BEB" w14:textId="522E720C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63" w:type="dxa"/>
          </w:tcPr>
          <w:p w14:paraId="6D3D640F" w14:textId="77777777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24" w:type="dxa"/>
          </w:tcPr>
          <w:p w14:paraId="38AD22D3" w14:textId="77777777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63" w:type="dxa"/>
          </w:tcPr>
          <w:p w14:paraId="33DF3B76" w14:textId="12CC0A20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1" w:type="dxa"/>
          </w:tcPr>
          <w:p w14:paraId="4B2AE98A" w14:textId="77777777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78B8CE4B" w14:textId="77777777" w:rsidR="00E526AF" w:rsidRDefault="00D07B96" w:rsidP="00E526AF">
      <w:pPr>
        <w:jc w:val="center"/>
        <w:rPr>
          <w:rFonts w:ascii="方正黑体简体" w:eastAsia="方正黑体简体"/>
          <w:b/>
          <w:sz w:val="28"/>
          <w:szCs w:val="28"/>
        </w:rPr>
      </w:pPr>
      <w:r w:rsidRPr="00E201A4">
        <w:rPr>
          <w:rFonts w:ascii="方正黑体简体" w:eastAsia="方正黑体简体" w:hint="eastAsia"/>
          <w:b/>
          <w:sz w:val="28"/>
          <w:szCs w:val="28"/>
        </w:rPr>
        <w:t>（试卷不得拆开，所有答案均写在题后相应位置）</w:t>
      </w:r>
    </w:p>
    <w:p w14:paraId="64CEFD0B" w14:textId="77777777" w:rsidR="00E526AF" w:rsidRDefault="00E526AF" w:rsidP="00E526AF">
      <w:pPr>
        <w:jc w:val="center"/>
        <w:rPr>
          <w:rFonts w:ascii="方正黑体简体" w:eastAsia="方正黑体简体"/>
          <w:b/>
          <w:sz w:val="28"/>
          <w:szCs w:val="28"/>
        </w:rPr>
      </w:pPr>
    </w:p>
    <w:p w14:paraId="29936C1B" w14:textId="3425AA0E" w:rsidR="007E325A" w:rsidRDefault="007E325A" w:rsidP="009359B8">
      <w:pPr>
        <w:rPr>
          <w:rFonts w:ascii="方正黑体简体" w:eastAsia="方正黑体简体"/>
          <w:b/>
          <w:sz w:val="28"/>
          <w:szCs w:val="28"/>
        </w:rPr>
      </w:pPr>
    </w:p>
    <w:p w14:paraId="264642DA" w14:textId="351D545F" w:rsidR="009359B8" w:rsidRDefault="00131C4E" w:rsidP="009359B8">
      <w:pPr>
        <w:rPr>
          <w:rFonts w:ascii="方正黑体简体" w:eastAsia="方正黑体简体"/>
          <w:b/>
          <w:sz w:val="28"/>
          <w:szCs w:val="28"/>
        </w:rPr>
      </w:pPr>
      <w:r>
        <w:rPr>
          <w:rFonts w:ascii="方正黑体简体" w:eastAsia="方正黑体简体" w:hint="eastAsia"/>
          <w:b/>
          <w:sz w:val="28"/>
          <w:szCs w:val="28"/>
        </w:rPr>
        <w:lastRenderedPageBreak/>
        <w:t>一 解答题（每小题5分，共</w:t>
      </w:r>
      <w:r w:rsidR="0082426C">
        <w:rPr>
          <w:rFonts w:ascii="方正黑体简体" w:eastAsia="方正黑体简体" w:hint="eastAsia"/>
          <w:b/>
          <w:sz w:val="28"/>
          <w:szCs w:val="28"/>
        </w:rPr>
        <w:t>2</w:t>
      </w:r>
      <w:r>
        <w:rPr>
          <w:rFonts w:ascii="方正黑体简体" w:eastAsia="方正黑体简体" w:hint="eastAsia"/>
          <w:b/>
          <w:sz w:val="28"/>
          <w:szCs w:val="28"/>
        </w:rPr>
        <w:t>0分）</w:t>
      </w:r>
    </w:p>
    <w:p w14:paraId="724DF9C4" w14:textId="7AACFE30" w:rsidR="00947183" w:rsidRPr="00BA232E" w:rsidRDefault="00947183" w:rsidP="00BA232E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判别级数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r>
              <w:rPr>
                <w:rStyle w:val="Strong"/>
                <w:rFonts w:ascii="Cambria Math" w:hAnsi="Cambria Math" w:hint="eastAsia"/>
                <w:sz w:val="24"/>
              </w:rPr>
              <m:t>∞</m:t>
            </m:r>
          </m:sup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  <w:lang w:eastAsia="zh-TW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e>
              <m:sup>
                <m:r>
                  <w:rPr>
                    <w:rStyle w:val="Strong"/>
                    <w:rFonts w:ascii="Cambria Math" w:hAnsi="Cambria Math"/>
                    <w:sz w:val="24"/>
                    <w:lang w:eastAsia="zh-TW"/>
                  </w:rPr>
                  <m:t>n</m:t>
                </m:r>
              </m:sup>
            </m:sSup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  <w:lang w:eastAsia="zh-TW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  <w:lang w:eastAsia="zh-TW"/>
                  </w:rPr>
                  <m:t>sin</m:t>
                </m:r>
              </m:fName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  <w:lang w:eastAsia="zh-TW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 w:val="24"/>
                        <w:lang w:eastAsia="zh-TW"/>
                      </w:rPr>
                      <m:t>π</m:t>
                    </m:r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  <w:lang w:eastAsia="zh-TW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  <w:lang w:eastAsia="zh-TW"/>
                          </w:rPr>
                          <m:t>3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  <w:lang w:eastAsia="zh-TW"/>
                          </w:rPr>
                          <m:t>n</m:t>
                        </m:r>
                      </m:sup>
                    </m:sSup>
                  </m:den>
                </m:f>
              </m:e>
            </m:func>
          </m:e>
        </m:nary>
      </m:oMath>
      <w:r w:rsidRPr="00BA232E">
        <w:rPr>
          <w:rStyle w:val="Strong"/>
          <w:rFonts w:hint="eastAsia"/>
          <w:b w:val="0"/>
          <w:sz w:val="24"/>
        </w:rPr>
        <w:t>的敛散性。</w:t>
      </w:r>
    </w:p>
    <w:p w14:paraId="6251C2D0" w14:textId="77777777" w:rsidR="0055146F" w:rsidRDefault="0055146F" w:rsidP="0055146F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解：因为</w:t>
      </w:r>
    </w:p>
    <w:p w14:paraId="75AB9846" w14:textId="35EDE48A" w:rsidR="0055146F" w:rsidRPr="00BA232E" w:rsidRDefault="00B3164C" w:rsidP="0055146F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  <w:lang w:eastAsia="zh-TW"/>
                </w:rPr>
              </m:ctrlPr>
            </m:sSupPr>
            <m:e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e>
            <m:sup>
              <m:r>
                <w:rPr>
                  <w:rStyle w:val="Strong"/>
                  <w:rFonts w:ascii="Cambria Math" w:hAnsi="Cambria Math"/>
                  <w:sz w:val="24"/>
                  <w:lang w:eastAsia="zh-TW"/>
                </w:rPr>
                <m:t>n</m:t>
              </m:r>
            </m:sup>
          </m:sSup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  <w:lang w:eastAsia="zh-TW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  <w:lang w:eastAsia="zh-TW"/>
                </w:rPr>
                <m:t>sin</m:t>
              </m:r>
            </m:fName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  <w:lang w:eastAsia="zh-TW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  <w:lang w:eastAsia="zh-TW"/>
                    </w:rPr>
                    <m:t>π</m:t>
                  </m:r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lang w:eastAsia="zh-TW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  <w:lang w:eastAsia="zh-TW"/>
                        </w:rPr>
                        <m:t>3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  <w:lang w:eastAsia="zh-TW"/>
                        </w:rPr>
                        <m:t>n</m:t>
                      </m:r>
                    </m:sup>
                  </m:sSup>
                </m:den>
              </m:f>
            </m:e>
          </m:func>
          <m:r>
            <m:rPr>
              <m:sty m:val="p"/>
            </m:rPr>
            <w:rPr>
              <w:rStyle w:val="Strong"/>
              <w:rFonts w:ascii="Cambria Math" w:hAnsi="Cambria Math"/>
              <w:sz w:val="24"/>
            </w:rPr>
            <m:t>~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  <w:lang w:eastAsia="zh-TW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  <w:lang w:eastAsia="zh-TW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  <w:lang w:eastAsia="zh-TW"/>
                    </w:rPr>
                    <m:t>2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  <w:lang w:eastAsia="zh-TW"/>
                    </w:rPr>
                    <m:t>n</m:t>
                  </m:r>
                </m:sup>
              </m:sSup>
              <m:r>
                <w:rPr>
                  <w:rStyle w:val="Strong"/>
                  <w:rFonts w:ascii="Cambria Math" w:hAnsi="Cambria Math"/>
                  <w:sz w:val="24"/>
                  <w:lang w:eastAsia="zh-TW"/>
                </w:rPr>
                <m:t>π</m:t>
              </m:r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  <w:lang w:eastAsia="zh-TW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  <w:lang w:eastAsia="zh-TW"/>
                    </w:rPr>
                    <m:t>3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  <w:lang w:eastAsia="zh-TW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Style w:val="Strong"/>
              <w:rFonts w:ascii="Cambria Math" w:hAnsi="Cambria Math"/>
              <w:sz w:val="24"/>
              <w:highlight w:val="yellow"/>
            </w:rPr>
            <m:t>----2</m:t>
          </m:r>
        </m:oMath>
      </m:oMathPara>
    </w:p>
    <w:p w14:paraId="52FDB927" w14:textId="0AFB33FA" w:rsidR="0055146F" w:rsidRPr="00BA232E" w:rsidRDefault="00BA232E" w:rsidP="00BA232E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r>
              <w:rPr>
                <w:rStyle w:val="Strong"/>
                <w:rFonts w:ascii="Cambria Math" w:hAnsi="Cambria Math" w:hint="eastAsia"/>
                <w:sz w:val="24"/>
              </w:rPr>
              <m:t>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  <w:lang w:eastAsia="zh-TW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  <w:lang w:eastAsia="zh-TW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  <w:lang w:eastAsia="zh-TW"/>
                      </w:rPr>
                      <m:t>2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  <w:lang w:eastAsia="zh-TW"/>
                      </w:rPr>
                      <m:t>n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 w:val="24"/>
                    <w:lang w:eastAsia="zh-TW"/>
                  </w:rPr>
                  <m:t>π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  <w:lang w:eastAsia="zh-TW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  <w:lang w:eastAsia="zh-TW"/>
                      </w:rPr>
                      <m:t>3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  <w:lang w:eastAsia="zh-TW"/>
                      </w:rPr>
                      <m:t>n</m:t>
                    </m:r>
                  </m:sup>
                </m:sSup>
              </m:den>
            </m:f>
          </m:e>
        </m:nary>
      </m:oMath>
      <w:r>
        <w:rPr>
          <w:rStyle w:val="Strong"/>
          <w:rFonts w:hint="eastAsia"/>
          <w:b w:val="0"/>
          <w:bCs w:val="0"/>
          <w:sz w:val="24"/>
        </w:rPr>
        <w:t>收敛，因为</w:t>
      </w:r>
      <m:oMath>
        <m:rad>
          <m:ra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radPr>
          <m:deg>
            <m:r>
              <w:rPr>
                <w:rStyle w:val="Strong"/>
                <w:rFonts w:ascii="Cambria Math" w:hAnsi="Cambria Math"/>
                <w:sz w:val="24"/>
              </w:rPr>
              <m:t>n</m:t>
            </m:r>
          </m:deg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  <w:lang w:eastAsia="zh-TW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  <w:lang w:eastAsia="zh-TW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  <w:lang w:eastAsia="zh-TW"/>
                      </w:rPr>
                      <m:t>2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  <w:lang w:eastAsia="zh-TW"/>
                      </w:rPr>
                      <m:t>n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 w:val="24"/>
                    <w:lang w:eastAsia="zh-TW"/>
                  </w:rPr>
                  <m:t>π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  <w:lang w:eastAsia="zh-TW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  <w:lang w:eastAsia="zh-TW"/>
                      </w:rPr>
                      <m:t>3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  <w:lang w:eastAsia="zh-TW"/>
                      </w:rPr>
                      <m:t>n</m:t>
                    </m:r>
                  </m:sup>
                </m:sSup>
              </m:den>
            </m:f>
          </m:e>
        </m:rad>
        <m:r>
          <w:rPr>
            <w:rStyle w:val="Strong"/>
            <w:rFonts w:ascii="Cambria Math" w:hAnsi="Cambria Math" w:hint="eastAsia"/>
            <w:sz w:val="24"/>
          </w:rPr>
          <m:t>→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2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3</m:t>
            </m:r>
          </m:den>
        </m:f>
        <m:r>
          <w:rPr>
            <w:rStyle w:val="Strong"/>
            <w:rFonts w:ascii="Cambria Math" w:hAnsi="Cambria Math"/>
            <w:sz w:val="24"/>
          </w:rPr>
          <m:t>&lt;1</m:t>
        </m:r>
      </m:oMath>
      <w:r>
        <w:rPr>
          <w:rStyle w:val="Strong"/>
          <w:b w:val="0"/>
          <w:bCs w:val="0"/>
          <w:sz w:val="24"/>
        </w:rPr>
        <w:t>.</w:t>
      </w:r>
      <w:r>
        <w:rPr>
          <w:rStyle w:val="Strong"/>
          <w:rFonts w:hint="eastAsia"/>
          <w:b w:val="0"/>
          <w:bCs w:val="0"/>
          <w:sz w:val="24"/>
        </w:rPr>
        <w:t>根据比较判别法，原级数收敛。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  <w:highlight w:val="yellow"/>
          </w:rPr>
          <m:t>----3</m:t>
        </m:r>
      </m:oMath>
    </w:p>
    <w:p w14:paraId="06C0AA8A" w14:textId="6036FAC2" w:rsidR="00131C4E" w:rsidRDefault="001B4B5C" w:rsidP="00BA232E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求</w:t>
      </w:r>
      <w:r w:rsidR="00131C4E">
        <w:rPr>
          <w:rStyle w:val="Strong"/>
          <w:rFonts w:hint="eastAsia"/>
          <w:b w:val="0"/>
          <w:sz w:val="24"/>
        </w:rPr>
        <w:t>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r>
              <w:rPr>
                <w:rStyle w:val="Strong"/>
                <w:rFonts w:ascii="Cambria Math" w:hAnsi="Cambria Math" w:hint="eastAsia"/>
                <w:sz w:val="24"/>
              </w:rPr>
              <m:t>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n(n+1)(n+2)</m:t>
                </m:r>
              </m:den>
            </m:f>
          </m:e>
        </m:nary>
      </m:oMath>
      <w:r>
        <w:rPr>
          <w:rStyle w:val="Strong"/>
          <w:rFonts w:hint="eastAsia"/>
          <w:b w:val="0"/>
          <w:sz w:val="24"/>
        </w:rPr>
        <w:t>的和</w:t>
      </w:r>
      <w:r w:rsidR="00131C4E" w:rsidRPr="00BA232E">
        <w:rPr>
          <w:rStyle w:val="Strong"/>
          <w:rFonts w:hint="eastAsia"/>
          <w:b w:val="0"/>
          <w:sz w:val="24"/>
        </w:rPr>
        <w:t>。</w:t>
      </w:r>
    </w:p>
    <w:p w14:paraId="4E8209EA" w14:textId="70908D32" w:rsidR="001B4B5C" w:rsidRPr="001B4B5C" w:rsidRDefault="001B4B5C" w:rsidP="001B4B5C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解：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n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e>
            </m:d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n+2</m:t>
                </m:r>
              </m:e>
            </m:d>
          </m:den>
        </m:f>
        <m: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n+1</m:t>
                    </m:r>
                  </m:e>
                </m:d>
              </m:den>
            </m:f>
            <m:r>
              <w:rPr>
                <w:rStyle w:val="Strong"/>
                <w:rFonts w:ascii="Cambria Math" w:hAnsi="Cambria Math"/>
                <w:sz w:val="24"/>
              </w:rPr>
              <m:t>-</m:t>
            </m:r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n+1</m:t>
                    </m:r>
                  </m:e>
                </m:d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n+2</m:t>
                    </m:r>
                  </m:e>
                </m:d>
              </m:den>
            </m:f>
          </m:e>
        </m:d>
        <m:r>
          <w:rPr>
            <w:rStyle w:val="Strong"/>
            <w:rFonts w:ascii="Cambria Math" w:hAnsi="Cambria Math"/>
            <w:sz w:val="24"/>
          </w:rPr>
          <m:t>,</m:t>
        </m:r>
      </m:oMath>
    </w:p>
    <w:p w14:paraId="22086C04" w14:textId="77777777" w:rsidR="001B4B5C" w:rsidRPr="001B4B5C" w:rsidRDefault="001B4B5C" w:rsidP="001B4B5C">
      <w:pPr>
        <w:pStyle w:val="ListParagraph"/>
        <w:rPr>
          <w:rStyle w:val="Strong"/>
          <w:b w:val="0"/>
          <w:sz w:val="24"/>
        </w:rPr>
      </w:pPr>
    </w:p>
    <w:p w14:paraId="06476D46" w14:textId="788AF8B9" w:rsidR="00E97DBE" w:rsidRPr="001B4B5C" w:rsidRDefault="00B3164C" w:rsidP="0055146F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n+2</m:t>
                      </m:r>
                    </m:e>
                  </m:d>
                </m:den>
              </m:f>
            </m:e>
          </m:nary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+∞</m:t>
              </m:r>
            </m:sup>
            <m:e>
              <m:d>
                <m:dPr>
                  <m:begChr m:val="["/>
                  <m:endChr m:val="]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n+1</m:t>
                          </m:r>
                        </m:e>
                      </m:d>
                    </m:den>
                  </m:f>
                  <m:r>
                    <w:rPr>
                      <w:rStyle w:val="Strong"/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n+1</m:t>
                          </m:r>
                        </m:e>
                      </m:d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n+2</m:t>
                          </m:r>
                        </m:e>
                      </m:d>
                    </m:den>
                  </m:f>
                </m:e>
              </m:d>
            </m:e>
          </m:nary>
          <m:r>
            <m:rPr>
              <m:sty m:val="p"/>
            </m:rPr>
            <w:rPr>
              <w:rStyle w:val="Strong"/>
              <w:rFonts w:ascii="Cambria Math" w:hAnsi="Cambria Math"/>
              <w:sz w:val="24"/>
              <w:highlight w:val="yellow"/>
            </w:rPr>
            <m:t>----3</m:t>
          </m:r>
        </m:oMath>
      </m:oMathPara>
    </w:p>
    <w:p w14:paraId="0674BBAF" w14:textId="77777777" w:rsidR="001B4B5C" w:rsidRPr="001B4B5C" w:rsidRDefault="001B4B5C" w:rsidP="0055146F">
      <w:pPr>
        <w:pStyle w:val="ListParagraph"/>
        <w:rPr>
          <w:rStyle w:val="Strong"/>
          <w:b w:val="0"/>
          <w:bCs w:val="0"/>
          <w:sz w:val="24"/>
        </w:rPr>
      </w:pPr>
    </w:p>
    <w:p w14:paraId="38E08D0D" w14:textId="6402B13A" w:rsidR="001B4B5C" w:rsidRPr="001B4B5C" w:rsidRDefault="001B4B5C" w:rsidP="0055146F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n+1</m:t>
                      </m:r>
                    </m:e>
                  </m:d>
                </m:den>
              </m:f>
            </m:e>
          </m:nary>
          <m:r>
            <w:rPr>
              <w:rStyle w:val="Strong"/>
              <w:rFonts w:ascii="Cambria Math" w:hAnsi="Cambria Math"/>
              <w:sz w:val="24"/>
            </w:rPr>
            <m:t>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n+2</m:t>
                      </m:r>
                    </m:e>
                  </m:d>
                </m:den>
              </m:f>
            </m:e>
          </m:nary>
        </m:oMath>
      </m:oMathPara>
    </w:p>
    <w:p w14:paraId="5655F954" w14:textId="77777777" w:rsidR="001B4B5C" w:rsidRPr="001B4B5C" w:rsidRDefault="001B4B5C" w:rsidP="0055146F">
      <w:pPr>
        <w:pStyle w:val="ListParagraph"/>
        <w:rPr>
          <w:rStyle w:val="Strong"/>
          <w:b w:val="0"/>
          <w:bCs w:val="0"/>
          <w:sz w:val="24"/>
        </w:rPr>
      </w:pPr>
    </w:p>
    <w:p w14:paraId="701C0373" w14:textId="4BBBA033" w:rsidR="001B4B5C" w:rsidRPr="001B4B5C" w:rsidRDefault="001B4B5C" w:rsidP="0055146F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den>
          </m:f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1-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3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+⋯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den>
          </m:f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3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3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4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⋯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4</m:t>
              </m:r>
            </m:den>
          </m:f>
          <m:r>
            <m:rPr>
              <m:sty m:val="p"/>
            </m:rPr>
            <w:rPr>
              <w:rStyle w:val="Strong"/>
              <w:rFonts w:ascii="Cambria Math" w:hAnsi="Cambria Math"/>
              <w:sz w:val="24"/>
              <w:highlight w:val="yellow"/>
            </w:rPr>
            <m:t>----2</m:t>
          </m:r>
        </m:oMath>
      </m:oMathPara>
    </w:p>
    <w:p w14:paraId="6D89F02E" w14:textId="77777777" w:rsidR="001B4B5C" w:rsidRPr="001B4B5C" w:rsidRDefault="001B4B5C" w:rsidP="0055146F">
      <w:pPr>
        <w:pStyle w:val="ListParagraph"/>
        <w:rPr>
          <w:rStyle w:val="Strong"/>
          <w:b w:val="0"/>
          <w:sz w:val="24"/>
        </w:rPr>
      </w:pPr>
    </w:p>
    <w:p w14:paraId="315AB1EE" w14:textId="5F17C057" w:rsidR="00947183" w:rsidRPr="005A4C22" w:rsidRDefault="00E6115F" w:rsidP="005A4C22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讨论级数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-1</m:t>
                    </m:r>
                  </m:e>
                </m:d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sin</m:t>
                </m:r>
              </m:fName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n+1</m:t>
                    </m:r>
                  </m:den>
                </m:f>
              </m:e>
            </m:func>
          </m:e>
        </m:nary>
      </m:oMath>
      <w:r>
        <w:rPr>
          <w:rStyle w:val="Strong"/>
          <w:rFonts w:hint="eastAsia"/>
          <w:b w:val="0"/>
          <w:sz w:val="24"/>
        </w:rPr>
        <w:t>绝对或条件收敛。</w:t>
      </w:r>
    </w:p>
    <w:p w14:paraId="34061504" w14:textId="1640299C" w:rsidR="00947183" w:rsidRDefault="0055146F" w:rsidP="005A4C22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解：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令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u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n</m:t>
            </m:r>
          </m:sub>
        </m:sSub>
        <m:r>
          <w:rPr>
            <w:rStyle w:val="Strong"/>
            <w:rFonts w:ascii="Cambria Math" w:hAnsi="Cambria Math"/>
            <w:sz w:val="24"/>
          </w:rPr>
          <m:t>=</m:t>
        </m:r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sin</m:t>
            </m:r>
          </m:fName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den>
            </m:f>
          </m:e>
        </m:func>
      </m:oMath>
      <w:r w:rsidR="005A4C22">
        <w:rPr>
          <w:rStyle w:val="Strong"/>
          <w:rFonts w:hint="eastAsia"/>
          <w:b w:val="0"/>
          <w:bCs w:val="0"/>
          <w:sz w:val="24"/>
        </w:rPr>
        <w:t>，（</w:t>
      </w:r>
      <w:r w:rsidR="005A4C22">
        <w:rPr>
          <w:rStyle w:val="Strong"/>
          <w:rFonts w:hint="eastAsia"/>
          <w:b w:val="0"/>
          <w:bCs w:val="0"/>
          <w:sz w:val="24"/>
        </w:rPr>
        <w:t>1</w:t>
      </w:r>
      <w:r w:rsidR="005A4C22">
        <w:rPr>
          <w:rStyle w:val="Strong"/>
          <w:rFonts w:hint="eastAsia"/>
          <w:b w:val="0"/>
          <w:bCs w:val="0"/>
          <w:sz w:val="24"/>
        </w:rPr>
        <w:t>）单调递减趋于</w:t>
      </w:r>
      <w:r w:rsidR="005A4C22">
        <w:rPr>
          <w:rStyle w:val="Strong"/>
          <w:rFonts w:hint="eastAsia"/>
          <w:b w:val="0"/>
          <w:bCs w:val="0"/>
          <w:sz w:val="24"/>
        </w:rPr>
        <w:t>0</w:t>
      </w:r>
      <w:r w:rsidR="005A4C22">
        <w:rPr>
          <w:rStyle w:val="Strong"/>
          <w:rFonts w:hint="eastAsia"/>
          <w:b w:val="0"/>
          <w:bCs w:val="0"/>
          <w:sz w:val="24"/>
        </w:rPr>
        <w:t>；（</w:t>
      </w:r>
      <w:r w:rsidR="005A4C22">
        <w:rPr>
          <w:rStyle w:val="Strong"/>
          <w:rFonts w:hint="eastAsia"/>
          <w:b w:val="0"/>
          <w:bCs w:val="0"/>
          <w:sz w:val="24"/>
        </w:rPr>
        <w:t>2</w:t>
      </w:r>
      <w:r w:rsidR="005A4C22">
        <w:rPr>
          <w:rStyle w:val="Strong"/>
          <w:rFonts w:hint="eastAsia"/>
          <w:b w:val="0"/>
          <w:bCs w:val="0"/>
          <w:sz w:val="24"/>
        </w:rPr>
        <w:t>）该级数为莱布尼茨交错项级数。</w:t>
      </w:r>
    </w:p>
    <w:p w14:paraId="3688F660" w14:textId="77777777" w:rsidR="00E6115F" w:rsidRDefault="005A4C22" w:rsidP="00E6115F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根据莱布尼茨收敛定理，该级数收敛。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  <w:highlight w:val="yellow"/>
          </w:rPr>
          <m:t>----3</m:t>
        </m:r>
      </m:oMath>
    </w:p>
    <w:p w14:paraId="0F59287C" w14:textId="5F82109E" w:rsidR="005A4C22" w:rsidRPr="00E6115F" w:rsidRDefault="00E6115F" w:rsidP="005A4C22">
      <w:pPr>
        <w:pStyle w:val="ListParagraph"/>
        <w:rPr>
          <w:rStyle w:val="Strong"/>
          <w:b w:val="0"/>
          <w:bCs w:val="0"/>
          <w:i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又因为</w:t>
      </w:r>
      <m:oMath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-1</m:t>
                    </m:r>
                  </m:e>
                </m:d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sin</m:t>
                </m:r>
              </m:fName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n+1</m:t>
                    </m:r>
                  </m:den>
                </m:f>
              </m:e>
            </m:func>
          </m:e>
        </m:d>
        <m:r>
          <w:rPr>
            <w:rStyle w:val="Strong"/>
            <w:rFonts w:ascii="Cambria Math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sin</m:t>
                </m:r>
              </m:fName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n+1</m:t>
                    </m:r>
                  </m:den>
                </m:f>
              </m:e>
            </m:func>
          </m:e>
        </m:d>
        <m:r>
          <w:rPr>
            <w:rStyle w:val="Strong"/>
            <w:rFonts w:ascii="Cambria Math" w:hAnsi="Cambria Math"/>
            <w:sz w:val="24"/>
          </w:rPr>
          <m:t>=</m:t>
        </m:r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sin</m:t>
            </m:r>
          </m:fName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den>
            </m:f>
          </m:e>
        </m:func>
        <m:r>
          <w:rPr>
            <w:rStyle w:val="Strong"/>
            <w:rFonts w:ascii="Cambria Math" w:hAnsi="Cambria Math"/>
            <w:sz w:val="24"/>
          </w:rPr>
          <m:t>~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n+1</m:t>
            </m:r>
          </m:den>
        </m:f>
      </m:oMath>
      <w:r>
        <w:rPr>
          <w:rStyle w:val="Strong"/>
          <w:rFonts w:hint="eastAsia"/>
          <w:b w:val="0"/>
          <w:bCs w:val="0"/>
          <w:sz w:val="24"/>
        </w:rPr>
        <w:t>，所以该级数条件收敛，非绝对收敛。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  <w:highlight w:val="yellow"/>
          </w:rPr>
          <m:t>----2</m:t>
        </m:r>
      </m:oMath>
    </w:p>
    <w:p w14:paraId="36D45F79" w14:textId="1BC46D0B" w:rsidR="00947183" w:rsidRPr="00947183" w:rsidRDefault="00947183" w:rsidP="00947183">
      <w:pPr>
        <w:widowControl/>
        <w:jc w:val="left"/>
        <w:rPr>
          <w:rStyle w:val="Strong"/>
          <w:b w:val="0"/>
          <w:sz w:val="24"/>
        </w:rPr>
      </w:pPr>
    </w:p>
    <w:p w14:paraId="2D80DDB1" w14:textId="1B4C6BF4" w:rsidR="00131C4E" w:rsidRPr="005A4C22" w:rsidRDefault="00131C4E" w:rsidP="005A4C22">
      <w:pPr>
        <w:pStyle w:val="ListParagraph"/>
        <w:numPr>
          <w:ilvl w:val="0"/>
          <w:numId w:val="22"/>
        </w:numPr>
        <w:rPr>
          <w:rStyle w:val="Strong"/>
          <w:rFonts w:ascii="Cambria Math" w:hAnsi="Cambria Math"/>
          <w:sz w:val="24"/>
          <w:oMath/>
        </w:rPr>
      </w:pPr>
      <w:r>
        <w:rPr>
          <w:rStyle w:val="Strong"/>
          <w:rFonts w:hint="eastAsia"/>
          <w:b w:val="0"/>
          <w:sz w:val="24"/>
        </w:rPr>
        <w:t>判别级数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nx</m:t>
                    </m:r>
                  </m:e>
                </m:func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Style w:val="Strong"/>
            <w:rFonts w:ascii="Cambria Math" w:hAnsi="Cambria Math"/>
            <w:sz w:val="24"/>
          </w:rPr>
          <m:t>在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-∞,+∞</m:t>
            </m:r>
          </m:e>
        </m:d>
      </m:oMath>
      <w:r w:rsidR="005A4C22">
        <w:rPr>
          <w:rStyle w:val="Strong"/>
          <w:rFonts w:hint="eastAsia"/>
          <w:b w:val="0"/>
          <w:sz w:val="24"/>
        </w:rPr>
        <w:t>上一致收敛</w:t>
      </w:r>
      <w:r w:rsidRPr="005A4C22">
        <w:rPr>
          <w:rStyle w:val="Strong"/>
          <w:rFonts w:hint="eastAsia"/>
          <w:b w:val="0"/>
          <w:sz w:val="24"/>
        </w:rPr>
        <w:t>。</w:t>
      </w:r>
    </w:p>
    <w:p w14:paraId="4164AEA7" w14:textId="494E44B8" w:rsidR="005A4C22" w:rsidRPr="001D34AA" w:rsidRDefault="0055146F" w:rsidP="005A4C22">
      <w:pPr>
        <w:pStyle w:val="ListParagraph"/>
        <w:rPr>
          <w:rStyle w:val="Strong"/>
          <w:b w:val="0"/>
          <w:bCs w:val="0"/>
          <w:i/>
          <w:sz w:val="24"/>
        </w:rPr>
      </w:pPr>
      <w:r>
        <w:rPr>
          <w:rStyle w:val="Strong"/>
          <w:rFonts w:hint="eastAsia"/>
          <w:b w:val="0"/>
          <w:sz w:val="24"/>
        </w:rPr>
        <w:t>解：</w:t>
      </w:r>
      <w:r w:rsidR="005A4C22" w:rsidRPr="00397647">
        <w:rPr>
          <w:rStyle w:val="Strong"/>
          <w:b w:val="0"/>
          <w:bCs w:val="0"/>
          <w:sz w:val="24"/>
        </w:rPr>
        <w:t xml:space="preserve"> </w:t>
      </w:r>
      <w:r w:rsidR="00B72B58">
        <w:rPr>
          <w:rStyle w:val="Strong"/>
          <w:rFonts w:hint="eastAsia"/>
          <w:b w:val="0"/>
          <w:bCs w:val="0"/>
          <w:sz w:val="24"/>
        </w:rPr>
        <w:t>因为</w:t>
      </w:r>
      <m:oMath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nx</m:t>
                    </m:r>
                  </m:e>
                </m:func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Style w:val="Strong"/>
            <w:rFonts w:ascii="Cambria Math" w:hAnsi="Cambria Math" w:hint="eastAsia"/>
            <w:sz w:val="24"/>
          </w:rPr>
          <m:t>≤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 w:rsidR="001D34AA">
        <w:rPr>
          <w:rStyle w:val="Strong"/>
          <w:rFonts w:hint="eastAsia"/>
          <w:b w:val="0"/>
          <w:bCs w:val="0"/>
          <w:sz w:val="24"/>
        </w:rPr>
        <w:t>，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  <w:highlight w:val="yellow"/>
          </w:rPr>
          <m:t>----3</m:t>
        </m:r>
      </m:oMath>
      <w:r w:rsidR="001D34AA">
        <w:rPr>
          <w:rStyle w:val="Strong"/>
          <w:rFonts w:hint="eastAsia"/>
          <w:b w:val="0"/>
          <w:bCs w:val="0"/>
          <w:sz w:val="24"/>
        </w:rPr>
        <w:t>，根据</w:t>
      </w:r>
      <w:r w:rsidR="001D34AA">
        <w:rPr>
          <w:rStyle w:val="Strong"/>
          <w:rFonts w:hint="eastAsia"/>
          <w:b w:val="0"/>
          <w:bCs w:val="0"/>
          <w:sz w:val="24"/>
        </w:rPr>
        <w:t>M</w:t>
      </w:r>
      <w:r w:rsidR="001D34AA">
        <w:rPr>
          <w:rStyle w:val="Strong"/>
          <w:rFonts w:hint="eastAsia"/>
          <w:b w:val="0"/>
          <w:bCs w:val="0"/>
          <w:sz w:val="24"/>
        </w:rPr>
        <w:t>判别法得到：</w:t>
      </w:r>
      <w:r w:rsidR="001D34AA">
        <w:rPr>
          <w:rStyle w:val="Strong"/>
          <w:rFonts w:hint="eastAsia"/>
          <w:b w:val="0"/>
          <w:sz w:val="24"/>
        </w:rPr>
        <w:t>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nx</m:t>
                    </m:r>
                  </m:e>
                </m:func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Style w:val="Strong"/>
            <w:rFonts w:ascii="Cambria Math" w:hAnsi="Cambria Math"/>
            <w:sz w:val="24"/>
          </w:rPr>
          <m:t>在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-∞,+∞</m:t>
            </m:r>
          </m:e>
        </m:d>
      </m:oMath>
      <w:r w:rsidR="001D34AA">
        <w:rPr>
          <w:rStyle w:val="Strong"/>
          <w:rFonts w:hint="eastAsia"/>
          <w:b w:val="0"/>
          <w:sz w:val="24"/>
        </w:rPr>
        <w:t>上一致收敛。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  <w:highlight w:val="yellow"/>
          </w:rPr>
          <m:t>----2</m:t>
        </m:r>
      </m:oMath>
    </w:p>
    <w:p w14:paraId="0523E974" w14:textId="5DD63E04" w:rsidR="0055146F" w:rsidRPr="00397647" w:rsidRDefault="0055146F" w:rsidP="0055146F">
      <w:pPr>
        <w:pStyle w:val="ListParagraph"/>
        <w:rPr>
          <w:rStyle w:val="Strong"/>
          <w:b w:val="0"/>
          <w:bCs w:val="0"/>
          <w:sz w:val="24"/>
        </w:rPr>
      </w:pPr>
    </w:p>
    <w:p w14:paraId="20C0787C" w14:textId="4A946D29" w:rsidR="00A6203A" w:rsidRDefault="00947183" w:rsidP="005A4C22">
      <w:pPr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二、</w:t>
      </w:r>
      <w:r w:rsidR="001D34AA">
        <w:rPr>
          <w:rStyle w:val="Strong"/>
          <w:rFonts w:hint="eastAsia"/>
          <w:b w:val="0"/>
          <w:sz w:val="24"/>
        </w:rPr>
        <w:t>证明题</w:t>
      </w:r>
      <w:r w:rsidRPr="00947183">
        <w:rPr>
          <w:rStyle w:val="Strong"/>
          <w:rFonts w:hint="eastAsia"/>
          <w:b w:val="0"/>
          <w:sz w:val="24"/>
        </w:rPr>
        <w:t>（本题</w:t>
      </w:r>
      <w:r w:rsidR="00F36BD3">
        <w:rPr>
          <w:rStyle w:val="Strong"/>
          <w:rFonts w:hint="eastAsia"/>
          <w:b w:val="0"/>
          <w:sz w:val="24"/>
        </w:rPr>
        <w:t>12</w:t>
      </w:r>
      <w:r w:rsidRPr="00947183">
        <w:rPr>
          <w:rStyle w:val="Strong"/>
          <w:rFonts w:hint="eastAsia"/>
          <w:b w:val="0"/>
          <w:sz w:val="24"/>
        </w:rPr>
        <w:t>分）</w:t>
      </w:r>
      <w:r w:rsidR="001D34AA">
        <w:rPr>
          <w:rStyle w:val="Strong"/>
          <w:rFonts w:hint="eastAsia"/>
          <w:b w:val="0"/>
          <w:sz w:val="24"/>
        </w:rPr>
        <w:t>设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u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d>
        <m: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3</m:t>
                </m:r>
              </m:sup>
            </m:sSup>
          </m:den>
        </m:f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ln</m:t>
            </m:r>
          </m:fName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1+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e>
            </m:d>
          </m:e>
        </m:func>
        <m:r>
          <w:rPr>
            <w:rStyle w:val="Strong"/>
            <w:rFonts w:ascii="Cambria Math" w:hAnsi="Cambria Math"/>
            <w:sz w:val="24"/>
          </w:rPr>
          <m:t>,n=1,2,⋯</m:t>
        </m:r>
      </m:oMath>
      <w:r w:rsidR="001D34AA">
        <w:rPr>
          <w:rStyle w:val="Strong"/>
          <w:b w:val="0"/>
          <w:sz w:val="24"/>
        </w:rPr>
        <w:t>。</w:t>
      </w:r>
      <w:r w:rsidR="001D34AA">
        <w:rPr>
          <w:rStyle w:val="Strong"/>
          <w:rFonts w:hint="eastAsia"/>
          <w:b w:val="0"/>
          <w:sz w:val="24"/>
        </w:rPr>
        <w:t>证明函数项级数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b>
            </m:sSub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</m:d>
          </m:e>
        </m:nary>
      </m:oMath>
      <w:r w:rsidR="00F36BD3">
        <w:rPr>
          <w:rStyle w:val="Strong"/>
          <w:rFonts w:hint="eastAsia"/>
          <w:b w:val="0"/>
          <w:bCs w:val="0"/>
          <w:sz w:val="24"/>
        </w:rPr>
        <w:t>在</w:t>
      </w:r>
      <m:oMath>
        <m:d>
          <m:dPr>
            <m:begChr m:val="["/>
            <m:endChr m:val="]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0,1</m:t>
            </m:r>
          </m:e>
        </m:d>
      </m:oMath>
      <w:r w:rsidR="00F36BD3">
        <w:rPr>
          <w:rStyle w:val="Strong"/>
          <w:rFonts w:hint="eastAsia"/>
          <w:b w:val="0"/>
          <w:bCs w:val="0"/>
          <w:sz w:val="24"/>
        </w:rPr>
        <w:t>上一致收敛，并讨论其和函数在</w:t>
      </w:r>
      <m:oMath>
        <m:d>
          <m:dPr>
            <m:begChr m:val="["/>
            <m:endChr m:val="]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0,1</m:t>
            </m:r>
          </m:e>
        </m:d>
      </m:oMath>
      <w:r w:rsidR="00F36BD3">
        <w:rPr>
          <w:rStyle w:val="Strong"/>
          <w:rFonts w:hint="eastAsia"/>
          <w:b w:val="0"/>
          <w:bCs w:val="0"/>
          <w:sz w:val="24"/>
        </w:rPr>
        <w:t>上的连续性、可积性和可微性。</w:t>
      </w:r>
    </w:p>
    <w:p w14:paraId="5CEAD056" w14:textId="3CCA1771" w:rsidR="00F36BD3" w:rsidRDefault="00F36BD3" w:rsidP="005A4C22">
      <w:pPr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证明：（</w:t>
      </w:r>
      <w:r>
        <w:rPr>
          <w:rStyle w:val="Strong"/>
          <w:rFonts w:hint="eastAsia"/>
          <w:b w:val="0"/>
          <w:bCs w:val="0"/>
          <w:sz w:val="24"/>
        </w:rPr>
        <w:t>1</w:t>
      </w:r>
      <w:r>
        <w:rPr>
          <w:rStyle w:val="Strong"/>
          <w:rFonts w:hint="eastAsia"/>
          <w:b w:val="0"/>
          <w:bCs w:val="0"/>
          <w:sz w:val="24"/>
        </w:rPr>
        <w:t>）首先证明一致收敛：</w:t>
      </w:r>
    </w:p>
    <w:p w14:paraId="5C8A32C2" w14:textId="77777777" w:rsidR="00F36BD3" w:rsidRDefault="00F36BD3" w:rsidP="005A4C22">
      <w:pPr>
        <w:rPr>
          <w:rStyle w:val="Strong"/>
          <w:b w:val="0"/>
          <w:bCs w:val="0"/>
          <w:sz w:val="24"/>
        </w:rPr>
      </w:pPr>
    </w:p>
    <w:p w14:paraId="2FD9E704" w14:textId="5AA2CEB4" w:rsidR="00F36BD3" w:rsidRPr="00F36BD3" w:rsidRDefault="00B3164C" w:rsidP="005A4C22">
      <w:pPr>
        <w:rPr>
          <w:rStyle w:val="Strong"/>
          <w:b w:val="0"/>
          <w:bCs w:val="0"/>
          <w:i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3</m:t>
                      </m:r>
                    </m:sup>
                  </m:sSup>
                </m:den>
              </m:f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d>
          <m:r>
            <w:rPr>
              <w:rStyle w:val="Strong"/>
              <w:rFonts w:ascii="Cambria Math" w:hAnsi="Cambria Math" w:hint="eastAsia"/>
              <w:sz w:val="24"/>
            </w:rPr>
            <m:t>≤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Style w:val="Strong"/>
              <w:rFonts w:ascii="Cambria Math" w:hAnsi="Cambria Math"/>
              <w:sz w:val="24"/>
            </w:rPr>
            <m:t>, x</m:t>
          </m:r>
          <m:r>
            <w:rPr>
              <w:rStyle w:val="Strong"/>
              <w:rFonts w:ascii="Cambria Math" w:hAnsi="Cambria Math" w:hint="eastAsia"/>
              <w:sz w:val="24"/>
            </w:rPr>
            <m:t>∈</m:t>
          </m:r>
          <m:d>
            <m:dPr>
              <m:begChr m:val="["/>
              <m:endChr m:val="]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0,1</m:t>
              </m:r>
            </m:e>
          </m:d>
          <m:r>
            <m:rPr>
              <m:sty m:val="p"/>
            </m:rPr>
            <w:rPr>
              <w:rStyle w:val="Strong"/>
              <w:rFonts w:ascii="Cambria Math" w:hAnsi="Cambria Math"/>
              <w:sz w:val="24"/>
              <w:highlight w:val="yellow"/>
            </w:rPr>
            <m:t>----4</m:t>
          </m:r>
        </m:oMath>
      </m:oMathPara>
    </w:p>
    <w:p w14:paraId="54A2CC7B" w14:textId="370E0CC2" w:rsidR="00F36BD3" w:rsidRDefault="00F36BD3" w:rsidP="005A4C22">
      <w:pPr>
        <w:rPr>
          <w:rStyle w:val="Strong"/>
          <w:b w:val="0"/>
          <w:bCs w:val="0"/>
          <w:sz w:val="24"/>
        </w:rPr>
      </w:pPr>
      <w:r w:rsidRPr="00F36BD3">
        <w:rPr>
          <w:rStyle w:val="Strong"/>
          <w:rFonts w:hint="eastAsia"/>
          <w:b w:val="0"/>
          <w:bCs w:val="0"/>
          <w:sz w:val="24"/>
        </w:rPr>
        <w:t>根据比较</w:t>
      </w:r>
      <w:r>
        <w:rPr>
          <w:rStyle w:val="Strong"/>
          <w:rFonts w:hint="eastAsia"/>
          <w:b w:val="0"/>
          <w:bCs w:val="0"/>
          <w:sz w:val="24"/>
        </w:rPr>
        <w:t>判别法知级数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b>
            </m:sSub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</m:d>
          </m:e>
        </m:nary>
      </m:oMath>
      <w:r>
        <w:rPr>
          <w:rStyle w:val="Strong"/>
          <w:rFonts w:hint="eastAsia"/>
          <w:b w:val="0"/>
          <w:bCs w:val="0"/>
          <w:sz w:val="24"/>
        </w:rPr>
        <w:t>在</w:t>
      </w:r>
      <m:oMath>
        <m:d>
          <m:dPr>
            <m:begChr m:val="["/>
            <m:endChr m:val="]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0,1</m:t>
            </m:r>
          </m:e>
        </m:d>
      </m:oMath>
      <w:r>
        <w:rPr>
          <w:rStyle w:val="Strong"/>
          <w:rFonts w:hint="eastAsia"/>
          <w:b w:val="0"/>
          <w:bCs w:val="0"/>
          <w:sz w:val="24"/>
        </w:rPr>
        <w:t>上一致收敛。</w:t>
      </w:r>
    </w:p>
    <w:p w14:paraId="6BB6FA50" w14:textId="1750ADA0" w:rsidR="00F36BD3" w:rsidRDefault="00F36BD3" w:rsidP="005A4C22">
      <w:pPr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（</w:t>
      </w:r>
      <w:r>
        <w:rPr>
          <w:rStyle w:val="Strong"/>
          <w:rFonts w:hint="eastAsia"/>
          <w:b w:val="0"/>
          <w:bCs w:val="0"/>
          <w:sz w:val="24"/>
        </w:rPr>
        <w:t>2</w:t>
      </w:r>
      <w:r>
        <w:rPr>
          <w:rStyle w:val="Strong"/>
          <w:rFonts w:hint="eastAsia"/>
          <w:b w:val="0"/>
          <w:bCs w:val="0"/>
          <w:sz w:val="24"/>
        </w:rPr>
        <w:t>）连续和可积性：</w:t>
      </w:r>
    </w:p>
    <w:p w14:paraId="1163CAFB" w14:textId="6F3F144F" w:rsidR="00F36BD3" w:rsidRPr="00F36BD3" w:rsidRDefault="00F36BD3" w:rsidP="005A4C22">
      <w:pPr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由于每一个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u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d>
      </m:oMath>
      <w:r>
        <w:rPr>
          <w:rStyle w:val="Strong"/>
          <w:rFonts w:hint="eastAsia"/>
          <w:b w:val="0"/>
          <w:bCs w:val="0"/>
          <w:sz w:val="24"/>
        </w:rPr>
        <w:t>在</w:t>
      </w:r>
      <m:oMath>
        <m:d>
          <m:dPr>
            <m:begChr m:val="["/>
            <m:endChr m:val="]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0,1</m:t>
            </m:r>
          </m:e>
        </m:d>
      </m:oMath>
      <w:r>
        <w:rPr>
          <w:rStyle w:val="Strong"/>
          <w:rFonts w:hint="eastAsia"/>
          <w:b w:val="0"/>
          <w:bCs w:val="0"/>
          <w:sz w:val="24"/>
        </w:rPr>
        <w:t>上连续，根据定理可知和函数在</w:t>
      </w:r>
      <m:oMath>
        <m:d>
          <m:dPr>
            <m:begChr m:val="["/>
            <m:endChr m:val="]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0,1</m:t>
            </m:r>
          </m:e>
        </m:d>
      </m:oMath>
      <w:r>
        <w:rPr>
          <w:rStyle w:val="Strong"/>
          <w:rFonts w:hint="eastAsia"/>
          <w:b w:val="0"/>
          <w:bCs w:val="0"/>
          <w:sz w:val="24"/>
        </w:rPr>
        <w:t>上连续，可积分。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  <w:highlight w:val="yellow"/>
          </w:rPr>
          <m:t>----3</m:t>
        </m:r>
      </m:oMath>
    </w:p>
    <w:p w14:paraId="47E4DB3C" w14:textId="114F346B" w:rsidR="00F36BD3" w:rsidRDefault="00F36BD3" w:rsidP="005A4C22">
      <w:p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（</w:t>
      </w:r>
      <w:r>
        <w:rPr>
          <w:rStyle w:val="Strong"/>
          <w:rFonts w:hint="eastAsia"/>
          <w:b w:val="0"/>
          <w:sz w:val="24"/>
        </w:rPr>
        <w:t>3</w:t>
      </w:r>
      <w:r>
        <w:rPr>
          <w:rStyle w:val="Strong"/>
          <w:rFonts w:hint="eastAsia"/>
          <w:b w:val="0"/>
          <w:sz w:val="24"/>
        </w:rPr>
        <w:t>）可微性：</w:t>
      </w:r>
    </w:p>
    <w:p w14:paraId="61FB2072" w14:textId="309AC46E" w:rsidR="00F36BD3" w:rsidRPr="00C57A6D" w:rsidRDefault="00B3164C" w:rsidP="005A4C22">
      <w:pPr>
        <w:rPr>
          <w:rStyle w:val="Strong"/>
          <w:b w:val="0"/>
          <w:bCs w:val="0"/>
          <w:sz w:val="24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 w:val="24"/>
                </w:rPr>
                <m:t>u'</m:t>
              </m:r>
            </m:e>
            <m:sub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sub>
          </m:sSub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2x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n(1+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)</m:t>
              </m:r>
            </m:den>
          </m:f>
          <m:r>
            <w:rPr>
              <w:rStyle w:val="Strong"/>
              <w:rFonts w:ascii="Cambria Math" w:hAnsi="Cambria Math" w:hint="eastAsia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2xn</m:t>
              </m:r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(1+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)</m:t>
              </m:r>
            </m:den>
          </m:f>
          <m:r>
            <w:rPr>
              <w:rStyle w:val="Strong"/>
              <w:rFonts w:ascii="Cambria Math" w:hAnsi="Cambria Math" w:hint="eastAsia"/>
              <w:sz w:val="24"/>
            </w:rPr>
            <m:t>≤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Style w:val="Strong"/>
              <w:rFonts w:ascii="Cambria Math" w:hAnsi="Cambria Math"/>
              <w:sz w:val="24"/>
            </w:rPr>
            <m:t>, n=1,2,⋯,</m:t>
          </m:r>
          <m:r>
            <m:rPr>
              <m:sty m:val="p"/>
            </m:rPr>
            <w:rPr>
              <w:rStyle w:val="Strong"/>
              <w:rFonts w:ascii="Cambria Math" w:hAnsi="Cambria Math"/>
              <w:sz w:val="24"/>
              <w:highlight w:val="yellow"/>
            </w:rPr>
            <m:t>----3</m:t>
          </m:r>
        </m:oMath>
      </m:oMathPara>
    </w:p>
    <w:p w14:paraId="0D0C7EF8" w14:textId="76FC56C4" w:rsidR="00C57A6D" w:rsidRPr="00F36BD3" w:rsidRDefault="00C57A6D" w:rsidP="005A4C22">
      <w:p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所以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r>
              <w:rPr>
                <w:rStyle w:val="Strong"/>
                <w:rFonts w:ascii="Cambria Math" w:hAnsi="Cambria Math" w:hint="eastAsia"/>
                <w:sz w:val="24"/>
              </w:rPr>
              <m:t>∞</m:t>
            </m:r>
          </m:sup>
          <m:e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u'</m:t>
                </m:r>
              </m:e>
              <m:sub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b>
            </m:sSub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</m:d>
          </m:e>
        </m:nary>
      </m:oMath>
      <w:r>
        <w:rPr>
          <w:rStyle w:val="Strong"/>
          <w:rFonts w:hint="eastAsia"/>
          <w:b w:val="0"/>
          <w:bCs w:val="0"/>
          <w:sz w:val="24"/>
        </w:rPr>
        <w:t>在</w:t>
      </w:r>
      <m:oMath>
        <m:d>
          <m:dPr>
            <m:begChr m:val="["/>
            <m:endChr m:val="]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0,1</m:t>
            </m:r>
          </m:e>
        </m:d>
      </m:oMath>
      <w:r>
        <w:rPr>
          <w:rStyle w:val="Strong"/>
          <w:rFonts w:hint="eastAsia"/>
          <w:b w:val="0"/>
          <w:bCs w:val="0"/>
          <w:sz w:val="24"/>
        </w:rPr>
        <w:t>上一致收敛，根据定理得到和函数在</w:t>
      </w:r>
      <m:oMath>
        <m:d>
          <m:dPr>
            <m:begChr m:val="["/>
            <m:endChr m:val="]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0,1</m:t>
            </m:r>
          </m:e>
        </m:d>
      </m:oMath>
      <w:r>
        <w:rPr>
          <w:rStyle w:val="Strong"/>
          <w:rFonts w:hint="eastAsia"/>
          <w:b w:val="0"/>
          <w:bCs w:val="0"/>
          <w:sz w:val="24"/>
        </w:rPr>
        <w:t>上可微。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  <w:highlight w:val="yellow"/>
          </w:rPr>
          <m:t>----2</m:t>
        </m:r>
      </m:oMath>
    </w:p>
    <w:p w14:paraId="79D0CEF4" w14:textId="2B175617" w:rsidR="000F6C32" w:rsidRPr="0082426C" w:rsidRDefault="000F6C32" w:rsidP="0082426C">
      <w:pPr>
        <w:widowControl/>
        <w:jc w:val="left"/>
        <w:rPr>
          <w:rStyle w:val="Strong"/>
          <w:b w:val="0"/>
          <w:sz w:val="24"/>
        </w:rPr>
      </w:pPr>
    </w:p>
    <w:p w14:paraId="354610F6" w14:textId="189359AC" w:rsidR="00131C4E" w:rsidRDefault="0026320E" w:rsidP="00131C4E">
      <w:pPr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三、解答题（本题</w:t>
      </w:r>
      <w:r w:rsidR="00A5102F">
        <w:rPr>
          <w:rStyle w:val="Strong"/>
          <w:rFonts w:hint="eastAsia"/>
          <w:b w:val="0"/>
          <w:bCs w:val="0"/>
          <w:sz w:val="24"/>
        </w:rPr>
        <w:t>10</w:t>
      </w:r>
      <w:r>
        <w:rPr>
          <w:rStyle w:val="Strong"/>
          <w:rFonts w:hint="eastAsia"/>
          <w:b w:val="0"/>
          <w:bCs w:val="0"/>
          <w:sz w:val="24"/>
        </w:rPr>
        <w:t>分）</w:t>
      </w:r>
    </w:p>
    <w:p w14:paraId="44A530CB" w14:textId="6E266A6C" w:rsidR="000F6C32" w:rsidRDefault="000F6C32" w:rsidP="000F6C32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利用阿贝尔或狄利克雷判别法讨论级数</w:t>
      </w:r>
    </w:p>
    <w:p w14:paraId="44CFAA33" w14:textId="7E8DACC7" w:rsidR="000F6C32" w:rsidRPr="000F6C32" w:rsidRDefault="00B3164C" w:rsidP="000F6C32">
      <w:pPr>
        <w:ind w:firstLine="480"/>
        <w:rPr>
          <w:rStyle w:val="Strong"/>
          <w:b w:val="0"/>
          <w:bCs w:val="0"/>
          <w:i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+∞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n-1</m:t>
                  </m:r>
                </m:sup>
              </m:sSup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Style w:val="Strong"/>
              <w:rFonts w:ascii="Cambria Math" w:hAnsi="Cambria Math"/>
              <w:sz w:val="24"/>
            </w:rPr>
            <m:t>,  x</m:t>
          </m:r>
          <m:r>
            <w:rPr>
              <w:rStyle w:val="Strong"/>
              <w:rFonts w:ascii="Cambria Math" w:hAnsi="Cambria Math" w:hint="eastAsia"/>
              <w:sz w:val="24"/>
            </w:rPr>
            <m:t>∈</m:t>
          </m:r>
          <m:r>
            <w:rPr>
              <w:rStyle w:val="Strong"/>
              <w:rFonts w:ascii="Cambria Math" w:hAnsi="Cambria Math"/>
              <w:sz w:val="24"/>
            </w:rPr>
            <m:t>(-∞,+∞)</m:t>
          </m:r>
        </m:oMath>
      </m:oMathPara>
    </w:p>
    <w:p w14:paraId="6850775F" w14:textId="47D4258E" w:rsidR="000F6C32" w:rsidRDefault="000F6C32" w:rsidP="000F6C32">
      <w:pPr>
        <w:ind w:firstLine="480"/>
        <w:rPr>
          <w:rStyle w:val="Strong"/>
          <w:b w:val="0"/>
          <w:sz w:val="24"/>
        </w:rPr>
      </w:pPr>
      <w:r w:rsidRPr="000F6C32">
        <w:rPr>
          <w:rStyle w:val="Strong"/>
          <w:rFonts w:hint="eastAsia"/>
          <w:b w:val="0"/>
          <w:sz w:val="24"/>
        </w:rPr>
        <w:t>在所</w:t>
      </w:r>
      <w:r>
        <w:rPr>
          <w:rStyle w:val="Strong"/>
          <w:rFonts w:hint="eastAsia"/>
          <w:b w:val="0"/>
          <w:sz w:val="24"/>
        </w:rPr>
        <w:t>示的区间上是否一致收敛。</w:t>
      </w:r>
    </w:p>
    <w:p w14:paraId="5A03D122" w14:textId="77777777" w:rsidR="0055146F" w:rsidRDefault="0055146F" w:rsidP="0055146F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证明：因为级数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令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v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n</m:t>
            </m:r>
          </m:sub>
        </m:sSub>
        <m:r>
          <w:rPr>
            <w:rStyle w:val="Strong"/>
            <w:rFonts w:ascii="Cambria Math" w:hAnsi="Cambria Math"/>
            <w:sz w:val="24"/>
          </w:rPr>
          <m:t>=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-1</m:t>
                </m:r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n-1</m:t>
            </m:r>
          </m:sup>
        </m:sSup>
        <m:r>
          <w:rPr>
            <w:rStyle w:val="Strong"/>
            <w:rFonts w:ascii="Cambria Math" w:hAnsi="Cambria Math"/>
            <w:sz w:val="24"/>
          </w:rPr>
          <m:t>,</m:t>
        </m:r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naryPr>
              <m:sub>
                <m:r>
                  <w:rPr>
                    <w:rStyle w:val="Strong"/>
                    <w:rFonts w:ascii="Cambria Math" w:hAnsi="Cambria Math"/>
                    <w:sz w:val="24"/>
                  </w:rPr>
                  <m:t>k=0</m:t>
                </m:r>
              </m:sub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k</m:t>
                    </m:r>
                  </m:sub>
                </m:sSub>
              </m:e>
            </m:nary>
          </m:e>
        </m:d>
        <m:r>
          <w:rPr>
            <w:rStyle w:val="Strong"/>
            <w:rFonts w:ascii="Cambria Math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naryPr>
              <m:sub>
                <m:r>
                  <w:rPr>
                    <w:rStyle w:val="Strong"/>
                    <w:rFonts w:ascii="Cambria Math" w:hAnsi="Cambria Math"/>
                    <w:sz w:val="24"/>
                  </w:rPr>
                  <m:t>k=0</m:t>
                </m:r>
              </m:sub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k-1</m:t>
                    </m:r>
                  </m:sup>
                </m:sSup>
              </m:e>
            </m:nary>
          </m:e>
        </m:d>
        <m:r>
          <w:rPr>
            <w:rStyle w:val="Strong"/>
            <w:rFonts w:ascii="Cambria Math" w:hAnsi="Cambria Math" w:hint="eastAsia"/>
            <w:sz w:val="24"/>
          </w:rPr>
          <m:t>≤</m:t>
        </m:r>
        <m:r>
          <w:rPr>
            <w:rStyle w:val="Strong"/>
            <w:rFonts w:ascii="Cambria Math" w:hAnsi="Cambria Math"/>
            <w:sz w:val="24"/>
          </w:rPr>
          <m:t>1</m:t>
        </m:r>
      </m:oMath>
      <w:r>
        <w:rPr>
          <w:rStyle w:val="Strong"/>
          <w:b w:val="0"/>
          <w:bCs w:val="0"/>
          <w:sz w:val="24"/>
        </w:rPr>
        <w:t xml:space="preserve">, </w:t>
      </w:r>
      <w:r>
        <w:rPr>
          <w:rStyle w:val="Strong"/>
          <w:rFonts w:hint="eastAsia"/>
          <w:b w:val="0"/>
          <w:bCs w:val="0"/>
          <w:sz w:val="24"/>
        </w:rPr>
        <w:t>所以级数的部分和数列</w:t>
      </w:r>
      <w:r>
        <w:rPr>
          <w:rStyle w:val="Strong"/>
          <w:rFonts w:hint="eastAsia"/>
          <w:b w:val="0"/>
          <w:bCs w:val="0"/>
          <w:sz w:val="24"/>
        </w:rPr>
        <w:t xml:space="preserve">    </w:t>
      </w:r>
    </w:p>
    <w:p w14:paraId="5F7AF478" w14:textId="77777777" w:rsidR="0055146F" w:rsidRDefault="0055146F" w:rsidP="0055146F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一致有界。</w:t>
      </w:r>
      <w:r w:rsidRPr="00754B5E">
        <w:rPr>
          <w:rStyle w:val="Strong"/>
          <w:rFonts w:hint="eastAsia"/>
          <w:b w:val="0"/>
          <w:bCs w:val="0"/>
          <w:sz w:val="24"/>
          <w:highlight w:val="yellow"/>
        </w:rPr>
        <w:t>-------4</w:t>
      </w:r>
    </w:p>
    <w:p w14:paraId="0B0187BF" w14:textId="1D6E13E8" w:rsidR="0055146F" w:rsidRDefault="00B3164C" w:rsidP="0055146F">
      <w:pPr>
        <w:ind w:firstLine="480"/>
        <w:rPr>
          <w:rStyle w:val="Strong"/>
          <w:b w:val="0"/>
          <w:bCs w:val="0"/>
          <w:sz w:val="24"/>
        </w:rPr>
      </w:pP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令</m:t>
            </m:r>
            <m:r>
              <w:rPr>
                <w:rStyle w:val="Strong"/>
                <w:rFonts w:ascii="Cambria Math" w:hAnsi="Cambria Math"/>
                <w:sz w:val="24"/>
              </w:rPr>
              <m:t>u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d>
        <m: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, n=1,2, ⋯</m:t>
        </m:r>
      </m:oMath>
      <w:r w:rsidR="0055146F">
        <w:rPr>
          <w:rStyle w:val="Strong"/>
          <w:rFonts w:hint="eastAsia"/>
          <w:b w:val="0"/>
          <w:bCs w:val="0"/>
          <w:sz w:val="24"/>
        </w:rPr>
        <w:t>，对于</w:t>
      </w:r>
      <m:oMath>
        <m:r>
          <w:rPr>
            <w:rStyle w:val="Strong"/>
            <w:rFonts w:ascii="Cambria Math" w:hAnsi="Cambria Math"/>
            <w:sz w:val="24"/>
          </w:rPr>
          <m:t xml:space="preserve">  x</m:t>
        </m:r>
        <m:r>
          <w:rPr>
            <w:rStyle w:val="Strong"/>
            <w:rFonts w:ascii="Cambria Math" w:hAnsi="Cambria Math" w:hint="eastAsia"/>
            <w:sz w:val="24"/>
          </w:rPr>
          <m:t>∈</m:t>
        </m:r>
        <m:r>
          <w:rPr>
            <w:rStyle w:val="Strong"/>
            <w:rFonts w:ascii="Cambria Math" w:hAnsi="Cambria Math"/>
            <w:sz w:val="24"/>
          </w:rPr>
          <m:t>(-∞,+∞)</m:t>
        </m:r>
      </m:oMath>
      <w:r w:rsidR="0055146F">
        <w:rPr>
          <w:rStyle w:val="Strong"/>
          <w:rFonts w:hint="eastAsia"/>
          <w:b w:val="0"/>
          <w:bCs w:val="0"/>
          <w:sz w:val="24"/>
        </w:rPr>
        <w:t>，函数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</m:den>
        </m:f>
      </m:oMath>
      <w:r w:rsidR="0055146F">
        <w:rPr>
          <w:rStyle w:val="Strong"/>
          <w:rFonts w:hint="eastAsia"/>
          <w:b w:val="0"/>
          <w:bCs w:val="0"/>
          <w:sz w:val="24"/>
        </w:rPr>
        <w:t>单调递减，</w:t>
      </w:r>
      <w:r w:rsidR="0055146F" w:rsidRPr="00754B5E">
        <w:rPr>
          <w:rStyle w:val="Strong"/>
          <w:rFonts w:hint="eastAsia"/>
          <w:b w:val="0"/>
          <w:bCs w:val="0"/>
          <w:sz w:val="24"/>
          <w:highlight w:val="yellow"/>
        </w:rPr>
        <w:t>-----4</w:t>
      </w:r>
    </w:p>
    <w:p w14:paraId="54C1704B" w14:textId="77777777" w:rsidR="0055146F" w:rsidRDefault="0055146F" w:rsidP="0055146F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且有</w:t>
      </w:r>
    </w:p>
    <w:p w14:paraId="1BFDD925" w14:textId="77777777" w:rsidR="0055146F" w:rsidRDefault="0055146F" w:rsidP="0055146F">
      <w:pPr>
        <w:ind w:firstLine="480"/>
        <w:rPr>
          <w:rStyle w:val="Strong"/>
          <w:b w:val="0"/>
          <w:sz w:val="24"/>
        </w:rPr>
      </w:pPr>
    </w:p>
    <w:p w14:paraId="7480297E" w14:textId="7D6BA346" w:rsidR="0055146F" w:rsidRPr="00923241" w:rsidRDefault="00B3164C" w:rsidP="0055146F">
      <w:pPr>
        <w:ind w:firstLine="480"/>
        <w:rPr>
          <w:rStyle w:val="Strong"/>
          <w:b w:val="0"/>
          <w:bCs w:val="0"/>
          <w:sz w:val="24"/>
        </w:rPr>
      </w:pPr>
      <m:oMathPara>
        <m:oMath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sup</m:t>
              </m:r>
            </m:fName>
            <m:e>
              <m:d>
                <m:dPr>
                  <m:begChr m:val="|"/>
                  <m:endChr m:val="|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Style w:val="Strong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Strong"/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Style w:val="Strong"/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  <m:r>
                <w:rPr>
                  <w:rStyle w:val="Strong"/>
                  <w:rFonts w:ascii="Cambria Math" w:hAnsi="Cambria Math" w:hint="eastAsia"/>
                  <w:sz w:val="24"/>
                </w:rPr>
                <m:t>≤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den>
              </m:f>
            </m:e>
          </m:func>
          <m:r>
            <w:rPr>
              <w:rStyle w:val="Strong"/>
              <w:rFonts w:ascii="Cambria Math" w:hAnsi="Cambria Math" w:hint="eastAsia"/>
              <w:sz w:val="24"/>
            </w:rPr>
            <m:t>→</m:t>
          </m:r>
          <m:r>
            <w:rPr>
              <w:rStyle w:val="Strong"/>
              <w:rFonts w:ascii="Cambria Math" w:hAnsi="Cambria Math"/>
              <w:sz w:val="24"/>
            </w:rPr>
            <m:t>0</m:t>
          </m:r>
          <m:r>
            <w:rPr>
              <w:rStyle w:val="Strong"/>
              <w:rFonts w:ascii="Cambria Math" w:hAnsi="Cambria Math"/>
              <w:sz w:val="24"/>
              <w:highlight w:val="yellow"/>
            </w:rPr>
            <m:t>,</m:t>
          </m:r>
          <m:r>
            <m:rPr>
              <m:sty m:val="p"/>
            </m:rPr>
            <w:rPr>
              <w:rStyle w:val="Strong"/>
              <w:rFonts w:ascii="Cambria Math" w:hAnsi="Cambria Math"/>
              <w:sz w:val="24"/>
              <w:highlight w:val="yellow"/>
            </w:rPr>
            <m:t>---4</m:t>
          </m:r>
        </m:oMath>
      </m:oMathPara>
    </w:p>
    <w:p w14:paraId="73C4CACB" w14:textId="77777777" w:rsidR="0055146F" w:rsidRPr="00923241" w:rsidRDefault="0055146F" w:rsidP="0055146F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所以有：</w:t>
      </w:r>
    </w:p>
    <w:p w14:paraId="5FA4D00B" w14:textId="77777777" w:rsidR="0055146F" w:rsidRPr="00923241" w:rsidRDefault="00B3164C" w:rsidP="0055146F">
      <w:pPr>
        <w:ind w:firstLine="480"/>
        <w:rPr>
          <w:rStyle w:val="Strong"/>
          <w:b w:val="0"/>
          <w:bCs w:val="0"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</m:den>
          </m:f>
          <m:r>
            <w:rPr>
              <w:rStyle w:val="Strong"/>
              <w:rFonts w:ascii="Cambria Math" w:hAnsi="Cambria Math"/>
              <w:sz w:val="24"/>
            </w:rPr>
            <m:t>⇉0</m:t>
          </m:r>
        </m:oMath>
      </m:oMathPara>
    </w:p>
    <w:p w14:paraId="50CE3167" w14:textId="77777777" w:rsidR="0055146F" w:rsidRDefault="0055146F" w:rsidP="0055146F">
      <w:pPr>
        <w:ind w:firstLine="480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根据狄利克雷判别法，该级数在实数域上一致收敛。</w:t>
      </w:r>
    </w:p>
    <w:p w14:paraId="6121FC8E" w14:textId="77777777" w:rsidR="00CB6321" w:rsidRDefault="00CB6321" w:rsidP="0055146F">
      <w:pPr>
        <w:rPr>
          <w:rStyle w:val="Strong"/>
          <w:b w:val="0"/>
          <w:sz w:val="24"/>
        </w:rPr>
      </w:pPr>
    </w:p>
    <w:p w14:paraId="19F25FDD" w14:textId="60BF9F11" w:rsidR="00CB6321" w:rsidRDefault="00C57A6D" w:rsidP="00CB6321">
      <w:p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四</w:t>
      </w:r>
      <w:r w:rsidR="00CB6321">
        <w:rPr>
          <w:rStyle w:val="Strong"/>
          <w:rFonts w:hint="eastAsia"/>
          <w:b w:val="0"/>
          <w:sz w:val="24"/>
        </w:rPr>
        <w:t>、解答题（每小题</w:t>
      </w:r>
      <w:r w:rsidR="00A90C9C">
        <w:rPr>
          <w:rStyle w:val="Strong"/>
          <w:rFonts w:hint="eastAsia"/>
          <w:b w:val="0"/>
          <w:sz w:val="24"/>
        </w:rPr>
        <w:t>6</w:t>
      </w:r>
      <w:r w:rsidR="00CB6321">
        <w:rPr>
          <w:rStyle w:val="Strong"/>
          <w:rFonts w:hint="eastAsia"/>
          <w:b w:val="0"/>
          <w:sz w:val="24"/>
        </w:rPr>
        <w:t>分，共</w:t>
      </w:r>
      <w:r w:rsidR="00A90C9C">
        <w:rPr>
          <w:rStyle w:val="Strong"/>
          <w:rFonts w:hint="eastAsia"/>
          <w:b w:val="0"/>
          <w:sz w:val="24"/>
        </w:rPr>
        <w:t>18</w:t>
      </w:r>
      <w:r w:rsidR="00CB6321">
        <w:rPr>
          <w:rStyle w:val="Strong"/>
          <w:rFonts w:hint="eastAsia"/>
          <w:b w:val="0"/>
          <w:sz w:val="24"/>
        </w:rPr>
        <w:t>分）</w:t>
      </w:r>
      <w:r w:rsidR="00A41F25">
        <w:rPr>
          <w:rStyle w:val="Strong"/>
          <w:b w:val="0"/>
          <w:sz w:val="24"/>
        </w:rPr>
        <w:t xml:space="preserve"> </w:t>
      </w:r>
    </w:p>
    <w:p w14:paraId="2F3EB324" w14:textId="77777777" w:rsidR="00CB6321" w:rsidRDefault="00CB6321" w:rsidP="00CB6321">
      <w:pPr>
        <w:rPr>
          <w:rStyle w:val="Strong"/>
          <w:b w:val="0"/>
          <w:sz w:val="24"/>
        </w:rPr>
      </w:pPr>
    </w:p>
    <w:p w14:paraId="1E292183" w14:textId="088FDB2F" w:rsidR="0055146F" w:rsidRPr="00A26C24" w:rsidRDefault="00A41F25" w:rsidP="0055146F">
      <w:pPr>
        <w:pStyle w:val="ListParagraph"/>
        <w:numPr>
          <w:ilvl w:val="0"/>
          <w:numId w:val="25"/>
        </w:numPr>
        <w:rPr>
          <w:rStyle w:val="Strong"/>
          <w:b w:val="0"/>
          <w:sz w:val="24"/>
        </w:rPr>
      </w:pPr>
      <m:oMath>
        <m:r>
          <m:rPr>
            <m:sty m:val="p"/>
          </m:rPr>
          <w:rPr>
            <w:rStyle w:val="Strong"/>
            <w:rFonts w:ascii="Cambria Math" w:hAnsi="Cambria Math" w:hint="eastAsia"/>
            <w:sz w:val="24"/>
          </w:rPr>
          <m:t>求级数</m:t>
        </m:r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r>
              <w:rPr>
                <w:rStyle w:val="Strong"/>
                <w:rFonts w:ascii="Cambria Math" w:hAnsi="Cambria Math" w:hint="eastAsia"/>
                <w:sz w:val="24"/>
              </w:rPr>
              <m:t>∞</m:t>
            </m:r>
          </m:sup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r</m:t>
                </m:r>
              </m:e>
              <m: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sup>
            </m:sSup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</m:e>
        </m:nary>
        <m:r>
          <w:rPr>
            <w:rStyle w:val="Strong"/>
            <w:rFonts w:ascii="Cambria Math" w:hAnsi="Cambria Math"/>
            <w:sz w:val="24"/>
          </w:rPr>
          <m:t>(0&lt;r&lt;1)</m:t>
        </m:r>
        <m:r>
          <m:rPr>
            <m:sty m:val="p"/>
          </m:rPr>
          <w:rPr>
            <w:rStyle w:val="Strong"/>
            <w:rFonts w:ascii="Cambria Math" w:hAnsi="Cambria Math" w:hint="eastAsia"/>
            <w:sz w:val="24"/>
          </w:rPr>
          <m:t>的收敛半径与收敛区间</m:t>
        </m:r>
      </m:oMath>
      <w:r>
        <w:rPr>
          <w:rStyle w:val="Strong"/>
          <w:rFonts w:hint="eastAsia"/>
          <w:b w:val="0"/>
          <w:bCs w:val="0"/>
          <w:sz w:val="24"/>
        </w:rPr>
        <w:t>。</w:t>
      </w:r>
    </w:p>
    <w:p w14:paraId="2AF76F70" w14:textId="04F41A71" w:rsidR="0055146F" w:rsidRDefault="0055146F" w:rsidP="0055146F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解：因为</w:t>
      </w:r>
      <m:oMath>
        <m:rad>
          <m:ra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radPr>
          <m:deg>
            <m:r>
              <w:rPr>
                <w:rStyle w:val="Strong"/>
                <w:rFonts w:ascii="Cambria Math" w:hAnsi="Cambria Math"/>
                <w:sz w:val="24"/>
              </w:rPr>
              <m:t>n</m:t>
            </m:r>
          </m:deg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r</m:t>
                </m:r>
              </m:e>
              <m: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sup>
            </m:sSup>
          </m:e>
        </m:rad>
        <m:r>
          <w:rPr>
            <w:rStyle w:val="Strong"/>
            <w:rFonts w:ascii="Cambria Math" w:hAnsi="Cambria Math"/>
            <w:sz w:val="24"/>
          </w:rPr>
          <m:t>=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</w:rPr>
              <m:t>r</m:t>
            </m:r>
          </m:e>
          <m:sup>
            <m:r>
              <w:rPr>
                <w:rStyle w:val="Strong"/>
                <w:rFonts w:ascii="Cambria Math" w:hAnsi="Cambria Math"/>
                <w:sz w:val="24"/>
              </w:rPr>
              <m:t>n</m:t>
            </m:r>
          </m:sup>
        </m:sSup>
        <m:r>
          <w:rPr>
            <w:rStyle w:val="Strong"/>
            <w:rFonts w:ascii="Cambria Math" w:hAnsi="Cambria Math" w:hint="eastAsia"/>
            <w:sz w:val="24"/>
          </w:rPr>
          <m:t>→</m:t>
        </m:r>
        <m:r>
          <w:rPr>
            <w:rStyle w:val="Strong"/>
            <w:rFonts w:ascii="Cambria Math" w:hAnsi="Cambria Math"/>
            <w:sz w:val="24"/>
          </w:rPr>
          <m:t>0, (n</m:t>
        </m:r>
        <m:r>
          <w:rPr>
            <w:rStyle w:val="Strong"/>
            <w:rFonts w:ascii="Cambria Math" w:hAnsi="Cambria Math" w:hint="eastAsia"/>
            <w:sz w:val="24"/>
          </w:rPr>
          <m:t>→</m:t>
        </m:r>
        <m:r>
          <w:rPr>
            <w:rStyle w:val="Strong"/>
            <w:rFonts w:ascii="Cambria Math" w:hAnsi="Cambria Math"/>
            <w:sz w:val="24"/>
          </w:rPr>
          <m:t>∞)</m:t>
        </m:r>
      </m:oMath>
      <w:r w:rsidR="00B47850">
        <w:rPr>
          <w:rStyle w:val="Strong"/>
          <w:rFonts w:hint="eastAsia"/>
          <w:b w:val="0"/>
          <w:bCs w:val="0"/>
          <w:sz w:val="24"/>
          <w:highlight w:val="yellow"/>
        </w:rPr>
        <w:t>，</w:t>
      </w:r>
      <w:r w:rsidR="00B47850">
        <w:rPr>
          <w:rStyle w:val="Strong"/>
          <w:b w:val="0"/>
          <w:bCs w:val="0"/>
          <w:sz w:val="24"/>
          <w:highlight w:val="yellow"/>
        </w:rPr>
        <w:t xml:space="preserve"> </w:t>
      </w:r>
      <w:r w:rsidRPr="00754B5E">
        <w:rPr>
          <w:rStyle w:val="Strong"/>
          <w:rFonts w:hint="eastAsia"/>
          <w:b w:val="0"/>
          <w:bCs w:val="0"/>
          <w:sz w:val="24"/>
          <w:highlight w:val="yellow"/>
        </w:rPr>
        <w:t>----4</w:t>
      </w:r>
    </w:p>
    <w:p w14:paraId="717AF526" w14:textId="4D493A74" w:rsidR="0055146F" w:rsidRPr="00A26C24" w:rsidRDefault="0055146F" w:rsidP="0055146F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 xml:space="preserve">    </w:t>
      </w:r>
      <w:r>
        <w:rPr>
          <w:rStyle w:val="Strong"/>
          <w:rFonts w:hint="eastAsia"/>
          <w:b w:val="0"/>
          <w:bCs w:val="0"/>
          <w:sz w:val="24"/>
        </w:rPr>
        <w:t>所以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r>
              <w:rPr>
                <w:rStyle w:val="Strong"/>
                <w:rFonts w:ascii="Cambria Math" w:hAnsi="Cambria Math" w:hint="eastAsia"/>
                <w:sz w:val="24"/>
              </w:rPr>
              <m:t>∞</m:t>
            </m:r>
          </m:sup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r</m:t>
                </m:r>
              </m:e>
              <m: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sup>
            </m:sSup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</m:e>
        </m:nary>
      </m:oMath>
      <w:r>
        <w:rPr>
          <w:rStyle w:val="Strong"/>
          <w:rFonts w:hint="eastAsia"/>
          <w:b w:val="0"/>
          <w:bCs w:val="0"/>
          <w:sz w:val="24"/>
        </w:rPr>
        <w:t>的收敛半径为</w:t>
      </w:r>
      <m:oMath>
        <m:r>
          <w:rPr>
            <w:rStyle w:val="Strong"/>
            <w:rFonts w:ascii="Cambria Math" w:hAnsi="Cambria Math"/>
            <w:sz w:val="24"/>
          </w:rPr>
          <m:t>+∞</m:t>
        </m:r>
      </m:oMath>
      <w:r>
        <w:rPr>
          <w:rStyle w:val="Strong"/>
          <w:rFonts w:hint="eastAsia"/>
          <w:b w:val="0"/>
          <w:bCs w:val="0"/>
          <w:sz w:val="24"/>
        </w:rPr>
        <w:t>，</w:t>
      </w:r>
      <w:r>
        <w:rPr>
          <w:rStyle w:val="Strong"/>
          <w:rFonts w:hint="eastAsia"/>
          <w:b w:val="0"/>
          <w:bCs w:val="0"/>
          <w:sz w:val="24"/>
        </w:rPr>
        <w:t xml:space="preserve"> </w:t>
      </w:r>
      <w:r>
        <w:rPr>
          <w:rStyle w:val="Strong"/>
          <w:rFonts w:hint="eastAsia"/>
          <w:b w:val="0"/>
          <w:bCs w:val="0"/>
          <w:sz w:val="24"/>
        </w:rPr>
        <w:t>收敛区间为</w:t>
      </w:r>
      <m:oMath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-∞,</m:t>
            </m:r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+∞</m:t>
            </m:r>
          </m:e>
        </m:d>
        <m:r>
          <w:rPr>
            <w:rStyle w:val="Strong"/>
            <w:rFonts w:ascii="Cambria Math" w:hAnsi="Cambria Math"/>
            <w:sz w:val="24"/>
            <w:highlight w:val="yellow"/>
          </w:rPr>
          <m:t>---2</m:t>
        </m:r>
      </m:oMath>
    </w:p>
    <w:p w14:paraId="151BAE5D" w14:textId="236E606A" w:rsidR="0055146F" w:rsidRPr="00A26C24" w:rsidRDefault="00A41F25" w:rsidP="0055146F">
      <w:pPr>
        <w:pStyle w:val="ListParagraph"/>
        <w:numPr>
          <w:ilvl w:val="0"/>
          <w:numId w:val="25"/>
        </w:numPr>
        <w:rPr>
          <w:rStyle w:val="Strong"/>
          <w:b w:val="0"/>
          <w:sz w:val="24"/>
        </w:rPr>
      </w:pPr>
      <m:oMath>
        <m:r>
          <m:rPr>
            <m:sty m:val="p"/>
          </m:rPr>
          <w:rPr>
            <w:rStyle w:val="Strong"/>
            <w:rFonts w:ascii="Cambria Math" w:hAnsi="Cambria Math" w:hint="eastAsia"/>
            <w:sz w:val="24"/>
          </w:rPr>
          <m:t>求级数</m:t>
        </m:r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r>
              <w:rPr>
                <w:rStyle w:val="Strong"/>
                <w:rFonts w:ascii="Cambria Math" w:hAnsi="Cambria Math" w:hint="eastAsia"/>
                <w:sz w:val="24"/>
              </w:rPr>
              <m:t>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3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den>
            </m:f>
          </m:e>
        </m:nary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x+1</m:t>
                </m:r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Style w:val="Strong"/>
            <w:rFonts w:ascii="Cambria Math" w:hAnsi="Cambria Math" w:hint="eastAsia"/>
            <w:sz w:val="24"/>
          </w:rPr>
          <m:t>的收敛半径与收敛区间</m:t>
        </m:r>
      </m:oMath>
      <w:r>
        <w:rPr>
          <w:rStyle w:val="Strong"/>
          <w:rFonts w:hint="eastAsia"/>
          <w:b w:val="0"/>
          <w:bCs w:val="0"/>
          <w:sz w:val="24"/>
        </w:rPr>
        <w:t>。</w:t>
      </w:r>
    </w:p>
    <w:p w14:paraId="61FCED7D" w14:textId="78992CD3" w:rsidR="0055146F" w:rsidRPr="00A26C24" w:rsidRDefault="0055146F" w:rsidP="0055146F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</w:t>
      </w:r>
      <m:oMath>
        <m:rad>
          <m:ra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radPr>
          <m:deg>
            <m:r>
              <w:rPr>
                <w:rStyle w:val="Strong"/>
                <w:rFonts w:ascii="Cambria Math" w:hAnsi="Cambria Math"/>
                <w:sz w:val="24"/>
              </w:rPr>
              <m:t>n</m:t>
            </m:r>
          </m:deg>
          <m:e>
            <m:d>
              <m:dPr>
                <m:begChr m:val="|"/>
                <m:endChr m:val="|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3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n</m:t>
                        </m:r>
                      </m:sup>
                    </m:s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 w:val="24"/>
                              </w:rPr>
                              <m:t>-2</m:t>
                            </m:r>
                          </m:e>
                        </m:d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den>
                </m:f>
              </m:e>
            </m:d>
          </m:e>
        </m:rad>
        <m:r>
          <w:rPr>
            <w:rStyle w:val="Strong"/>
            <w:rFonts w:ascii="Cambria Math" w:hAnsi="Cambria Math" w:hint="eastAsia"/>
            <w:sz w:val="24"/>
          </w:rPr>
          <m:t>→</m:t>
        </m:r>
        <m:r>
          <w:rPr>
            <w:rStyle w:val="Strong"/>
            <w:rFonts w:ascii="Cambria Math" w:hAnsi="Cambria Math"/>
            <w:sz w:val="24"/>
          </w:rPr>
          <m:t>3</m:t>
        </m:r>
      </m:oMath>
      <w:r>
        <w:rPr>
          <w:rStyle w:val="Strong"/>
          <w:rFonts w:hint="eastAsia"/>
          <w:b w:val="0"/>
          <w:bCs w:val="0"/>
          <w:sz w:val="24"/>
        </w:rPr>
        <w:t>，</w:t>
      </w:r>
      <w:r w:rsidR="00A90C9C">
        <w:rPr>
          <w:rStyle w:val="Strong"/>
          <w:rFonts w:hint="eastAsia"/>
          <w:b w:val="0"/>
          <w:bCs w:val="0"/>
          <w:sz w:val="24"/>
          <w:highlight w:val="yellow"/>
        </w:rPr>
        <w:t>----4</w:t>
      </w:r>
    </w:p>
    <w:p w14:paraId="3F2FCE18" w14:textId="27C19818" w:rsidR="0055146F" w:rsidRDefault="0055146F" w:rsidP="00A90C9C">
      <w:pPr>
        <w:pStyle w:val="ListParagraph"/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所以级数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r>
              <w:rPr>
                <w:rStyle w:val="Strong"/>
                <w:rFonts w:ascii="Cambria Math" w:hAnsi="Cambria Math" w:hint="eastAsia"/>
                <w:sz w:val="24"/>
              </w:rPr>
              <m:t>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3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den>
            </m:f>
          </m:e>
        </m:nary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x+1</m:t>
                </m:r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Style w:val="Strong"/>
            <w:rFonts w:ascii="Cambria Math" w:hAnsi="Cambria Math" w:hint="eastAsia"/>
            <w:sz w:val="24"/>
          </w:rPr>
          <m:t>的收敛半径与收敛区间</m:t>
        </m:r>
      </m:oMath>
      <w:r>
        <w:rPr>
          <w:rStyle w:val="Strong"/>
          <w:rFonts w:hint="eastAsia"/>
          <w:b w:val="0"/>
          <w:bCs w:val="0"/>
          <w:sz w:val="24"/>
        </w:rPr>
        <w:t>的收敛半径为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3</m:t>
            </m:r>
          </m:den>
        </m:f>
      </m:oMath>
      <w:r>
        <w:rPr>
          <w:rStyle w:val="Strong"/>
          <w:rFonts w:hint="eastAsia"/>
          <w:b w:val="0"/>
          <w:bCs w:val="0"/>
          <w:sz w:val="24"/>
        </w:rPr>
        <w:t>，收敛区间</w:t>
      </w:r>
      <w:r>
        <w:rPr>
          <w:rStyle w:val="Strong"/>
          <w:rFonts w:hint="eastAsia"/>
          <w:b w:val="0"/>
          <w:bCs w:val="0"/>
          <w:sz w:val="24"/>
        </w:rPr>
        <w:lastRenderedPageBreak/>
        <w:t>为</w:t>
      </w:r>
      <m:oMath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-</m:t>
            </m:r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4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3</m:t>
                </m:r>
              </m:den>
            </m:f>
            <m:r>
              <w:rPr>
                <w:rStyle w:val="Strong"/>
                <w:rFonts w:ascii="Cambria Math" w:hAnsi="Cambria Math"/>
                <w:sz w:val="24"/>
              </w:rPr>
              <m:t>,-</m:t>
            </m:r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3</m:t>
                </m:r>
              </m:den>
            </m:f>
          </m:e>
        </m:d>
      </m:oMath>
      <w:r w:rsidR="00A90C9C">
        <w:rPr>
          <w:rStyle w:val="Strong"/>
          <w:rFonts w:hint="eastAsia"/>
          <w:b w:val="0"/>
          <w:bCs w:val="0"/>
          <w:sz w:val="24"/>
          <w:highlight w:val="yellow"/>
        </w:rPr>
        <w:t>---2</w:t>
      </w:r>
    </w:p>
    <w:p w14:paraId="27598919" w14:textId="646F6F2C" w:rsidR="00A90C9C" w:rsidRPr="00690F0A" w:rsidRDefault="00690F0A" w:rsidP="00690F0A">
      <w:pPr>
        <w:pStyle w:val="ListParagraph"/>
        <w:numPr>
          <w:ilvl w:val="0"/>
          <w:numId w:val="25"/>
        </w:numPr>
        <w:rPr>
          <w:rStyle w:val="Strong"/>
          <w:b w:val="0"/>
          <w:bCs w:val="0"/>
          <w:sz w:val="24"/>
        </w:rPr>
      </w:pPr>
      <w:r w:rsidRPr="00690F0A">
        <w:rPr>
          <w:rStyle w:val="Strong"/>
          <w:rFonts w:hint="eastAsia"/>
          <w:b w:val="0"/>
          <w:sz w:val="24"/>
        </w:rPr>
        <w:t>求级数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</m:e>
        </m:nary>
      </m:oMath>
      <w:r w:rsidRPr="00690F0A">
        <w:rPr>
          <w:rStyle w:val="Strong"/>
          <w:rFonts w:hint="eastAsia"/>
          <w:b w:val="0"/>
          <w:bCs w:val="0"/>
          <w:sz w:val="24"/>
        </w:rPr>
        <w:t>的和函数。</w:t>
      </w:r>
    </w:p>
    <w:p w14:paraId="6634E7DA" w14:textId="77E30244" w:rsidR="00690F0A" w:rsidRPr="00A5102F" w:rsidRDefault="00B3164C" w:rsidP="00690F0A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+∞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</m:e>
          </m:nary>
          <m:r>
            <w:rPr>
              <w:rStyle w:val="Strong"/>
              <w:rFonts w:ascii="Cambria Math" w:hAnsi="Cambria Math"/>
              <w:sz w:val="24"/>
            </w:rPr>
            <m:t>=x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+∞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n-1</m:t>
                  </m:r>
                </m:sup>
              </m:sSup>
            </m:e>
          </m:nary>
          <m:r>
            <w:rPr>
              <w:rStyle w:val="Strong"/>
              <w:rFonts w:ascii="Cambria Math" w:hAnsi="Cambria Math"/>
              <w:sz w:val="24"/>
            </w:rPr>
            <m:t>=x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+∞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d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0</m:t>
                      </m:r>
                    </m:sub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sup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n-1</m:t>
                          </m:r>
                        </m:sup>
                      </m:s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dx</m:t>
                      </m:r>
                    </m:e>
                  </m:nary>
                </m:e>
              </m:d>
            </m:e>
          </m:nary>
        </m:oMath>
      </m:oMathPara>
    </w:p>
    <w:p w14:paraId="70D16047" w14:textId="1A451837" w:rsidR="00A5102F" w:rsidRPr="00A5102F" w:rsidRDefault="00A5102F" w:rsidP="00690F0A">
      <w:pPr>
        <w:pStyle w:val="ListParagraph"/>
        <w:rPr>
          <w:rStyle w:val="Strong"/>
          <w:b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=x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d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dx</m:t>
              </m:r>
            </m:den>
          </m:f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+∞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</m:e>
          </m:nary>
          <m:r>
            <m:rPr>
              <m:sty m:val="p"/>
            </m:rPr>
            <w:rPr>
              <w:rStyle w:val="Strong"/>
              <w:rFonts w:ascii="Cambria Math" w:hAnsi="Cambria Math" w:hint="eastAsia"/>
              <w:sz w:val="24"/>
              <w:highlight w:val="yellow"/>
            </w:rPr>
            <m:t>---</m:t>
          </m:r>
          <m:r>
            <m:rPr>
              <m:sty m:val="p"/>
            </m:rPr>
            <w:rPr>
              <w:rStyle w:val="Strong"/>
              <w:rFonts w:ascii="Cambria Math" w:hAnsi="Cambria Math"/>
              <w:sz w:val="24"/>
              <w:highlight w:val="yellow"/>
            </w:rPr>
            <m:t>--</m:t>
          </m:r>
          <m:r>
            <w:rPr>
              <w:rStyle w:val="Strong"/>
              <w:rFonts w:ascii="Calibri" w:eastAsia="Calibri" w:hAnsi="Calibri" w:cs="Calibri"/>
              <w:sz w:val="24"/>
              <w:highlight w:val="yellow"/>
            </w:rPr>
            <m:t>-</m:t>
          </m:r>
          <m:r>
            <m:rPr>
              <m:sty m:val="p"/>
            </m:rPr>
            <w:rPr>
              <w:rStyle w:val="Strong"/>
              <w:rFonts w:ascii="Cambria Math" w:hAnsi="Cambria Math" w:hint="eastAsia"/>
              <w:sz w:val="24"/>
              <w:highlight w:val="yellow"/>
            </w:rPr>
            <m:t>3</m:t>
          </m:r>
        </m:oMath>
      </m:oMathPara>
    </w:p>
    <w:p w14:paraId="18A79EB2" w14:textId="6F1133A1" w:rsidR="00947183" w:rsidRPr="00A5102F" w:rsidRDefault="00B3164C" w:rsidP="00947183">
      <w:pPr>
        <w:rPr>
          <w:rStyle w:val="Strong"/>
          <w:b w:val="0"/>
          <w:bCs w:val="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+∞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</m:e>
          </m:nary>
          <m:r>
            <w:rPr>
              <w:rStyle w:val="Strong"/>
              <w:rFonts w:ascii="Cambria Math" w:hAnsi="Cambria Math"/>
              <w:sz w:val="24"/>
            </w:rPr>
            <m:t>=x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+∞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n-1</m:t>
                  </m:r>
                </m:sup>
              </m:sSup>
            </m:e>
          </m:nary>
          <m:r>
            <w:rPr>
              <w:rStyle w:val="Strong"/>
              <w:rFonts w:ascii="Cambria Math" w:hAnsi="Cambria Math"/>
              <w:sz w:val="24"/>
            </w:rPr>
            <m:t>=x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d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dx</m:t>
              </m:r>
            </m:den>
          </m:f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+∞</m:t>
              </m:r>
            </m:sup>
            <m:e>
              <m:d>
                <m:dPr>
                  <m:begChr m:val="["/>
                  <m:endChr m:val="]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0</m:t>
                      </m:r>
                    </m:sub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sup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n-1</m:t>
                          </m:r>
                        </m:sup>
                      </m:s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dx</m:t>
                      </m:r>
                    </m:e>
                  </m:nary>
                </m:e>
              </m:d>
            </m:e>
          </m:nary>
          <m:r>
            <w:rPr>
              <w:rStyle w:val="Strong"/>
              <w:rFonts w:ascii="Cambria Math" w:hAnsi="Cambria Math"/>
              <w:sz w:val="24"/>
            </w:rPr>
            <m:t>=x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d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dx</m:t>
              </m:r>
            </m:den>
          </m:f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1-x</m:t>
                  </m:r>
                </m:den>
              </m:f>
            </m:e>
          </m:d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Style w:val="Strong"/>
              <w:rFonts w:ascii="Cambria Math" w:hAnsi="Cambria Math" w:hint="eastAsia"/>
              <w:sz w:val="24"/>
              <w:highlight w:val="yellow"/>
            </w:rPr>
            <m:t>---</m:t>
          </m:r>
          <m:r>
            <m:rPr>
              <m:sty m:val="p"/>
            </m:rPr>
            <w:rPr>
              <w:rStyle w:val="Strong"/>
              <w:rFonts w:ascii="Cambria Math" w:hAnsi="Cambria Math"/>
              <w:sz w:val="24"/>
              <w:highlight w:val="yellow"/>
            </w:rPr>
            <m:t>--</m:t>
          </m:r>
          <m:r>
            <w:rPr>
              <w:rStyle w:val="Strong"/>
              <w:rFonts w:ascii="Calibri" w:eastAsia="Calibri" w:hAnsi="Calibri" w:cs="Calibri"/>
              <w:sz w:val="24"/>
              <w:highlight w:val="yellow"/>
            </w:rPr>
            <m:t>-</m:t>
          </m:r>
          <m:r>
            <m:rPr>
              <m:sty m:val="p"/>
            </m:rPr>
            <w:rPr>
              <w:rStyle w:val="Strong"/>
              <w:rFonts w:ascii="Cambria Math" w:hAnsi="Cambria Math" w:hint="eastAsia"/>
              <w:sz w:val="24"/>
              <w:highlight w:val="yellow"/>
            </w:rPr>
            <m:t>3</m:t>
          </m:r>
        </m:oMath>
      </m:oMathPara>
    </w:p>
    <w:p w14:paraId="01F69590" w14:textId="2231857A" w:rsidR="00A5102F" w:rsidRDefault="00B3164C" w:rsidP="00947183">
      <w:pPr>
        <w:rPr>
          <w:rStyle w:val="Strong"/>
          <w:b w:val="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+∞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</m:e>
          </m:nary>
          <m:r>
            <w:rPr>
              <w:rStyle w:val="Strong"/>
              <w:rFonts w:ascii="Cambria Math" w:hAnsi="Cambria Math"/>
              <w:sz w:val="24"/>
            </w:rPr>
            <m:t>=x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d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dx</m:t>
              </m:r>
            </m:den>
          </m:f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Style w:val="Strong"/>
              <w:rFonts w:ascii="Cambria Math" w:hAnsi="Cambria Math"/>
              <w:sz w:val="24"/>
            </w:rPr>
            <m:t>=x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1+x</m:t>
              </m:r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3</m:t>
                  </m:r>
                </m:sup>
              </m:sSup>
            </m:den>
          </m:f>
          <m:r>
            <w:rPr>
              <w:rStyle w:val="Strong"/>
              <w:rFonts w:ascii="Cambria Math" w:hAnsi="Cambria Math"/>
              <w:sz w:val="24"/>
            </w:rPr>
            <m:t>,(-1,1)</m:t>
          </m:r>
        </m:oMath>
      </m:oMathPara>
    </w:p>
    <w:p w14:paraId="50F0F2FD" w14:textId="6C7F644E" w:rsidR="00947183" w:rsidRDefault="00947183" w:rsidP="0082426C">
      <w:pPr>
        <w:widowControl/>
        <w:jc w:val="left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六、解答题（本题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分）</w:t>
      </w:r>
    </w:p>
    <w:p w14:paraId="62ACE4D7" w14:textId="3DA18C1B" w:rsidR="00947183" w:rsidRDefault="00947183" w:rsidP="00A97FBE">
      <w:pPr>
        <w:ind w:firstLine="480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求函数项级数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(x-2)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2n-1</m:t>
                    </m:r>
                  </m:sup>
                </m:sSup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2n-1</m:t>
                </m:r>
              </m:den>
            </m:f>
          </m:e>
        </m:nary>
      </m:oMath>
      <w:r>
        <w:rPr>
          <w:rStyle w:val="Strong"/>
          <w:rFonts w:hint="eastAsia"/>
          <w:b w:val="0"/>
          <w:sz w:val="24"/>
        </w:rPr>
        <w:t>的收敛域。</w:t>
      </w:r>
    </w:p>
    <w:p w14:paraId="60087807" w14:textId="77777777" w:rsidR="0055146F" w:rsidRDefault="0055146F" w:rsidP="0055146F">
      <w:pPr>
        <w:ind w:firstLine="480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解：</w:t>
      </w:r>
    </w:p>
    <w:p w14:paraId="3FF19D2E" w14:textId="79713445" w:rsidR="0055146F" w:rsidRDefault="0055146F" w:rsidP="0055146F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 xml:space="preserve">    </w:t>
      </w:r>
      <w:r>
        <w:rPr>
          <w:rStyle w:val="Strong"/>
          <w:rFonts w:hint="eastAsia"/>
          <w:b w:val="0"/>
          <w:sz w:val="24"/>
        </w:rPr>
        <w:t>因为</w:t>
      </w:r>
      <m:oMath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n+1</m:t>
                    </m:r>
                  </m:sub>
                </m:sSub>
                <m:r>
                  <w:rPr>
                    <w:rStyle w:val="Strong"/>
                    <w:rFonts w:ascii="Cambria Math" w:hAnsi="Cambria Math"/>
                    <w:sz w:val="24"/>
                  </w:rPr>
                  <m:t>(x)</m:t>
                </m:r>
              </m:num>
              <m:den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  <m:r>
                  <w:rPr>
                    <w:rStyle w:val="Strong"/>
                    <w:rFonts w:ascii="Cambria Math" w:hAnsi="Cambria Math"/>
                    <w:sz w:val="24"/>
                  </w:rPr>
                  <m:t>(x)</m:t>
                </m:r>
              </m:den>
            </m:f>
          </m:e>
        </m:d>
        <m:r>
          <w:rPr>
            <w:rStyle w:val="Strong"/>
            <w:rFonts w:ascii="Cambria Math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(x-2)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2n+1</m:t>
                    </m:r>
                  </m:sup>
                </m:sSup>
              </m:num>
              <m:den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2n+1</m:t>
                    </m:r>
                  </m:e>
                </m:d>
              </m:den>
            </m:f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2n-1</m:t>
                    </m:r>
                  </m:e>
                </m:d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(x-2)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2n-1</m:t>
                    </m:r>
                  </m:sup>
                </m:sSup>
              </m:den>
            </m:f>
          </m:e>
        </m:d>
        <m:r>
          <w:rPr>
            <w:rStyle w:val="Strong"/>
            <w:rFonts w:ascii="Cambria Math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(2n-1)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x-2</m:t>
                        </m:r>
                      </m:e>
                    </m:d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(2n+1)</m:t>
                </m:r>
              </m:den>
            </m:f>
          </m:e>
        </m:d>
        <m:r>
          <w:rPr>
            <w:rStyle w:val="Strong"/>
            <w:rFonts w:ascii="Cambria Math" w:hAnsi="Cambria Math" w:hint="eastAsia"/>
            <w:sz w:val="24"/>
          </w:rPr>
          <m:t>→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x-2</m:t>
                </m:r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</m:oMath>
      <w:r w:rsidRPr="00754B5E">
        <w:rPr>
          <w:rStyle w:val="Strong"/>
          <w:rFonts w:hint="eastAsia"/>
          <w:b w:val="0"/>
          <w:bCs w:val="0"/>
          <w:sz w:val="24"/>
          <w:highlight w:val="yellow"/>
        </w:rPr>
        <w:t>----4</w:t>
      </w:r>
    </w:p>
    <w:p w14:paraId="3327B21F" w14:textId="4385D034" w:rsidR="0055146F" w:rsidRDefault="0055146F" w:rsidP="0055146F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 xml:space="preserve">    </w:t>
      </w:r>
      <w:r>
        <w:rPr>
          <w:rStyle w:val="Strong"/>
          <w:rFonts w:hint="eastAsia"/>
          <w:b w:val="0"/>
          <w:bCs w:val="0"/>
          <w:sz w:val="24"/>
        </w:rPr>
        <w:t>所以，收敛区间为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（</m:t>
        </m:r>
        <m:r>
          <w:rPr>
            <w:rStyle w:val="Strong"/>
            <w:rFonts w:ascii="Cambria Math" w:hAnsi="Cambria Math"/>
            <w:sz w:val="24"/>
          </w:rPr>
          <m:t>1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，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 xml:space="preserve"> 3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）</m:t>
        </m:r>
      </m:oMath>
      <w:r>
        <w:rPr>
          <w:rStyle w:val="Strong"/>
          <w:rFonts w:hint="eastAsia"/>
          <w:b w:val="0"/>
          <w:bCs w:val="0"/>
          <w:sz w:val="24"/>
        </w:rPr>
        <w:t>，</w:t>
      </w:r>
      <w:r w:rsidRPr="00754B5E">
        <w:rPr>
          <w:rStyle w:val="Strong"/>
          <w:rFonts w:hint="eastAsia"/>
          <w:b w:val="0"/>
          <w:bCs w:val="0"/>
          <w:sz w:val="24"/>
          <w:highlight w:val="yellow"/>
        </w:rPr>
        <w:t>----2</w:t>
      </w:r>
    </w:p>
    <w:p w14:paraId="14E922E2" w14:textId="36E98F91" w:rsidR="0055146F" w:rsidRDefault="0055146F" w:rsidP="0055146F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 xml:space="preserve">    </w:t>
      </w:r>
      <w:r>
        <w:rPr>
          <w:rStyle w:val="Strong"/>
          <w:rFonts w:hint="eastAsia"/>
          <w:b w:val="0"/>
          <w:bCs w:val="0"/>
          <w:sz w:val="24"/>
        </w:rPr>
        <w:t>又因为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(-1)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2n-1</m:t>
                    </m:r>
                  </m:sup>
                </m:sSup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2n-1</m:t>
                </m:r>
              </m:den>
            </m:f>
          </m:e>
        </m:nary>
      </m:oMath>
      <w:r w:rsidR="00A80F80">
        <w:rPr>
          <w:rStyle w:val="Strong"/>
          <w:rFonts w:hint="eastAsia"/>
          <w:b w:val="0"/>
          <w:bCs w:val="0"/>
          <w:sz w:val="24"/>
        </w:rPr>
        <w:t>,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 xml:space="preserve"> </m:t>
        </m:r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2n-1</m:t>
                </m:r>
              </m:den>
            </m:f>
          </m:e>
        </m:nary>
      </m:oMath>
      <w:r w:rsidR="00A80F80">
        <w:rPr>
          <w:rStyle w:val="Strong"/>
          <w:rFonts w:hint="eastAsia"/>
          <w:b w:val="0"/>
          <w:bCs w:val="0"/>
          <w:sz w:val="24"/>
        </w:rPr>
        <w:t>发散</w:t>
      </w:r>
      <w:r w:rsidR="00A80F80" w:rsidRPr="00A80F80">
        <w:rPr>
          <w:rStyle w:val="Strong"/>
          <w:rFonts w:hint="eastAsia"/>
          <w:b w:val="0"/>
          <w:bCs w:val="0"/>
          <w:sz w:val="24"/>
          <w:highlight w:val="yellow"/>
        </w:rPr>
        <w:t>----3</w:t>
      </w:r>
    </w:p>
    <w:p w14:paraId="4EEC06DA" w14:textId="3188C7D8" w:rsidR="0055146F" w:rsidRPr="00923241" w:rsidRDefault="0055146F" w:rsidP="0055146F">
      <w:pPr>
        <w:ind w:firstLine="480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 xml:space="preserve">    </w:t>
      </w:r>
      <w:r>
        <w:rPr>
          <w:rStyle w:val="Strong"/>
          <w:rFonts w:hint="eastAsia"/>
          <w:b w:val="0"/>
          <w:bCs w:val="0"/>
          <w:sz w:val="24"/>
        </w:rPr>
        <w:t>所以，函数项级数的收敛域为：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（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1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，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 xml:space="preserve"> 3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）</m:t>
        </m:r>
      </m:oMath>
      <w:r w:rsidR="00A80F80" w:rsidRPr="00A80F80">
        <w:rPr>
          <w:rStyle w:val="Strong"/>
          <w:rFonts w:hint="eastAsia"/>
          <w:b w:val="0"/>
          <w:bCs w:val="0"/>
          <w:sz w:val="24"/>
          <w:highlight w:val="yellow"/>
        </w:rPr>
        <w:t>----1</w:t>
      </w:r>
    </w:p>
    <w:p w14:paraId="5EEDF60C" w14:textId="28A00B53" w:rsidR="008F4EA3" w:rsidRPr="00947183" w:rsidRDefault="008F4EA3" w:rsidP="00947183">
      <w:pPr>
        <w:widowControl/>
        <w:jc w:val="left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七、解答题（本小题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分）</w:t>
      </w:r>
      <w:r>
        <w:rPr>
          <w:rStyle w:val="Strong"/>
          <w:rFonts w:hint="eastAsia"/>
          <w:b w:val="0"/>
          <w:sz w:val="24"/>
        </w:rPr>
        <w:t xml:space="preserve"> </w:t>
      </w:r>
      <w:r>
        <w:rPr>
          <w:rStyle w:val="Strong"/>
          <w:rFonts w:hint="eastAsia"/>
          <w:b w:val="0"/>
          <w:sz w:val="24"/>
        </w:rPr>
        <w:t>求函数</w:t>
      </w:r>
      <m:oMath>
        <m:r>
          <w:rPr>
            <w:rStyle w:val="Strong"/>
            <w:rFonts w:ascii="Cambria Math" w:hAnsi="Cambria Math"/>
            <w:sz w:val="24"/>
          </w:rPr>
          <m:t>f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d>
        <m:r>
          <w:rPr>
            <w:rStyle w:val="Strong"/>
            <w:rFonts w:ascii="Cambria Math" w:hAnsi="Cambria Math"/>
            <w:sz w:val="24"/>
          </w:rPr>
          <m:t>=x,0&lt;x&lt;2π</m:t>
        </m:r>
      </m:oMath>
      <w:r>
        <w:rPr>
          <w:rStyle w:val="Strong"/>
          <w:rFonts w:hint="eastAsia"/>
          <w:b w:val="0"/>
          <w:bCs w:val="0"/>
          <w:sz w:val="24"/>
        </w:rPr>
        <w:t>的傅里叶级数展开式。</w:t>
      </w:r>
    </w:p>
    <w:p w14:paraId="004AE1A2" w14:textId="77777777" w:rsidR="0055146F" w:rsidRPr="008F4EA3" w:rsidRDefault="0055146F" w:rsidP="0055146F">
      <w:pPr>
        <w:rPr>
          <w:rStyle w:val="Strong"/>
          <w:b w:val="0"/>
          <w:i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</w:t>
      </w:r>
    </w:p>
    <w:p w14:paraId="53BEBEBF" w14:textId="77777777" w:rsidR="0055146F" w:rsidRDefault="0055146F" w:rsidP="0055146F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首先求解傅里叶系数</w:t>
      </w:r>
      <w:r>
        <w:rPr>
          <w:rStyle w:val="Strong"/>
          <w:b w:val="0"/>
          <w:bCs w:val="0"/>
          <w:sz w:val="24"/>
        </w:rPr>
        <w:t>:</w:t>
      </w:r>
    </w:p>
    <w:p w14:paraId="57A87662" w14:textId="29099F53" w:rsidR="0055146F" w:rsidRPr="00C50356" w:rsidRDefault="00B3164C" w:rsidP="0055146F">
      <w:pPr>
        <w:ind w:firstLine="480"/>
        <w:rPr>
          <w:rStyle w:val="Strong"/>
          <w:b w:val="0"/>
          <w:bCs w:val="0"/>
          <w:sz w:val="24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nπ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 xml:space="preserve">x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</m:e>
          </m:nary>
        </m:oMath>
      </m:oMathPara>
    </w:p>
    <w:p w14:paraId="62C20574" w14:textId="77777777" w:rsidR="00C50356" w:rsidRPr="00C50356" w:rsidRDefault="00C50356" w:rsidP="0055146F">
      <w:pPr>
        <w:ind w:firstLine="480"/>
        <w:rPr>
          <w:rStyle w:val="Strong"/>
          <w:b w:val="0"/>
          <w:bCs w:val="0"/>
          <w:sz w:val="24"/>
        </w:rPr>
      </w:pPr>
    </w:p>
    <w:p w14:paraId="744D7AE3" w14:textId="664E7E84" w:rsidR="0055146F" w:rsidRPr="00E26C7A" w:rsidRDefault="00726BD1" w:rsidP="00726BD1">
      <w:pPr>
        <w:ind w:firstLine="48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=</m:t>
          </m:r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nπ</m:t>
                      </m:r>
                    </m:den>
                  </m:f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sin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nx</m:t>
                      </m:r>
                    </m:e>
                  </m:func>
                </m:e>
              </m:d>
            </m:e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</m:sSubSup>
          <m:r>
            <w:rPr>
              <w:rStyle w:val="Strong"/>
              <w:rFonts w:ascii="Cambria Math" w:hAnsi="Cambria Math"/>
              <w:sz w:val="24"/>
            </w:rPr>
            <m:t>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nπ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=0</m:t>
          </m:r>
          <m:r>
            <w:rPr>
              <w:rStyle w:val="Strong"/>
              <w:rFonts w:ascii="Cambria Math" w:hAnsi="Cambria Math"/>
              <w:sz w:val="24"/>
              <w:highlight w:val="yellow"/>
            </w:rPr>
            <m:t>---4</m:t>
          </m:r>
        </m:oMath>
      </m:oMathPara>
    </w:p>
    <w:p w14:paraId="5B70444F" w14:textId="77777777" w:rsidR="0055146F" w:rsidRDefault="0055146F" w:rsidP="0055146F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或者利用函数在一个周期上为奇函数，所以有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a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n</m:t>
            </m:r>
          </m:sub>
        </m:sSub>
        <m:r>
          <w:rPr>
            <w:rStyle w:val="Strong"/>
            <w:rFonts w:ascii="Cambria Math" w:hAnsi="Cambria Math"/>
            <w:sz w:val="24"/>
          </w:rPr>
          <m:t>=0,n=0, 1, 2, ⋯</m:t>
        </m:r>
      </m:oMath>
    </w:p>
    <w:p w14:paraId="083C40AB" w14:textId="034DA5BD" w:rsidR="0055146F" w:rsidRPr="00726BD1" w:rsidRDefault="00B3164C" w:rsidP="00726BD1">
      <w:pPr>
        <w:ind w:firstLine="480"/>
        <w:rPr>
          <w:rStyle w:val="Strong"/>
          <w:b w:val="0"/>
          <w:bCs w:val="0"/>
          <w:i/>
          <w:sz w:val="24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nπ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 xml:space="preserve">x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</m:e>
          </m:nary>
        </m:oMath>
      </m:oMathPara>
    </w:p>
    <w:p w14:paraId="0A899732" w14:textId="658B42D0" w:rsidR="0055146F" w:rsidRPr="00953095" w:rsidRDefault="0055146F" w:rsidP="0055146F">
      <w:pPr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=</m:t>
          </m:r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bSupPr>
            <m:e>
              <m:r>
                <w:rPr>
                  <w:rStyle w:val="Strong"/>
                  <w:rFonts w:ascii="Cambria Math" w:hAnsi="Cambria Math"/>
                  <w:sz w:val="24"/>
                </w:rPr>
                <m:t>-</m:t>
              </m:r>
              <m:d>
                <m:dPr>
                  <m:begChr m:val=""/>
                  <m:endChr m:val="|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nπ</m:t>
                      </m:r>
                    </m:den>
                  </m:f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nx</m:t>
                      </m:r>
                    </m:e>
                  </m:func>
                </m:e>
              </m:d>
            </m:e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</m:sSubSup>
          <m:r>
            <w:rPr>
              <w:rStyle w:val="Strong"/>
              <w:rFonts w:ascii="Cambria Math" w:hAnsi="Cambria Math"/>
              <w:sz w:val="24"/>
            </w:rPr>
            <m:t>+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nπ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x=-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den>
          </m:f>
          <m:r>
            <m:rPr>
              <m:sty m:val="p"/>
            </m:rPr>
            <w:rPr>
              <w:rStyle w:val="Strong"/>
              <w:rFonts w:ascii="Cambria Math" w:hAnsi="Cambria Math"/>
              <w:sz w:val="24"/>
              <w:highlight w:val="yellow"/>
            </w:rPr>
            <m:t>---4</m:t>
          </m:r>
        </m:oMath>
      </m:oMathPara>
    </w:p>
    <w:p w14:paraId="5B7A200B" w14:textId="77777777" w:rsidR="0055146F" w:rsidRPr="00E26C7A" w:rsidRDefault="0055146F" w:rsidP="0055146F">
      <w:pPr>
        <w:ind w:firstLine="480"/>
        <w:rPr>
          <w:rStyle w:val="Strong"/>
          <w:bCs w:val="0"/>
          <w:i/>
          <w:sz w:val="24"/>
        </w:rPr>
      </w:pPr>
    </w:p>
    <w:p w14:paraId="772C3FC0" w14:textId="38543FCE" w:rsidR="0055146F" w:rsidRPr="005452C6" w:rsidRDefault="00E872F4" w:rsidP="0055146F">
      <w:pPr>
        <w:pStyle w:val="ListParagraph"/>
        <w:rPr>
          <w:rStyle w:val="Strong"/>
          <w:b w:val="0"/>
          <w:bCs w:val="0"/>
          <w:i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w:lastRenderedPageBreak/>
            <m:t>x=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k=0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den>
              </m:f>
            </m:e>
          </m:nary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nx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, x</m:t>
          </m:r>
          <m:r>
            <w:rPr>
              <w:rStyle w:val="Strong"/>
              <w:rFonts w:ascii="Cambria Math" w:hAnsi="Cambria Math" w:hint="eastAsia"/>
              <w:sz w:val="24"/>
            </w:rPr>
            <m:t>≠</m:t>
          </m:r>
          <m:r>
            <w:rPr>
              <w:rStyle w:val="Strong"/>
              <w:rFonts w:ascii="Cambria Math" w:hAnsi="Cambria Math"/>
              <w:sz w:val="24"/>
            </w:rPr>
            <m:t>2nπ, n</m:t>
          </m:r>
          <m:r>
            <w:rPr>
              <w:rStyle w:val="Strong"/>
              <w:rFonts w:ascii="Cambria Math" w:hAnsi="Cambria Math" w:hint="eastAsia"/>
              <w:sz w:val="24"/>
            </w:rPr>
            <m:t>∈</m:t>
          </m:r>
          <m:r>
            <w:rPr>
              <w:rStyle w:val="Strong"/>
              <w:rFonts w:ascii="Cambria Math" w:hAnsi="Cambria Math"/>
              <w:sz w:val="24"/>
            </w:rPr>
            <m:t>Z</m:t>
          </m:r>
          <m:r>
            <m:rPr>
              <m:sty m:val="p"/>
            </m:rPr>
            <w:rPr>
              <w:rStyle w:val="Strong"/>
              <w:rFonts w:ascii="Cambria Math" w:hAnsi="Cambria Math"/>
              <w:sz w:val="24"/>
              <w:highlight w:val="yellow"/>
            </w:rPr>
            <m:t>--1</m:t>
          </m:r>
        </m:oMath>
      </m:oMathPara>
    </w:p>
    <w:p w14:paraId="7796AF51" w14:textId="77777777" w:rsidR="0055146F" w:rsidRPr="005452C6" w:rsidRDefault="0055146F" w:rsidP="0055146F">
      <w:pPr>
        <w:pStyle w:val="ListParagraph"/>
        <w:rPr>
          <w:rStyle w:val="Strong"/>
          <w:b w:val="0"/>
          <w:i/>
          <w:sz w:val="24"/>
        </w:rPr>
      </w:pPr>
    </w:p>
    <w:p w14:paraId="6AD0BF51" w14:textId="44713A7E" w:rsidR="0055146F" w:rsidRPr="00131C4E" w:rsidRDefault="0055146F" w:rsidP="0055146F">
      <w:pPr>
        <w:rPr>
          <w:rStyle w:val="Strong"/>
          <w:b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S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k=0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-2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den>
              </m:f>
            </m:e>
          </m:nary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nx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eqArr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x,   x</m:t>
                  </m:r>
                  <m:r>
                    <w:rPr>
                      <w:rStyle w:val="Strong"/>
                      <w:rFonts w:ascii="Cambria Math" w:hAnsi="Cambria Math" w:hint="eastAsia"/>
                      <w:sz w:val="24"/>
                    </w:rPr>
                    <m:t>≠</m:t>
                  </m:r>
                  <m:r>
                    <w:rPr>
                      <w:rStyle w:val="Strong"/>
                      <w:rFonts w:ascii="Cambria Math" w:hAnsi="Cambria Math"/>
                      <w:sz w:val="24"/>
                    </w:rPr>
                    <m:t>2nπ, n</m:t>
                  </m:r>
                  <m:r>
                    <w:rPr>
                      <w:rStyle w:val="Strong"/>
                      <w:rFonts w:ascii="Cambria Math" w:hAnsi="Cambria Math" w:hint="eastAsia"/>
                      <w:sz w:val="24"/>
                    </w:rPr>
                    <m:t>∈</m:t>
                  </m:r>
                  <m:r>
                    <w:rPr>
                      <w:rStyle w:val="Strong"/>
                      <w:rFonts w:ascii="Cambria Math" w:hAnsi="Cambria Math"/>
                      <w:sz w:val="24"/>
                    </w:rPr>
                    <m:t>Z</m:t>
                  </m:r>
                </m: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 xml:space="preserve">0,              </m:t>
                  </m:r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其它</m:t>
                  </m:r>
                </m:e>
              </m:eqArr>
            </m:e>
          </m:d>
          <m:r>
            <m:rPr>
              <m:sty m:val="p"/>
            </m:rPr>
            <w:rPr>
              <w:rStyle w:val="Strong"/>
              <w:rFonts w:ascii="Cambria Math" w:hAnsi="Cambria Math"/>
              <w:sz w:val="24"/>
              <w:highlight w:val="yellow"/>
            </w:rPr>
            <m:t>--1</m:t>
          </m:r>
        </m:oMath>
      </m:oMathPara>
    </w:p>
    <w:p w14:paraId="0E78BF21" w14:textId="59B4987D" w:rsidR="00947183" w:rsidRDefault="00947183" w:rsidP="00947183">
      <w:pPr>
        <w:widowControl/>
        <w:jc w:val="left"/>
        <w:rPr>
          <w:rStyle w:val="Strong"/>
          <w:b w:val="0"/>
          <w:sz w:val="24"/>
        </w:rPr>
      </w:pPr>
    </w:p>
    <w:p w14:paraId="5279FC5D" w14:textId="5679F9C7" w:rsidR="00947183" w:rsidRDefault="00947183" w:rsidP="00947183">
      <w:p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八、解答题（每小题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分，</w:t>
      </w:r>
      <w:r>
        <w:rPr>
          <w:rStyle w:val="Strong"/>
          <w:rFonts w:hint="eastAsia"/>
          <w:b w:val="0"/>
          <w:sz w:val="24"/>
        </w:rPr>
        <w:t>20</w:t>
      </w:r>
      <w:r>
        <w:rPr>
          <w:rStyle w:val="Strong"/>
          <w:rFonts w:hint="eastAsia"/>
          <w:b w:val="0"/>
          <w:sz w:val="24"/>
        </w:rPr>
        <w:t>分）利用已知函数的幂级数展开式，求下列函数在相应点的幂级数展开，并确定收敛于该函数的区间</w:t>
      </w:r>
    </w:p>
    <w:p w14:paraId="2CD36CDA" w14:textId="77777777" w:rsidR="00947183" w:rsidRDefault="00947183" w:rsidP="00947183">
      <w:pPr>
        <w:rPr>
          <w:rStyle w:val="Strong"/>
          <w:b w:val="0"/>
          <w:sz w:val="24"/>
        </w:rPr>
      </w:pPr>
    </w:p>
    <w:p w14:paraId="5E4FDA7B" w14:textId="632BD026" w:rsidR="0055146F" w:rsidRPr="00A527DB" w:rsidRDefault="0055146F" w:rsidP="0055146F">
      <w:pPr>
        <w:pStyle w:val="ListParagraph"/>
        <w:numPr>
          <w:ilvl w:val="0"/>
          <w:numId w:val="26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求</w:t>
      </w: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sin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func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cos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func>
      </m:oMath>
      <w:r>
        <w:rPr>
          <w:rStyle w:val="Strong"/>
          <w:rFonts w:hint="eastAsia"/>
          <w:b w:val="0"/>
          <w:bCs w:val="0"/>
          <w:sz w:val="24"/>
        </w:rPr>
        <w:t>在</w:t>
      </w:r>
      <m:oMath>
        <m:r>
          <w:rPr>
            <w:rStyle w:val="Strong"/>
            <w:rFonts w:ascii="Cambria Math" w:hAnsi="Cambria Math"/>
            <w:sz w:val="24"/>
          </w:rPr>
          <m:t>x=0</m:t>
        </m:r>
      </m:oMath>
      <w:r>
        <w:rPr>
          <w:rStyle w:val="Strong"/>
          <w:rFonts w:hint="eastAsia"/>
          <w:b w:val="0"/>
          <w:bCs w:val="0"/>
          <w:sz w:val="24"/>
        </w:rPr>
        <w:t>点的展开式，并求收敛区间。</w:t>
      </w:r>
    </w:p>
    <w:p w14:paraId="387D8ED4" w14:textId="12B003A0" w:rsidR="0055146F" w:rsidRDefault="0055146F" w:rsidP="0055146F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</w:t>
      </w:r>
      <w:r>
        <w:rPr>
          <w:rStyle w:val="Strong"/>
          <w:rFonts w:hint="eastAsia"/>
          <w:b w:val="0"/>
          <w:bCs w:val="0"/>
          <w:sz w:val="24"/>
        </w:rPr>
        <w:t xml:space="preserve"> </w:t>
      </w:r>
      <w:r>
        <w:rPr>
          <w:rStyle w:val="Strong"/>
          <w:rFonts w:hint="eastAsia"/>
          <w:b w:val="0"/>
          <w:bCs w:val="0"/>
          <w:sz w:val="24"/>
        </w:rPr>
        <w:t>因为</w:t>
      </w: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sin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func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cos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func>
        <m:r>
          <m:rPr>
            <m:sty m:val="p"/>
          </m:rP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2</m:t>
            </m:r>
          </m:den>
        </m:f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sin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2x</m:t>
            </m:r>
          </m:e>
        </m:func>
        <m:r>
          <w:rPr>
            <w:rStyle w:val="Strong"/>
            <w:rFonts w:ascii="Cambria Math" w:hAnsi="Cambria Math"/>
            <w:sz w:val="24"/>
            <w:highlight w:val="yellow"/>
          </w:rPr>
          <m:t>--2</m:t>
        </m:r>
      </m:oMath>
    </w:p>
    <w:p w14:paraId="43DD354E" w14:textId="77777777" w:rsidR="0055146F" w:rsidRDefault="0055146F" w:rsidP="0055146F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这里利用了：</w:t>
      </w:r>
    </w:p>
    <w:p w14:paraId="1852C675" w14:textId="04D32073" w:rsidR="0055146F" w:rsidRPr="00313837" w:rsidRDefault="00B3164C" w:rsidP="0055146F">
      <w:pPr>
        <w:pStyle w:val="ListParagraph"/>
        <w:rPr>
          <w:rStyle w:val="Strong"/>
          <w:b w:val="0"/>
          <w:bCs w:val="0"/>
          <w:i/>
          <w:sz w:val="24"/>
        </w:rPr>
      </w:pPr>
      <m:oMathPara>
        <m:oMath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x-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3!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5!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+⋯+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n-1</m:t>
                  </m:r>
                </m:sup>
              </m:sSup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2n-1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(2n-1)!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+⋯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, x</m:t>
          </m:r>
          <m:r>
            <w:rPr>
              <w:rStyle w:val="Strong"/>
              <w:rFonts w:ascii="Cambria Math" w:hAnsi="Cambria Math" w:hint="eastAsia"/>
              <w:sz w:val="24"/>
            </w:rPr>
            <m:t>∈</m:t>
          </m:r>
          <m:r>
            <w:rPr>
              <w:rStyle w:val="Strong"/>
              <w:rFonts w:ascii="Cambria Math" w:hAnsi="Cambria Math"/>
              <w:sz w:val="24"/>
            </w:rPr>
            <m:t>(-</m:t>
          </m:r>
          <m:r>
            <w:rPr>
              <w:rStyle w:val="Strong"/>
              <w:rFonts w:ascii="Cambria Math" w:hAnsi="Cambria Math" w:hint="eastAsia"/>
              <w:sz w:val="24"/>
            </w:rPr>
            <m:t>∞</m:t>
          </m:r>
          <m:r>
            <w:rPr>
              <w:rStyle w:val="Strong"/>
              <w:rFonts w:ascii="Cambria Math" w:hAnsi="Cambria Math"/>
              <w:sz w:val="24"/>
            </w:rPr>
            <m:t>, +</m:t>
          </m:r>
          <m:r>
            <w:rPr>
              <w:rStyle w:val="Strong"/>
              <w:rFonts w:ascii="Cambria Math" w:hAnsi="Cambria Math" w:hint="eastAsia"/>
              <w:sz w:val="24"/>
            </w:rPr>
            <m:t>∞</m:t>
          </m:r>
          <m:r>
            <w:rPr>
              <w:rStyle w:val="Strong"/>
              <w:rFonts w:ascii="Cambria Math" w:hAnsi="Cambria Math"/>
              <w:sz w:val="24"/>
            </w:rPr>
            <m:t>)</m:t>
          </m:r>
          <m:r>
            <w:rPr>
              <w:rStyle w:val="Strong"/>
              <w:rFonts w:ascii="Cambria Math" w:hAnsi="Cambria Math"/>
              <w:sz w:val="24"/>
              <w:highlight w:val="yellow"/>
            </w:rPr>
            <m:t>--2</m:t>
          </m:r>
        </m:oMath>
      </m:oMathPara>
    </w:p>
    <w:p w14:paraId="3A94372B" w14:textId="77777777" w:rsidR="0055146F" w:rsidRPr="00B66E31" w:rsidRDefault="0055146F" w:rsidP="0055146F">
      <w:pPr>
        <w:pStyle w:val="ListParagraph"/>
        <w:rPr>
          <w:rStyle w:val="Strong"/>
          <w:b w:val="0"/>
          <w:bCs w:val="0"/>
          <w:sz w:val="24"/>
        </w:rPr>
      </w:pPr>
      <w:r w:rsidRPr="00B66E31">
        <w:rPr>
          <w:rStyle w:val="Strong"/>
          <w:rFonts w:hint="eastAsia"/>
          <w:b w:val="0"/>
          <w:bCs w:val="0"/>
          <w:sz w:val="24"/>
        </w:rPr>
        <w:t>所以有：</w:t>
      </w:r>
    </w:p>
    <w:p w14:paraId="63153D18" w14:textId="3D3AB4BD" w:rsidR="0055146F" w:rsidRPr="00754B5E" w:rsidRDefault="00B3164C" w:rsidP="0055146F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func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func>
          <m:r>
            <m:rPr>
              <m:sty m:val="p"/>
            </m:rP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den>
          </m:f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2x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2x-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2x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3!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2x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5!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+⋯+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n-1</m:t>
                  </m:r>
                </m:sup>
              </m:sSup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2x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2n-1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(2n-1)!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+⋯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，</m:t>
          </m:r>
          <m:r>
            <m:rPr>
              <m:sty m:val="p"/>
            </m:rPr>
            <w:rPr>
              <w:rStyle w:val="Strong"/>
              <w:rFonts w:ascii="Cambria Math" w:hAnsi="Cambria Math"/>
              <w:sz w:val="24"/>
              <w:highlight w:val="yellow"/>
            </w:rPr>
            <m:t>--4</m:t>
          </m:r>
        </m:oMath>
      </m:oMathPara>
    </w:p>
    <w:p w14:paraId="40D59EB4" w14:textId="77777777" w:rsidR="0055146F" w:rsidRPr="00313837" w:rsidRDefault="0055146F" w:rsidP="0055146F">
      <w:pPr>
        <w:pStyle w:val="ListParagraph"/>
        <w:rPr>
          <w:rStyle w:val="Strong"/>
          <w:b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x</m:t>
          </m:r>
          <m:r>
            <w:rPr>
              <w:rStyle w:val="Strong"/>
              <w:rFonts w:ascii="Cambria Math" w:hAnsi="Cambria Math" w:hint="eastAsia"/>
              <w:sz w:val="24"/>
            </w:rPr>
            <m:t>∈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-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  <m:r>
                <w:rPr>
                  <w:rStyle w:val="Strong"/>
                  <w:rFonts w:ascii="Cambria Math" w:hAnsi="Cambria Math"/>
                  <w:sz w:val="24"/>
                </w:rPr>
                <m:t>, 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e>
          </m:d>
          <m:r>
            <m:rPr>
              <m:sty m:val="p"/>
            </m:rPr>
            <w:rPr>
              <w:rStyle w:val="Strong"/>
              <w:rFonts w:ascii="Cambria Math" w:hAnsi="Cambria Math"/>
              <w:sz w:val="24"/>
            </w:rPr>
            <m:t>-</m:t>
          </m:r>
          <m:r>
            <m:rPr>
              <m:sty m:val="p"/>
            </m:rPr>
            <w:rPr>
              <w:rStyle w:val="Strong"/>
              <w:rFonts w:ascii="Cambria Math" w:hAnsi="Cambria Math"/>
              <w:sz w:val="24"/>
              <w:highlight w:val="yellow"/>
            </w:rPr>
            <m:t>--2</m:t>
          </m:r>
        </m:oMath>
      </m:oMathPara>
    </w:p>
    <w:p w14:paraId="5E364930" w14:textId="263D9892" w:rsidR="0055146F" w:rsidRPr="00B66E31" w:rsidRDefault="0055146F" w:rsidP="0055146F">
      <w:pPr>
        <w:pStyle w:val="ListParagraph"/>
        <w:numPr>
          <w:ilvl w:val="0"/>
          <w:numId w:val="26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求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>
        <w:rPr>
          <w:rStyle w:val="Strong"/>
          <w:rFonts w:hint="eastAsia"/>
          <w:b w:val="0"/>
          <w:bCs w:val="0"/>
          <w:sz w:val="24"/>
        </w:rPr>
        <w:t>在</w:t>
      </w:r>
      <m:oMath>
        <m:r>
          <w:rPr>
            <w:rStyle w:val="Strong"/>
            <w:rFonts w:ascii="Cambria Math" w:hAnsi="Cambria Math"/>
            <w:sz w:val="24"/>
          </w:rPr>
          <m:t>x=1</m:t>
        </m:r>
      </m:oMath>
      <w:r>
        <w:rPr>
          <w:rStyle w:val="Strong"/>
          <w:rFonts w:hint="eastAsia"/>
          <w:b w:val="0"/>
          <w:bCs w:val="0"/>
          <w:sz w:val="24"/>
        </w:rPr>
        <w:t>点的展开式，并求收敛区间。</w:t>
      </w:r>
    </w:p>
    <w:p w14:paraId="63A2A28F" w14:textId="77777777" w:rsidR="0055146F" w:rsidRDefault="0055146F" w:rsidP="0055146F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x</m:t>
            </m:r>
          </m:den>
        </m:f>
        <m:r>
          <m:rPr>
            <m:sty m:val="p"/>
          </m:rP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1+(x-1)</m:t>
            </m:r>
          </m:den>
        </m:f>
        <m:r>
          <w:rPr>
            <w:rStyle w:val="Strong"/>
            <w:rFonts w:ascii="Cambria Math" w:hAnsi="Cambria Math"/>
            <w:sz w:val="24"/>
          </w:rPr>
          <m:t>=1-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x-1</m:t>
            </m:r>
          </m:e>
        </m:d>
        <m:r>
          <w:rPr>
            <w:rStyle w:val="Strong"/>
            <w:rFonts w:ascii="Cambria Math" w:hAnsi="Cambria Math"/>
            <w:sz w:val="24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x-1</m:t>
                </m:r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+⋯+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-1</m:t>
                </m:r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n-1</m:t>
            </m:r>
          </m:sup>
        </m:sSup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x-1</m:t>
                </m:r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n</m:t>
            </m:r>
          </m:sup>
        </m:sSup>
        <m:r>
          <w:rPr>
            <w:rStyle w:val="Strong"/>
            <w:rFonts w:ascii="Cambria Math" w:hAnsi="Cambria Math"/>
            <w:sz w:val="24"/>
            <w:highlight w:val="yellow"/>
          </w:rPr>
          <m:t>--4</m:t>
        </m:r>
        <m:r>
          <w:rPr>
            <w:rStyle w:val="Strong"/>
            <w:rFonts w:ascii="Cambria Math" w:hAnsi="Cambria Math"/>
            <w:sz w:val="24"/>
          </w:rPr>
          <m:t>,</m:t>
        </m:r>
      </m:oMath>
    </w:p>
    <w:p w14:paraId="714325E8" w14:textId="77777777" w:rsidR="0055146F" w:rsidRDefault="0055146F" w:rsidP="0055146F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这里因为：</w:t>
      </w:r>
    </w:p>
    <w:p w14:paraId="38122CF1" w14:textId="77777777" w:rsidR="0055146F" w:rsidRPr="00B66E31" w:rsidRDefault="00B3164C" w:rsidP="0055146F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1+x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>=1-x+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Style w:val="Strong"/>
              <w:rFonts w:ascii="Cambria Math" w:hAnsi="Cambria Math"/>
              <w:sz w:val="24"/>
            </w:rPr>
            <m:t>+⋯+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-1</m:t>
                  </m:r>
                </m:e>
              </m:d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n-1</m:t>
              </m:r>
            </m:sup>
          </m:sSup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sup>
          </m:sSup>
          <m:r>
            <w:rPr>
              <w:rStyle w:val="Strong"/>
              <w:rFonts w:ascii="Cambria Math" w:hAnsi="Cambria Math"/>
              <w:sz w:val="24"/>
            </w:rPr>
            <m:t xml:space="preserve">+⋯, </m:t>
          </m:r>
          <m:d>
            <m:dPr>
              <m:begChr m:val="|"/>
              <m:endChr m:val="|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&lt;1,</m:t>
          </m:r>
        </m:oMath>
      </m:oMathPara>
    </w:p>
    <w:p w14:paraId="2C52F68A" w14:textId="77777777" w:rsidR="0055146F" w:rsidRPr="00B66E31" w:rsidRDefault="0055146F" w:rsidP="0055146F">
      <w:pPr>
        <w:pStyle w:val="ListParagraph"/>
        <w:rPr>
          <w:rStyle w:val="Strong"/>
          <w:b w:val="0"/>
          <w:bCs w:val="0"/>
          <w:sz w:val="24"/>
        </w:rPr>
      </w:pPr>
      <w:r w:rsidRPr="00B66E31">
        <w:rPr>
          <w:rStyle w:val="Strong"/>
          <w:rFonts w:hint="eastAsia"/>
          <w:b w:val="0"/>
          <w:bCs w:val="0"/>
          <w:sz w:val="24"/>
        </w:rPr>
        <w:t>所以有：</w:t>
      </w:r>
    </w:p>
    <w:p w14:paraId="05C8CF92" w14:textId="23AAEBED" w:rsidR="0055146F" w:rsidRPr="00D11FA3" w:rsidRDefault="00B3164C" w:rsidP="0055146F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Style w:val="Strong"/>
              <w:rFonts w:ascii="Cambria Math" w:hAnsi="Cambria Math"/>
              <w:sz w:val="24"/>
            </w:rPr>
            <m:t>=-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den>
                  </m:f>
                </m:e>
              </m:d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Style w:val="Strong"/>
              <w:rFonts w:ascii="Cambria Math" w:hAnsi="Cambria Math"/>
              <w:sz w:val="24"/>
            </w:rPr>
            <m:t>=-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1+</m:t>
                      </m:r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x-1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Style w:val="Strong"/>
              <w:rFonts w:ascii="Cambria Math" w:hAnsi="Cambria Math"/>
              <w:sz w:val="24"/>
            </w:rPr>
            <m:t>=-</m:t>
          </m:r>
          <m:d>
            <m:dPr>
              <m:begChr m:val="["/>
              <m:endChr m:val="]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1-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x-1</m:t>
                  </m:r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+⋯+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n-1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+⋯</m:t>
              </m:r>
            </m:e>
          </m:d>
          <m:r>
            <w:rPr>
              <w:rStyle w:val="Strong"/>
              <w:rFonts w:ascii="Cambria Math" w:hAnsi="Cambria Math"/>
              <w:sz w:val="24"/>
              <w:highlight w:val="yellow"/>
            </w:rPr>
            <m:t>'--4,</m:t>
          </m:r>
        </m:oMath>
      </m:oMathPara>
    </w:p>
    <w:p w14:paraId="36381738" w14:textId="1176CA19" w:rsidR="00D11FA3" w:rsidRPr="00D11FA3" w:rsidRDefault="00D11FA3" w:rsidP="00D11FA3">
      <w:pPr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1-2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x-1</m:t>
                  </m:r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3</m:t>
                  </m:r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+⋯+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n-1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n-1</m:t>
                  </m:r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+⋯</m:t>
              </m:r>
            </m:e>
          </m:d>
        </m:oMath>
      </m:oMathPara>
    </w:p>
    <w:p w14:paraId="4EE2FD77" w14:textId="4521FF34" w:rsidR="00131C4E" w:rsidRPr="00C64754" w:rsidRDefault="00B3164C" w:rsidP="0055146F">
      <w:pPr>
        <w:pStyle w:val="ListParagraph"/>
        <w:rPr>
          <w:rStyle w:val="Strong"/>
          <w:b w:val="0"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x-1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&lt;1</m:t>
          </m:r>
          <m:r>
            <w:rPr>
              <w:rStyle w:val="Strong"/>
              <w:rFonts w:ascii="Cambria Math" w:hAnsi="Cambria Math"/>
              <w:sz w:val="24"/>
              <w:highlight w:val="yellow"/>
            </w:rPr>
            <m:t>--2</m:t>
          </m:r>
        </m:oMath>
      </m:oMathPara>
    </w:p>
    <w:sectPr w:rsidR="00131C4E" w:rsidRPr="00C64754" w:rsidSect="00041105">
      <w:footerReference w:type="even" r:id="rId7"/>
      <w:footerReference w:type="default" r:id="rId8"/>
      <w:pgSz w:w="11907" w:h="1684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012473" w14:textId="77777777" w:rsidR="00B3164C" w:rsidRDefault="00B3164C" w:rsidP="00EE157D">
      <w:r>
        <w:separator/>
      </w:r>
    </w:p>
  </w:endnote>
  <w:endnote w:type="continuationSeparator" w:id="0">
    <w:p w14:paraId="65EEE37F" w14:textId="77777777" w:rsidR="00B3164C" w:rsidRDefault="00B3164C" w:rsidP="00EE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6FC74" w14:textId="77777777" w:rsidR="00743227" w:rsidRDefault="00743227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7FDCCF" w14:textId="77777777" w:rsidR="00743227" w:rsidRDefault="00743227" w:rsidP="00EE157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88DD8D" w14:textId="77777777" w:rsidR="00743227" w:rsidRDefault="00743227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4592">
      <w:rPr>
        <w:rStyle w:val="PageNumber"/>
        <w:noProof/>
      </w:rPr>
      <w:t>1</w:t>
    </w:r>
    <w:r>
      <w:rPr>
        <w:rStyle w:val="PageNumber"/>
      </w:rPr>
      <w:fldChar w:fldCharType="end"/>
    </w:r>
  </w:p>
  <w:p w14:paraId="20A853E0" w14:textId="77777777" w:rsidR="00743227" w:rsidRDefault="00743227" w:rsidP="00EE15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879B35" w14:textId="77777777" w:rsidR="00B3164C" w:rsidRDefault="00B3164C" w:rsidP="00EE157D">
      <w:r>
        <w:separator/>
      </w:r>
    </w:p>
  </w:footnote>
  <w:footnote w:type="continuationSeparator" w:id="0">
    <w:p w14:paraId="775A96E6" w14:textId="77777777" w:rsidR="00B3164C" w:rsidRDefault="00B3164C" w:rsidP="00EE1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4E8B"/>
    <w:multiLevelType w:val="hybridMultilevel"/>
    <w:tmpl w:val="8C181B82"/>
    <w:lvl w:ilvl="0" w:tplc="6418559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03EAA"/>
    <w:multiLevelType w:val="hybridMultilevel"/>
    <w:tmpl w:val="9B3E065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">
    <w:nsid w:val="0B6023FD"/>
    <w:multiLevelType w:val="hybridMultilevel"/>
    <w:tmpl w:val="DA465B60"/>
    <w:lvl w:ilvl="0" w:tplc="DD383F82">
      <w:start w:val="1"/>
      <w:numFmt w:val="decimal"/>
      <w:lvlText w:val="%1."/>
      <w:lvlJc w:val="left"/>
      <w:pPr>
        <w:tabs>
          <w:tab w:val="num" w:pos="1145"/>
        </w:tabs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">
    <w:nsid w:val="11CA231E"/>
    <w:multiLevelType w:val="hybridMultilevel"/>
    <w:tmpl w:val="28B2A498"/>
    <w:lvl w:ilvl="0" w:tplc="CEAC4F9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377FF"/>
    <w:multiLevelType w:val="hybridMultilevel"/>
    <w:tmpl w:val="95DCA35E"/>
    <w:lvl w:ilvl="0" w:tplc="05E0C7F0">
      <w:start w:val="1"/>
      <w:numFmt w:val="japaneseCounting"/>
      <w:lvlText w:val="%1、"/>
      <w:lvlJc w:val="left"/>
      <w:pPr>
        <w:tabs>
          <w:tab w:val="num" w:pos="875"/>
        </w:tabs>
        <w:ind w:left="875" w:hanging="450"/>
      </w:pPr>
      <w:rPr>
        <w:rFonts w:hint="eastAsia"/>
      </w:rPr>
    </w:lvl>
    <w:lvl w:ilvl="1" w:tplc="C3A88284">
      <w:start w:val="1"/>
      <w:numFmt w:val="decimal"/>
      <w:lvlText w:val="%2、"/>
      <w:lvlJc w:val="left"/>
      <w:pPr>
        <w:tabs>
          <w:tab w:val="num" w:pos="1505"/>
        </w:tabs>
        <w:ind w:left="150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5">
    <w:nsid w:val="1BAB2A8E"/>
    <w:multiLevelType w:val="hybridMultilevel"/>
    <w:tmpl w:val="9120FD3A"/>
    <w:lvl w:ilvl="0" w:tplc="03E4B920">
      <w:start w:val="2"/>
      <w:numFmt w:val="japaneseCounting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556C0D"/>
    <w:multiLevelType w:val="hybridMultilevel"/>
    <w:tmpl w:val="2458C23E"/>
    <w:lvl w:ilvl="0" w:tplc="E720366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D5771"/>
    <w:multiLevelType w:val="hybridMultilevel"/>
    <w:tmpl w:val="29AE50E6"/>
    <w:lvl w:ilvl="0" w:tplc="0409000F">
      <w:start w:val="1"/>
      <w:numFmt w:val="decimal"/>
      <w:lvlText w:val="%1."/>
      <w:lvlJc w:val="left"/>
      <w:pPr>
        <w:ind w:left="15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>
    <w:nsid w:val="233C78DE"/>
    <w:multiLevelType w:val="hybridMultilevel"/>
    <w:tmpl w:val="C95C7542"/>
    <w:lvl w:ilvl="0" w:tplc="65722A36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ascii="Times New Roman" w:hAnsi="Times New Roman" w:hint="eastAsia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AD7D75"/>
    <w:multiLevelType w:val="hybridMultilevel"/>
    <w:tmpl w:val="911A0E7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0">
    <w:nsid w:val="30BF40A4"/>
    <w:multiLevelType w:val="hybridMultilevel"/>
    <w:tmpl w:val="0708101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1">
    <w:nsid w:val="347F3597"/>
    <w:multiLevelType w:val="hybridMultilevel"/>
    <w:tmpl w:val="B1C43A7C"/>
    <w:lvl w:ilvl="0" w:tplc="1C541F8C">
      <w:start w:val="1"/>
      <w:numFmt w:val="decimal"/>
      <w:lvlText w:val="%1."/>
      <w:lvlJc w:val="left"/>
      <w:pPr>
        <w:ind w:left="144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7EC158E"/>
    <w:multiLevelType w:val="hybridMultilevel"/>
    <w:tmpl w:val="0A129606"/>
    <w:lvl w:ilvl="0" w:tplc="CFEA027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3">
    <w:nsid w:val="465B5796"/>
    <w:multiLevelType w:val="hybridMultilevel"/>
    <w:tmpl w:val="B5AC07B2"/>
    <w:lvl w:ilvl="0" w:tplc="7F624612">
      <w:start w:val="1"/>
      <w:numFmt w:val="japaneseCounting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215D74"/>
    <w:multiLevelType w:val="hybridMultilevel"/>
    <w:tmpl w:val="D36C56E0"/>
    <w:lvl w:ilvl="0" w:tplc="E1E0CAE2">
      <w:start w:val="1"/>
      <w:numFmt w:val="decimal"/>
      <w:lvlText w:val="%1."/>
      <w:lvlJc w:val="left"/>
      <w:pPr>
        <w:ind w:left="720" w:hanging="360"/>
      </w:pPr>
      <w:rPr>
        <w:rFonts w:ascii="方正黑体简体" w:eastAsia="方正黑体简体" w:hint="eastAsia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271899"/>
    <w:multiLevelType w:val="hybridMultilevel"/>
    <w:tmpl w:val="05341C0A"/>
    <w:lvl w:ilvl="0" w:tplc="FBEE9BF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31A5B5F"/>
    <w:multiLevelType w:val="hybridMultilevel"/>
    <w:tmpl w:val="64EAC50E"/>
    <w:lvl w:ilvl="0" w:tplc="2886E3CA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994635"/>
    <w:multiLevelType w:val="hybridMultilevel"/>
    <w:tmpl w:val="4D285B56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8">
    <w:nsid w:val="5702420B"/>
    <w:multiLevelType w:val="hybridMultilevel"/>
    <w:tmpl w:val="E4CCE8B2"/>
    <w:lvl w:ilvl="0" w:tplc="737E4964">
      <w:start w:val="1"/>
      <w:numFmt w:val="japaneseCounting"/>
      <w:lvlText w:val="%1、"/>
      <w:lvlJc w:val="left"/>
      <w:pPr>
        <w:tabs>
          <w:tab w:val="num" w:pos="810"/>
        </w:tabs>
        <w:ind w:left="810" w:hanging="45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8EA1A68"/>
    <w:multiLevelType w:val="hybridMultilevel"/>
    <w:tmpl w:val="7DDE30A8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>
    <w:nsid w:val="6BFD26E7"/>
    <w:multiLevelType w:val="hybridMultilevel"/>
    <w:tmpl w:val="0EF081E2"/>
    <w:lvl w:ilvl="0" w:tplc="274612DE">
      <w:start w:val="2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1">
    <w:nsid w:val="6E515EBE"/>
    <w:multiLevelType w:val="hybridMultilevel"/>
    <w:tmpl w:val="BC7ECACC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>
    <w:nsid w:val="6F0F5E74"/>
    <w:multiLevelType w:val="hybridMultilevel"/>
    <w:tmpl w:val="45B0F65A"/>
    <w:lvl w:ilvl="0" w:tplc="861446B8">
      <w:start w:val="1"/>
      <w:numFmt w:val="decimal"/>
      <w:lvlText w:val="%1."/>
      <w:lvlJc w:val="left"/>
      <w:pPr>
        <w:ind w:left="150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3">
    <w:nsid w:val="726C622B"/>
    <w:multiLevelType w:val="hybridMultilevel"/>
    <w:tmpl w:val="A51830D0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>
    <w:nsid w:val="738E66F9"/>
    <w:multiLevelType w:val="hybridMultilevel"/>
    <w:tmpl w:val="D414879E"/>
    <w:lvl w:ilvl="0" w:tplc="8206BB0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1E6A86"/>
    <w:multiLevelType w:val="hybridMultilevel"/>
    <w:tmpl w:val="D7B6DA2A"/>
    <w:lvl w:ilvl="0" w:tplc="04090011">
      <w:start w:val="1"/>
      <w:numFmt w:val="decimal"/>
      <w:lvlText w:val="%1)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6">
    <w:nsid w:val="7DB97BE5"/>
    <w:multiLevelType w:val="hybridMultilevel"/>
    <w:tmpl w:val="8C3EA75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12"/>
  </w:num>
  <w:num w:numId="2">
    <w:abstractNumId w:val="2"/>
  </w:num>
  <w:num w:numId="3">
    <w:abstractNumId w:val="20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4"/>
  </w:num>
  <w:num w:numId="7">
    <w:abstractNumId w:val="8"/>
  </w:num>
  <w:num w:numId="8">
    <w:abstractNumId w:val="13"/>
  </w:num>
  <w:num w:numId="9">
    <w:abstractNumId w:val="16"/>
  </w:num>
  <w:num w:numId="10">
    <w:abstractNumId w:val="11"/>
  </w:num>
  <w:num w:numId="11">
    <w:abstractNumId w:val="7"/>
  </w:num>
  <w:num w:numId="12">
    <w:abstractNumId w:val="10"/>
  </w:num>
  <w:num w:numId="13">
    <w:abstractNumId w:val="1"/>
  </w:num>
  <w:num w:numId="14">
    <w:abstractNumId w:val="26"/>
  </w:num>
  <w:num w:numId="15">
    <w:abstractNumId w:val="9"/>
  </w:num>
  <w:num w:numId="16">
    <w:abstractNumId w:val="17"/>
  </w:num>
  <w:num w:numId="17">
    <w:abstractNumId w:val="22"/>
  </w:num>
  <w:num w:numId="18">
    <w:abstractNumId w:val="21"/>
  </w:num>
  <w:num w:numId="19">
    <w:abstractNumId w:val="23"/>
  </w:num>
  <w:num w:numId="20">
    <w:abstractNumId w:val="25"/>
  </w:num>
  <w:num w:numId="21">
    <w:abstractNumId w:val="19"/>
  </w:num>
  <w:num w:numId="22">
    <w:abstractNumId w:val="14"/>
  </w:num>
  <w:num w:numId="23">
    <w:abstractNumId w:val="24"/>
  </w:num>
  <w:num w:numId="24">
    <w:abstractNumId w:val="6"/>
  </w:num>
  <w:num w:numId="25">
    <w:abstractNumId w:val="3"/>
  </w:num>
  <w:num w:numId="26">
    <w:abstractNumId w:val="0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C7"/>
    <w:rsid w:val="00037D19"/>
    <w:rsid w:val="00041105"/>
    <w:rsid w:val="000554BD"/>
    <w:rsid w:val="00070C45"/>
    <w:rsid w:val="000966B2"/>
    <w:rsid w:val="000A4B05"/>
    <w:rsid w:val="000B3FD8"/>
    <w:rsid w:val="000F1886"/>
    <w:rsid w:val="000F6C32"/>
    <w:rsid w:val="00125FEB"/>
    <w:rsid w:val="00131C4E"/>
    <w:rsid w:val="00147002"/>
    <w:rsid w:val="00183A81"/>
    <w:rsid w:val="001858CC"/>
    <w:rsid w:val="00195EED"/>
    <w:rsid w:val="001A0A16"/>
    <w:rsid w:val="001B4B5C"/>
    <w:rsid w:val="001B58F2"/>
    <w:rsid w:val="001C2CB0"/>
    <w:rsid w:val="001C6570"/>
    <w:rsid w:val="001D01C6"/>
    <w:rsid w:val="001D34AA"/>
    <w:rsid w:val="001E1827"/>
    <w:rsid w:val="001E4868"/>
    <w:rsid w:val="001E61E2"/>
    <w:rsid w:val="001F308A"/>
    <w:rsid w:val="00201A3E"/>
    <w:rsid w:val="00214619"/>
    <w:rsid w:val="00240608"/>
    <w:rsid w:val="00251A25"/>
    <w:rsid w:val="0026320E"/>
    <w:rsid w:val="00276DE2"/>
    <w:rsid w:val="00290041"/>
    <w:rsid w:val="00294808"/>
    <w:rsid w:val="002A40D6"/>
    <w:rsid w:val="002C1B8C"/>
    <w:rsid w:val="0030063E"/>
    <w:rsid w:val="003305AA"/>
    <w:rsid w:val="003306F1"/>
    <w:rsid w:val="00347F17"/>
    <w:rsid w:val="003713FC"/>
    <w:rsid w:val="003832A1"/>
    <w:rsid w:val="003875F8"/>
    <w:rsid w:val="00397315"/>
    <w:rsid w:val="003A041C"/>
    <w:rsid w:val="003A2A87"/>
    <w:rsid w:val="003B4C88"/>
    <w:rsid w:val="004118FA"/>
    <w:rsid w:val="00426ED6"/>
    <w:rsid w:val="004446E9"/>
    <w:rsid w:val="004577D9"/>
    <w:rsid w:val="0046064F"/>
    <w:rsid w:val="00460B96"/>
    <w:rsid w:val="00461514"/>
    <w:rsid w:val="00466937"/>
    <w:rsid w:val="004B6396"/>
    <w:rsid w:val="004C7EFE"/>
    <w:rsid w:val="004D3F8A"/>
    <w:rsid w:val="004E3DF1"/>
    <w:rsid w:val="005038C7"/>
    <w:rsid w:val="00544592"/>
    <w:rsid w:val="005501F8"/>
    <w:rsid w:val="0055146F"/>
    <w:rsid w:val="0056495E"/>
    <w:rsid w:val="00571B6E"/>
    <w:rsid w:val="005A4C22"/>
    <w:rsid w:val="005C3114"/>
    <w:rsid w:val="005D326E"/>
    <w:rsid w:val="005F2093"/>
    <w:rsid w:val="005F45DE"/>
    <w:rsid w:val="00605A94"/>
    <w:rsid w:val="0060761B"/>
    <w:rsid w:val="006452F6"/>
    <w:rsid w:val="00647456"/>
    <w:rsid w:val="006535CA"/>
    <w:rsid w:val="00665918"/>
    <w:rsid w:val="006701FE"/>
    <w:rsid w:val="0068375E"/>
    <w:rsid w:val="00686E8E"/>
    <w:rsid w:val="006905ED"/>
    <w:rsid w:val="00690F0A"/>
    <w:rsid w:val="006949AE"/>
    <w:rsid w:val="006A1785"/>
    <w:rsid w:val="006F14DA"/>
    <w:rsid w:val="006F2EA2"/>
    <w:rsid w:val="006F603A"/>
    <w:rsid w:val="007075BF"/>
    <w:rsid w:val="007131AC"/>
    <w:rsid w:val="00723F57"/>
    <w:rsid w:val="00726BD1"/>
    <w:rsid w:val="00733DDD"/>
    <w:rsid w:val="00743227"/>
    <w:rsid w:val="00754147"/>
    <w:rsid w:val="0075464D"/>
    <w:rsid w:val="00787E2A"/>
    <w:rsid w:val="007A0957"/>
    <w:rsid w:val="007A1321"/>
    <w:rsid w:val="007C57F7"/>
    <w:rsid w:val="007D4879"/>
    <w:rsid w:val="007E325A"/>
    <w:rsid w:val="007F0462"/>
    <w:rsid w:val="00805F4B"/>
    <w:rsid w:val="0082426C"/>
    <w:rsid w:val="00834C8B"/>
    <w:rsid w:val="00835894"/>
    <w:rsid w:val="0083781C"/>
    <w:rsid w:val="00850935"/>
    <w:rsid w:val="0085498F"/>
    <w:rsid w:val="00863FB4"/>
    <w:rsid w:val="00866927"/>
    <w:rsid w:val="00866ABE"/>
    <w:rsid w:val="008807DE"/>
    <w:rsid w:val="008905A3"/>
    <w:rsid w:val="00896782"/>
    <w:rsid w:val="008A25E4"/>
    <w:rsid w:val="008B3354"/>
    <w:rsid w:val="008B7DF1"/>
    <w:rsid w:val="008D4CCB"/>
    <w:rsid w:val="008F4EA3"/>
    <w:rsid w:val="00917321"/>
    <w:rsid w:val="0092237F"/>
    <w:rsid w:val="009359B8"/>
    <w:rsid w:val="00946439"/>
    <w:rsid w:val="00947183"/>
    <w:rsid w:val="00953569"/>
    <w:rsid w:val="00960963"/>
    <w:rsid w:val="0096465F"/>
    <w:rsid w:val="00964DCA"/>
    <w:rsid w:val="00972FA2"/>
    <w:rsid w:val="009733F2"/>
    <w:rsid w:val="00986365"/>
    <w:rsid w:val="00993BEB"/>
    <w:rsid w:val="00997267"/>
    <w:rsid w:val="00997775"/>
    <w:rsid w:val="009C1056"/>
    <w:rsid w:val="009C10B7"/>
    <w:rsid w:val="009E5F18"/>
    <w:rsid w:val="009E69A5"/>
    <w:rsid w:val="009F06A2"/>
    <w:rsid w:val="00A41F25"/>
    <w:rsid w:val="00A5102F"/>
    <w:rsid w:val="00A6203A"/>
    <w:rsid w:val="00A77C8C"/>
    <w:rsid w:val="00A80F80"/>
    <w:rsid w:val="00A90C9C"/>
    <w:rsid w:val="00A9567D"/>
    <w:rsid w:val="00A9631F"/>
    <w:rsid w:val="00A97FBE"/>
    <w:rsid w:val="00AA0420"/>
    <w:rsid w:val="00AC610A"/>
    <w:rsid w:val="00B00AFA"/>
    <w:rsid w:val="00B213D3"/>
    <w:rsid w:val="00B3164C"/>
    <w:rsid w:val="00B3330A"/>
    <w:rsid w:val="00B3496D"/>
    <w:rsid w:val="00B420B2"/>
    <w:rsid w:val="00B4243C"/>
    <w:rsid w:val="00B42485"/>
    <w:rsid w:val="00B4497C"/>
    <w:rsid w:val="00B47850"/>
    <w:rsid w:val="00B50FFE"/>
    <w:rsid w:val="00B61804"/>
    <w:rsid w:val="00B70B76"/>
    <w:rsid w:val="00B71707"/>
    <w:rsid w:val="00B72B58"/>
    <w:rsid w:val="00B8607F"/>
    <w:rsid w:val="00BA232E"/>
    <w:rsid w:val="00BB5450"/>
    <w:rsid w:val="00BC78F5"/>
    <w:rsid w:val="00BD721C"/>
    <w:rsid w:val="00BE6008"/>
    <w:rsid w:val="00BF3ED0"/>
    <w:rsid w:val="00C05122"/>
    <w:rsid w:val="00C355CB"/>
    <w:rsid w:val="00C44C3B"/>
    <w:rsid w:val="00C46C0D"/>
    <w:rsid w:val="00C46C3C"/>
    <w:rsid w:val="00C50356"/>
    <w:rsid w:val="00C53B7C"/>
    <w:rsid w:val="00C53EF6"/>
    <w:rsid w:val="00C57A6D"/>
    <w:rsid w:val="00C645A6"/>
    <w:rsid w:val="00C64754"/>
    <w:rsid w:val="00C72A0E"/>
    <w:rsid w:val="00C85EAF"/>
    <w:rsid w:val="00C91B39"/>
    <w:rsid w:val="00C9326B"/>
    <w:rsid w:val="00C951A6"/>
    <w:rsid w:val="00CA7EB3"/>
    <w:rsid w:val="00CB26B3"/>
    <w:rsid w:val="00CB6321"/>
    <w:rsid w:val="00CC660A"/>
    <w:rsid w:val="00CD292B"/>
    <w:rsid w:val="00CE0757"/>
    <w:rsid w:val="00CE221F"/>
    <w:rsid w:val="00CE7DEC"/>
    <w:rsid w:val="00CF5013"/>
    <w:rsid w:val="00D07B96"/>
    <w:rsid w:val="00D11FA3"/>
    <w:rsid w:val="00D25670"/>
    <w:rsid w:val="00D355DF"/>
    <w:rsid w:val="00D43E36"/>
    <w:rsid w:val="00D51161"/>
    <w:rsid w:val="00D62693"/>
    <w:rsid w:val="00D63BE8"/>
    <w:rsid w:val="00D73164"/>
    <w:rsid w:val="00D81198"/>
    <w:rsid w:val="00D85E9B"/>
    <w:rsid w:val="00DA0D1F"/>
    <w:rsid w:val="00DA187A"/>
    <w:rsid w:val="00DE217C"/>
    <w:rsid w:val="00DE4A73"/>
    <w:rsid w:val="00E02B83"/>
    <w:rsid w:val="00E02CC7"/>
    <w:rsid w:val="00E13392"/>
    <w:rsid w:val="00E21DA0"/>
    <w:rsid w:val="00E41A68"/>
    <w:rsid w:val="00E4265E"/>
    <w:rsid w:val="00E4354A"/>
    <w:rsid w:val="00E526AF"/>
    <w:rsid w:val="00E6115F"/>
    <w:rsid w:val="00E77714"/>
    <w:rsid w:val="00E872F4"/>
    <w:rsid w:val="00E97DBE"/>
    <w:rsid w:val="00EA686B"/>
    <w:rsid w:val="00EB098E"/>
    <w:rsid w:val="00EB6066"/>
    <w:rsid w:val="00EB608C"/>
    <w:rsid w:val="00EC7121"/>
    <w:rsid w:val="00EE157D"/>
    <w:rsid w:val="00EF25A3"/>
    <w:rsid w:val="00EF7A37"/>
    <w:rsid w:val="00F17A90"/>
    <w:rsid w:val="00F36355"/>
    <w:rsid w:val="00F36BD3"/>
    <w:rsid w:val="00F45DD8"/>
    <w:rsid w:val="00F815B2"/>
    <w:rsid w:val="00F95D34"/>
    <w:rsid w:val="00FA230E"/>
    <w:rsid w:val="00FB4DD1"/>
    <w:rsid w:val="00FE185C"/>
    <w:rsid w:val="00FE74A8"/>
    <w:rsid w:val="00FF1B14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7D2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ED0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pPr>
      <w:ind w:leftChars="2500" w:left="100"/>
    </w:pPr>
  </w:style>
  <w:style w:type="paragraph" w:styleId="BodyTextIndent">
    <w:name w:val="Body Text Indent"/>
    <w:basedOn w:val="Normal"/>
    <w:pPr>
      <w:ind w:firstLineChars="200" w:firstLine="480"/>
    </w:pPr>
    <w:rPr>
      <w:sz w:val="24"/>
    </w:rPr>
  </w:style>
  <w:style w:type="character" w:styleId="Strong">
    <w:name w:val="Strong"/>
    <w:basedOn w:val="DefaultParagraphFont"/>
    <w:qFormat/>
    <w:rsid w:val="004118FA"/>
    <w:rPr>
      <w:b/>
      <w:bCs/>
    </w:rPr>
  </w:style>
  <w:style w:type="paragraph" w:styleId="ListParagraph">
    <w:name w:val="List Paragraph"/>
    <w:basedOn w:val="Normal"/>
    <w:uiPriority w:val="34"/>
    <w:qFormat/>
    <w:rsid w:val="004118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2693"/>
    <w:rPr>
      <w:color w:val="808080"/>
    </w:rPr>
  </w:style>
  <w:style w:type="paragraph" w:styleId="Footer">
    <w:name w:val="footer"/>
    <w:basedOn w:val="Normal"/>
    <w:link w:val="FooterChar"/>
    <w:rsid w:val="00EE1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E157D"/>
    <w:rPr>
      <w:kern w:val="2"/>
      <w:sz w:val="21"/>
      <w:szCs w:val="24"/>
    </w:rPr>
  </w:style>
  <w:style w:type="character" w:styleId="PageNumber">
    <w:name w:val="page number"/>
    <w:basedOn w:val="DefaultParagraphFont"/>
    <w:rsid w:val="00EE157D"/>
  </w:style>
  <w:style w:type="paragraph" w:styleId="Header">
    <w:name w:val="header"/>
    <w:basedOn w:val="Normal"/>
    <w:link w:val="HeaderChar"/>
    <w:uiPriority w:val="99"/>
    <w:rsid w:val="00EE15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57D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uoningwu/Documents/Works/Lectures/2016-17-1&#26399;&#26411;&#35797;&#39064;A-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2016-17-1期末试题A-A.dotx</Template>
  <TotalTime>3</TotalTime>
  <Pages>5</Pages>
  <Words>640</Words>
  <Characters>3651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北京化工大学本科生期末考试要求</vt:lpstr>
    </vt:vector>
  </TitlesOfParts>
  <Company>buct</Company>
  <LinksUpToDate>false</LinksUpToDate>
  <CharactersWithSpaces>4283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北京化工大学本科生期末考试要求</dc:title>
  <dc:subject/>
  <dc:creator>Guoning Wu</dc:creator>
  <cp:keywords/>
  <dc:description/>
  <cp:lastModifiedBy>Microsoft Office User</cp:lastModifiedBy>
  <cp:revision>3</cp:revision>
  <cp:lastPrinted>2019-03-11T06:38:00Z</cp:lastPrinted>
  <dcterms:created xsi:type="dcterms:W3CDTF">2019-02-24T07:24:00Z</dcterms:created>
  <dcterms:modified xsi:type="dcterms:W3CDTF">2019-03-11T06:40:00Z</dcterms:modified>
</cp:coreProperties>
</file>
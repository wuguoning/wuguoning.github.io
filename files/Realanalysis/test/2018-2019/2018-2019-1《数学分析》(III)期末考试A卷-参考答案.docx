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 w:hint="eastAsia"/>
          <w:b/>
          <w:sz w:val="48"/>
          <w:szCs w:val="48"/>
        </w:rPr>
      </w:pPr>
    </w:p>
    <w:p w14:paraId="4FCB79AA" w14:textId="4186A830" w:rsidR="00D07B96" w:rsidRPr="00D07B96" w:rsidRDefault="004118FA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A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2951A7D9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64"/>
        <w:gridCol w:w="1073"/>
      </w:tblGrid>
      <w:tr w:rsidR="008F4EA3" w14:paraId="18D6F054" w14:textId="77777777" w:rsidTr="008F4EA3">
        <w:trPr>
          <w:trHeight w:val="872"/>
          <w:jc w:val="center"/>
        </w:trPr>
        <w:tc>
          <w:tcPr>
            <w:tcW w:w="1072" w:type="dxa"/>
          </w:tcPr>
          <w:p w14:paraId="076D7259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F323513" w14:textId="79022849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64" w:type="dxa"/>
          </w:tcPr>
          <w:p w14:paraId="27C8D9B0" w14:textId="62B5F19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8F4EA3" w14:paraId="484E239B" w14:textId="77777777" w:rsidTr="008F4EA3">
        <w:trPr>
          <w:jc w:val="center"/>
        </w:trPr>
        <w:tc>
          <w:tcPr>
            <w:tcW w:w="1072" w:type="dxa"/>
          </w:tcPr>
          <w:p w14:paraId="08CE87B5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D3D640F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342AE91A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626C7F23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8A25E4">
        <w:rPr>
          <w:rFonts w:ascii="方正黑体简体" w:eastAsia="方正黑体简体" w:hint="eastAsia"/>
          <w:b/>
          <w:sz w:val="28"/>
          <w:szCs w:val="28"/>
        </w:rPr>
        <w:t>3</w:t>
      </w:r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06898865" w14:textId="77777777" w:rsidR="00131C4E" w:rsidRP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应用比较法判别级数</w:t>
      </w:r>
    </w:p>
    <w:p w14:paraId="0A5F9704" w14:textId="49AB6232" w:rsidR="00131C4E" w:rsidRPr="00131C4E" w:rsidRDefault="001F5ABF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6C0AA8A" w14:textId="3EE58880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1AA66CC3" w14:textId="441C2CC8" w:rsidR="00CB302A" w:rsidRDefault="00CB302A" w:rsidP="00CB302A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  <m:oMath>
        <m:r>
          <w:rPr>
            <w:rStyle w:val="Strong"/>
            <w:rFonts w:ascii="Cambria Math" w:hAnsi="Cambria Math"/>
            <w:sz w:val="24"/>
          </w:rPr>
          <m:t>1-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func>
      </m:oMath>
      <w:r>
        <w:rPr>
          <w:rStyle w:val="Strong"/>
          <w:rFonts w:hint="eastAsia"/>
          <w:b w:val="0"/>
          <w:bCs w:val="0"/>
          <w:sz w:val="24"/>
        </w:rPr>
        <w:t>等价于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(n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>
        <w:rPr>
          <w:rStyle w:val="Strong"/>
          <w:b w:val="0"/>
          <w:bCs w:val="0"/>
          <w:sz w:val="24"/>
        </w:rPr>
        <w:t>,</w:t>
      </w:r>
      <w:r w:rsidR="00754B5E">
        <w:rPr>
          <w:rStyle w:val="Strong"/>
          <w:rFonts w:hint="eastAsia"/>
          <w:b w:val="0"/>
          <w:bCs w:val="0"/>
          <w:sz w:val="24"/>
        </w:rPr>
        <w:t>---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分</w:t>
      </w:r>
    </w:p>
    <w:p w14:paraId="07EED864" w14:textId="6930D6EB" w:rsidR="00754B5E" w:rsidRDefault="00CB302A" w:rsidP="00CB302A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</w:t>
      </w:r>
      <w:r>
        <w:rPr>
          <w:rStyle w:val="Strong"/>
          <w:rFonts w:hint="eastAsia"/>
          <w:b w:val="0"/>
          <w:bCs w:val="0"/>
          <w:sz w:val="24"/>
        </w:rPr>
        <w:t>p</w:t>
      </w:r>
      <w:r>
        <w:rPr>
          <w:rStyle w:val="Strong"/>
          <w:rFonts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/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判别法，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分</w:t>
      </w:r>
    </w:p>
    <w:p w14:paraId="12E4A487" w14:textId="70F01EBC" w:rsidR="00CB302A" w:rsidRPr="00CB302A" w:rsidRDefault="00CB302A" w:rsidP="00CB302A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得到</w:t>
      </w:r>
    </w:p>
    <w:p w14:paraId="6B738B53" w14:textId="688898B2" w:rsidR="00CB302A" w:rsidRPr="00131C4E" w:rsidRDefault="001F5ABF" w:rsidP="00CB302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B3D464C" w14:textId="1555E106" w:rsidR="00CB302A" w:rsidRDefault="00CB302A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收敛。</w:t>
      </w:r>
    </w:p>
    <w:p w14:paraId="6177758D" w14:textId="1982816C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应用比值判别法判别级数</w:t>
      </w:r>
    </w:p>
    <w:p w14:paraId="1CA4A6F3" w14:textId="20A816D7" w:rsidR="00131C4E" w:rsidRPr="00131C4E" w:rsidRDefault="001F5ABF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47B01AFE" w14:textId="3435F62E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03DA615" w14:textId="77777777" w:rsidR="00754B5E" w:rsidRDefault="008B3A80" w:rsidP="00131C4E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</w:p>
    <w:p w14:paraId="6E4556AD" w14:textId="06B9B5BC" w:rsidR="008B3A80" w:rsidRDefault="001F5ABF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</m:e>
          </m:func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sup>
              </m:sSup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n!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----2</m:t>
          </m:r>
        </m:oMath>
      </m:oMathPara>
    </w:p>
    <w:p w14:paraId="30783D68" w14:textId="4B16FEAB" w:rsidR="00754B5E" w:rsidRDefault="00754B5E" w:rsidP="00131C4E">
      <w:pPr>
        <w:pStyle w:val="ListParagraph"/>
        <w:rPr>
          <w:rStyle w:val="Strong"/>
          <w:b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----3</m:t>
          </m:r>
        </m:oMath>
      </m:oMathPara>
    </w:p>
    <w:p w14:paraId="739A21A0" w14:textId="3EE1B92C" w:rsidR="008B3A80" w:rsidRDefault="008B3A80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所以该级数收敛。</w:t>
      </w:r>
    </w:p>
    <w:p w14:paraId="4DF370D8" w14:textId="11443843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应用积分判别法判别级数</w:t>
      </w:r>
    </w:p>
    <w:p w14:paraId="0F3CE098" w14:textId="77EAAC7E" w:rsidR="00131C4E" w:rsidRPr="00131C4E" w:rsidRDefault="001F5ABF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D80DDB1" w14:textId="77777777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EF4F773" w14:textId="30303403" w:rsidR="00A80154" w:rsidRDefault="00A80154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解：令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b w:val="0"/>
          <w:bCs w:val="0"/>
          <w:sz w:val="24"/>
        </w:rPr>
        <w:t xml:space="preserve">, </w:t>
      </w:r>
      <w:r>
        <w:rPr>
          <w:rStyle w:val="Strong"/>
          <w:rFonts w:hint="eastAsia"/>
          <w:b w:val="0"/>
          <w:bCs w:val="0"/>
          <w:sz w:val="24"/>
        </w:rPr>
        <w:t>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x&gt;1</m:t>
        </m:r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  <w:r>
        <w:rPr>
          <w:rStyle w:val="Strong"/>
          <w:b w:val="0"/>
          <w:bCs w:val="0"/>
          <w:sz w:val="24"/>
        </w:rPr>
        <w:t>.</w:t>
      </w:r>
    </w:p>
    <w:p w14:paraId="4448265D" w14:textId="77777777" w:rsidR="00754B5E" w:rsidRDefault="00A80154" w:rsidP="00131C4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rFonts w:hint="eastAsia"/>
          <w:b w:val="0"/>
          <w:bCs w:val="0"/>
          <w:sz w:val="24"/>
        </w:rPr>
        <w:t>单调递减（</w:t>
      </w:r>
      <m:oMath>
        <m:r>
          <w:rPr>
            <w:rStyle w:val="Strong"/>
            <w:rFonts w:ascii="Cambria Math" w:hAnsi="Cambria Math"/>
            <w:sz w:val="24"/>
          </w:rPr>
          <m:t>x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+</m:t>
        </m:r>
        <m:r>
          <w:rPr>
            <w:rStyle w:val="Strong"/>
            <w:rFonts w:ascii="Cambria Math" w:hAnsi="Cambria Math" w:hint="eastAsia"/>
            <w:sz w:val="24"/>
          </w:rPr>
          <m:t>∞</m:t>
        </m:r>
      </m:oMath>
      <w:r>
        <w:rPr>
          <w:rStyle w:val="Strong"/>
          <w:rFonts w:hint="eastAsia"/>
          <w:b w:val="0"/>
          <w:bCs w:val="0"/>
          <w:sz w:val="24"/>
        </w:rPr>
        <w:t>）且极限为零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-----2</w:t>
      </w:r>
    </w:p>
    <w:p w14:paraId="576ADEA4" w14:textId="296C5B29" w:rsidR="00A80154" w:rsidRDefault="00A80154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根据积分判别法</w:t>
      </w:r>
    </w:p>
    <w:p w14:paraId="3965EABB" w14:textId="6C0A1B73" w:rsidR="00397647" w:rsidRPr="00397647" w:rsidRDefault="001F5ABF" w:rsidP="00397647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14:paraId="4B6B582A" w14:textId="79521434" w:rsidR="00397647" w:rsidRPr="00397647" w:rsidRDefault="00397647" w:rsidP="00397647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发散，所以原级数发散。</w:t>
      </w:r>
    </w:p>
    <w:p w14:paraId="25248426" w14:textId="56A27AC7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判别一般项级数</w:t>
      </w:r>
    </w:p>
    <w:p w14:paraId="04EE6293" w14:textId="2BFCE24D" w:rsidR="00131C4E" w:rsidRPr="00131C4E" w:rsidRDefault="001F5ABF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(n+1)</m:t>
                      </m:r>
                    </m:e>
                  </m:func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den>
              </m:f>
            </m:e>
          </m:nary>
        </m:oMath>
      </m:oMathPara>
    </w:p>
    <w:p w14:paraId="484860CB" w14:textId="21D18E02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</w:t>
      </w:r>
      <w:r w:rsidR="00D10975">
        <w:rPr>
          <w:rStyle w:val="Strong"/>
          <w:rFonts w:hint="eastAsia"/>
          <w:b w:val="0"/>
          <w:sz w:val="24"/>
        </w:rPr>
        <w:t>，指出是绝对收敛还是条件收敛</w:t>
      </w:r>
      <w:r>
        <w:rPr>
          <w:rStyle w:val="Strong"/>
          <w:rFonts w:hint="eastAsia"/>
          <w:b w:val="0"/>
          <w:sz w:val="24"/>
        </w:rPr>
        <w:t>。</w:t>
      </w:r>
    </w:p>
    <w:p w14:paraId="3CF1F3A9" w14:textId="47D959B6" w:rsidR="00754B5E" w:rsidRDefault="00CC047D" w:rsidP="00131C4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w:rPr>
            <w:rStyle w:val="Strong"/>
            <w:rFonts w:ascii="Cambria Math" w:hAnsi="Cambria Math"/>
            <w:sz w:val="24"/>
          </w:rPr>
          <m:t>, x&gt;e</m:t>
        </m:r>
      </m:oMath>
      <w:r w:rsidR="00D10975">
        <w:rPr>
          <w:rStyle w:val="Strong"/>
          <w:rFonts w:hint="eastAsia"/>
          <w:b w:val="0"/>
          <w:bCs w:val="0"/>
          <w:sz w:val="24"/>
        </w:rPr>
        <w:t>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x&lt;e</m:t>
        </m:r>
      </m:oMath>
      <w:r w:rsidR="00754B5E" w:rsidRPr="00754B5E">
        <w:rPr>
          <w:rStyle w:val="Strong"/>
          <w:b w:val="0"/>
          <w:bCs w:val="0"/>
          <w:sz w:val="24"/>
          <w:highlight w:val="yellow"/>
        </w:rPr>
        <w:t>-------3</w:t>
      </w:r>
    </w:p>
    <w:p w14:paraId="7D00FABC" w14:textId="324DC89C" w:rsidR="001D4CD0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x&gt;e</m:t>
        </m:r>
      </m:oMath>
      <w:r>
        <w:rPr>
          <w:rStyle w:val="Strong"/>
          <w:rFonts w:hint="eastAsia"/>
          <w:b w:val="0"/>
          <w:bCs w:val="0"/>
          <w:sz w:val="24"/>
        </w:rPr>
        <w:t>单调递减。又因为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=0</m:t>
            </m:r>
          </m:e>
        </m:func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------2</w:t>
      </w:r>
    </w:p>
    <w:p w14:paraId="66C69DBA" w14:textId="56361933" w:rsidR="00A454F8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该级数为莱布尼茨交错项级数，所以该级数收敛。又因为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(n+1)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&gt;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 w:rsidR="00A454F8">
        <w:rPr>
          <w:rStyle w:val="Strong"/>
          <w:rFonts w:hint="eastAsia"/>
          <w:b w:val="0"/>
          <w:bCs w:val="0"/>
          <w:sz w:val="24"/>
        </w:rPr>
        <w:t>。</w:t>
      </w:r>
    </w:p>
    <w:p w14:paraId="5EE72D56" w14:textId="6C9DE001" w:rsidR="00CC047D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所以该级数条件收敛。</w:t>
      </w:r>
    </w:p>
    <w:p w14:paraId="0B9CADDC" w14:textId="0770D1D6" w:rsidR="00A6203A" w:rsidRPr="00FF7968" w:rsidRDefault="00FF7968" w:rsidP="00FF7968">
      <w:pPr>
        <w:rPr>
          <w:rStyle w:val="Strong"/>
          <w:b w:val="0"/>
          <w:sz w:val="24"/>
        </w:rPr>
      </w:pPr>
      <w:r w:rsidRPr="00FF7968">
        <w:rPr>
          <w:rStyle w:val="Strong"/>
          <w:rFonts w:hint="eastAsia"/>
          <w:b w:val="0"/>
          <w:sz w:val="24"/>
        </w:rPr>
        <w:t>二、证明题</w:t>
      </w:r>
      <w:r>
        <w:rPr>
          <w:rStyle w:val="Strong"/>
          <w:rFonts w:hint="eastAsia"/>
          <w:b w:val="0"/>
          <w:sz w:val="24"/>
        </w:rPr>
        <w:t>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A6203A" w:rsidRPr="00FF7968">
        <w:rPr>
          <w:rStyle w:val="Strong"/>
          <w:rFonts w:hint="eastAsia"/>
          <w:b w:val="0"/>
          <w:sz w:val="24"/>
        </w:rPr>
        <w:t>应用阿贝尔判别法</w:t>
      </w:r>
      <w:r>
        <w:rPr>
          <w:rStyle w:val="Strong"/>
          <w:rFonts w:hint="eastAsia"/>
          <w:b w:val="0"/>
          <w:sz w:val="24"/>
        </w:rPr>
        <w:t>证明</w:t>
      </w:r>
      <w:r w:rsidR="00A6203A" w:rsidRPr="00FF7968">
        <w:rPr>
          <w:rStyle w:val="Strong"/>
          <w:rFonts w:hint="eastAsia"/>
          <w:b w:val="0"/>
          <w:sz w:val="24"/>
        </w:rPr>
        <w:t>级数</w:t>
      </w:r>
    </w:p>
    <w:p w14:paraId="14C6914A" w14:textId="67786BA9" w:rsidR="00A6203A" w:rsidRPr="00131C4E" w:rsidRDefault="001F5ABF" w:rsidP="00A6203A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, x&gt;0</m:t>
              </m:r>
            </m:e>
          </m:nary>
        </m:oMath>
      </m:oMathPara>
    </w:p>
    <w:p w14:paraId="3923155D" w14:textId="109CF7DE" w:rsidR="0026320E" w:rsidRDefault="00997267" w:rsidP="00334434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</w:t>
      </w:r>
      <w:r w:rsidR="00A6203A">
        <w:rPr>
          <w:rStyle w:val="Strong"/>
          <w:rFonts w:hint="eastAsia"/>
          <w:b w:val="0"/>
          <w:sz w:val="24"/>
        </w:rPr>
        <w:t>。</w:t>
      </w:r>
    </w:p>
    <w:p w14:paraId="0487454F" w14:textId="6D15EA00" w:rsidR="00051055" w:rsidRDefault="000B7743" w:rsidP="00F4686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</w:t>
      </w:r>
      <w:r w:rsidR="00F4686B">
        <w:rPr>
          <w:rStyle w:val="Strong"/>
          <w:rFonts w:hint="eastAsia"/>
          <w:b w:val="0"/>
          <w:sz w:val="24"/>
        </w:rPr>
        <w:t>由于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</m:oMath>
      <w:r w:rsidR="006F706E">
        <w:rPr>
          <w:rStyle w:val="Strong"/>
          <w:rFonts w:hint="eastAsia"/>
          <w:b w:val="0"/>
          <w:bCs w:val="0"/>
          <w:sz w:val="24"/>
        </w:rPr>
        <w:t>收敛，</w:t>
      </w:r>
      <w:r w:rsidR="000710E1">
        <w:rPr>
          <w:rStyle w:val="Strong"/>
          <w:rFonts w:hint="eastAsia"/>
          <w:b w:val="0"/>
          <w:bCs w:val="0"/>
          <w:sz w:val="24"/>
        </w:rPr>
        <w:t>对于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 w:rsidR="00051055"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---3</w:t>
      </w:r>
    </w:p>
    <w:p w14:paraId="7EB6DDFB" w14:textId="7CBF0053" w:rsidR="00051055" w:rsidRDefault="00051055" w:rsidP="00F4686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x&gt;1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&gt;1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单调递增；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33E12ACF" w14:textId="467C79F2" w:rsidR="00051055" w:rsidRDefault="00051055" w:rsidP="00051055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x&lt;1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&lt;1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单调递减。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5B250E67" w14:textId="305F1441" w:rsidR="00F4686B" w:rsidRDefault="00051055" w:rsidP="00051055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，所以有界。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71F96EFD" w14:textId="76851137" w:rsidR="00051055" w:rsidRPr="00131C4E" w:rsidRDefault="00051055" w:rsidP="00051055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根据阿贝尔判别法，所以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收敛。</w:t>
      </w:r>
    </w:p>
    <w:p w14:paraId="7306C503" w14:textId="02AA68E3" w:rsidR="00051055" w:rsidRPr="00051055" w:rsidRDefault="00051055" w:rsidP="00051055">
      <w:pPr>
        <w:pStyle w:val="ListParagraph"/>
        <w:ind w:firstLine="480"/>
        <w:rPr>
          <w:rStyle w:val="Strong"/>
          <w:b w:val="0"/>
          <w:i/>
          <w:sz w:val="24"/>
        </w:rPr>
      </w:pPr>
    </w:p>
    <w:p w14:paraId="667CD431" w14:textId="31D6903D" w:rsidR="008A25E4" w:rsidRDefault="00FF7968" w:rsidP="008A25E4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三</w:t>
      </w:r>
      <w:r w:rsidR="008A25E4">
        <w:rPr>
          <w:rStyle w:val="Strong"/>
          <w:rFonts w:hint="eastAsia"/>
          <w:b w:val="0"/>
          <w:sz w:val="24"/>
        </w:rPr>
        <w:t>、</w:t>
      </w:r>
      <w:r w:rsidR="0026320E">
        <w:rPr>
          <w:rStyle w:val="Strong"/>
          <w:rFonts w:hint="eastAsia"/>
          <w:b w:val="0"/>
          <w:sz w:val="24"/>
        </w:rPr>
        <w:t>解答题（本题</w:t>
      </w:r>
      <w:r w:rsidR="0026320E">
        <w:rPr>
          <w:rStyle w:val="Strong"/>
          <w:rFonts w:hint="eastAsia"/>
          <w:b w:val="0"/>
          <w:sz w:val="24"/>
        </w:rPr>
        <w:t>10</w:t>
      </w:r>
      <w:r w:rsidR="0026320E">
        <w:rPr>
          <w:rStyle w:val="Strong"/>
          <w:rFonts w:hint="eastAsia"/>
          <w:b w:val="0"/>
          <w:sz w:val="24"/>
        </w:rPr>
        <w:t>分）</w:t>
      </w:r>
    </w:p>
    <w:p w14:paraId="2A3FAD23" w14:textId="77777777" w:rsidR="0026320E" w:rsidRDefault="0026320E" w:rsidP="008A25E4">
      <w:pPr>
        <w:rPr>
          <w:rStyle w:val="Strong"/>
          <w:b w:val="0"/>
          <w:sz w:val="24"/>
        </w:rPr>
      </w:pPr>
    </w:p>
    <w:p w14:paraId="1A312642" w14:textId="77777777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讨论函数</w:t>
      </w:r>
    </w:p>
    <w:p w14:paraId="0167790C" w14:textId="52CE1C44" w:rsidR="0026320E" w:rsidRPr="0026320E" w:rsidRDefault="001F5ABF" w:rsidP="0026320E">
      <w:pPr>
        <w:pStyle w:val="ListParagraph"/>
        <w:rPr>
          <w:rStyle w:val="Strong"/>
          <w:b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n=1, 2, ⋯,  D=(-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76859A05" w14:textId="6A956C45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在所示区间上是否一致收敛或内闭一致收敛</w:t>
      </w:r>
      <w:r w:rsidRPr="0026320E">
        <w:rPr>
          <w:rStyle w:val="Strong"/>
          <w:rFonts w:hint="eastAsia"/>
          <w:b w:val="0"/>
          <w:sz w:val="24"/>
        </w:rPr>
        <w:t xml:space="preserve">  </w:t>
      </w:r>
    </w:p>
    <w:p w14:paraId="101A3911" w14:textId="77777777" w:rsidR="00747648" w:rsidRDefault="00747648" w:rsidP="0026320E">
      <w:pPr>
        <w:pStyle w:val="ListParagraph"/>
        <w:rPr>
          <w:rStyle w:val="Strong"/>
          <w:b w:val="0"/>
          <w:sz w:val="24"/>
        </w:rPr>
      </w:pPr>
    </w:p>
    <w:p w14:paraId="79D0CEF4" w14:textId="4A98C533" w:rsidR="000F6C32" w:rsidRDefault="00747648" w:rsidP="0026320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证明：对于</w:t>
      </w:r>
      <m:oMath>
        <m:r>
          <w:rPr>
            <w:rStyle w:val="Strong"/>
            <w:rFonts w:ascii="Cambria Math" w:hAnsi="Cambria Math"/>
            <w:sz w:val="24"/>
          </w:rPr>
          <m:t>∀x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D, li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m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  <m:r>
              <w:rPr>
                <w:rStyle w:val="Strong"/>
                <w:rFonts w:ascii="Cambria Math" w:hAnsi="Cambria Math" w:hint="eastAsia"/>
                <w:sz w:val="24"/>
              </w:rPr>
              <m:t>→∞</m:t>
            </m:r>
          </m:sub>
        </m:sSub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=0</m:t>
        </m:r>
      </m:oMath>
      <w:r>
        <w:rPr>
          <w:rStyle w:val="Strong"/>
          <w:b w:val="0"/>
          <w:bCs w:val="0"/>
          <w:sz w:val="24"/>
        </w:rPr>
        <w:t>,</w:t>
      </w:r>
      <w:r>
        <w:rPr>
          <w:rStyle w:val="Strong"/>
          <w:rFonts w:hint="eastAsia"/>
          <w:b w:val="0"/>
          <w:bCs w:val="0"/>
          <w:sz w:val="24"/>
        </w:rPr>
        <w:t>所以函数依点收敛到</w:t>
      </w:r>
      <w:r>
        <w:rPr>
          <w:rStyle w:val="Strong"/>
          <w:rFonts w:hint="eastAsia"/>
          <w:b w:val="0"/>
          <w:bCs w:val="0"/>
          <w:sz w:val="24"/>
        </w:rPr>
        <w:t>0</w:t>
      </w:r>
      <w:r>
        <w:rPr>
          <w:rStyle w:val="Strong"/>
          <w:rFonts w:hint="eastAsia"/>
          <w:b w:val="0"/>
          <w:bCs w:val="0"/>
          <w:sz w:val="24"/>
        </w:rPr>
        <w:t>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5BDD2941" w14:textId="4F3FC8B3" w:rsidR="00747648" w:rsidRDefault="004D08B9" w:rsidP="0026320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 w:rsidR="00747648">
        <w:rPr>
          <w:rStyle w:val="Strong"/>
          <w:rFonts w:hint="eastAsia"/>
          <w:b w:val="0"/>
          <w:bCs w:val="0"/>
          <w:sz w:val="24"/>
        </w:rPr>
        <w:t>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4"/>
              </w:rPr>
              <m:t xml:space="preserve">sup </m:t>
            </m:r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-0</m:t>
                </m:r>
              </m:e>
            </m:d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</m:e>
        </m:func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2nx</m:t>
                    </m:r>
                  </m:den>
                </m:f>
              </m:e>
            </m:d>
          </m:e>
        </m:func>
      </m:oMath>
      <w:r>
        <w:rPr>
          <w:rStyle w:val="Strong"/>
          <w:b w:val="0"/>
          <w:bCs w:val="0"/>
          <w:sz w:val="24"/>
        </w:rPr>
        <w:t>=0,</w:t>
      </w:r>
      <w:r w:rsidR="00754B5E">
        <w:rPr>
          <w:rStyle w:val="Strong"/>
          <w:rFonts w:hint="eastAsia"/>
          <w:b w:val="0"/>
          <w:bCs w:val="0"/>
          <w:sz w:val="24"/>
        </w:rPr>
        <w:t xml:space="preserve"> 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-----5</w:t>
      </w:r>
    </w:p>
    <w:p w14:paraId="1FAA1E1C" w14:textId="51B8A56D" w:rsidR="004D08B9" w:rsidRPr="004D08B9" w:rsidRDefault="004D08B9" w:rsidP="0026320E">
      <w:pPr>
        <w:pStyle w:val="ListParagraph"/>
        <w:rPr>
          <w:rStyle w:val="Strong"/>
          <w:rFonts w:hint="eastAsia"/>
          <w:b w:val="0"/>
          <w:i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⇉0,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 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354610F6" w14:textId="2ED8AF6F" w:rsidR="00131C4E" w:rsidRDefault="00FF7968" w:rsidP="00131C4E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四</w:t>
      </w:r>
      <w:r w:rsidR="0026320E">
        <w:rPr>
          <w:rStyle w:val="Strong"/>
          <w:rFonts w:hint="eastAsia"/>
          <w:b w:val="0"/>
          <w:bCs w:val="0"/>
          <w:sz w:val="24"/>
        </w:rPr>
        <w:t>、解答题（本题</w:t>
      </w:r>
      <w:r w:rsidR="0026320E">
        <w:rPr>
          <w:rStyle w:val="Strong"/>
          <w:rFonts w:hint="eastAsia"/>
          <w:b w:val="0"/>
          <w:bCs w:val="0"/>
          <w:sz w:val="24"/>
        </w:rPr>
        <w:t>10</w:t>
      </w:r>
      <w:r w:rsidR="0026320E">
        <w:rPr>
          <w:rStyle w:val="Strong"/>
          <w:rFonts w:hint="eastAsia"/>
          <w:b w:val="0"/>
          <w:bCs w:val="0"/>
          <w:sz w:val="24"/>
        </w:rPr>
        <w:t>分）</w:t>
      </w:r>
    </w:p>
    <w:p w14:paraId="44A530CB" w14:textId="6E266A6C" w:rsid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</w:p>
    <w:p w14:paraId="44CFAA33" w14:textId="72006607" w:rsidR="000F6C32" w:rsidRPr="000F6C32" w:rsidRDefault="001F5ABF" w:rsidP="000F6C32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, 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6850775F" w14:textId="47D4258E" w:rsidR="000F6C32" w:rsidRDefault="000F6C32" w:rsidP="000F6C32">
      <w:pPr>
        <w:ind w:firstLine="480"/>
        <w:rPr>
          <w:rStyle w:val="Strong"/>
          <w:b w:val="0"/>
          <w:sz w:val="24"/>
        </w:rPr>
      </w:pPr>
      <w:r w:rsidRPr="000F6C32">
        <w:rPr>
          <w:rStyle w:val="Strong"/>
          <w:rFonts w:hint="eastAsia"/>
          <w:b w:val="0"/>
          <w:sz w:val="24"/>
        </w:rPr>
        <w:t>在所</w:t>
      </w:r>
      <w:r>
        <w:rPr>
          <w:rStyle w:val="Strong"/>
          <w:rFonts w:hint="eastAsia"/>
          <w:b w:val="0"/>
          <w:sz w:val="24"/>
        </w:rPr>
        <w:t>示的区间上是否一致收敛。</w:t>
      </w:r>
    </w:p>
    <w:p w14:paraId="4221E6F4" w14:textId="77777777" w:rsidR="00CB0ACE" w:rsidRDefault="00CB0ACE" w:rsidP="000F6C32">
      <w:pPr>
        <w:ind w:firstLine="480"/>
        <w:rPr>
          <w:rStyle w:val="Strong"/>
          <w:b w:val="0"/>
          <w:sz w:val="24"/>
        </w:rPr>
      </w:pPr>
    </w:p>
    <w:p w14:paraId="585F5B55" w14:textId="77777777" w:rsidR="00EF7D97" w:rsidRDefault="00CB0ACE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</w:t>
      </w:r>
      <w:r w:rsidR="00EF7D97">
        <w:rPr>
          <w:rStyle w:val="Strong"/>
          <w:rFonts w:hint="eastAsia"/>
          <w:b w:val="0"/>
          <w:sz w:val="24"/>
        </w:rPr>
        <w:t>因为级数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r>
          <w:rPr>
            <w:rStyle w:val="Strong"/>
            <w:rFonts w:ascii="Cambria Math" w:hAnsi="Cambria Math"/>
            <w:sz w:val="24"/>
          </w:rPr>
          <m:t>,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k-1</m:t>
                    </m:r>
                  </m:sup>
                </m:sSup>
              </m:e>
            </m:nary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 w:rsidR="00EF7D97">
        <w:rPr>
          <w:rStyle w:val="Strong"/>
          <w:b w:val="0"/>
          <w:bCs w:val="0"/>
          <w:sz w:val="24"/>
        </w:rPr>
        <w:t xml:space="preserve">, </w:t>
      </w:r>
      <w:r w:rsidR="00EF7D97">
        <w:rPr>
          <w:rStyle w:val="Strong"/>
          <w:rFonts w:hint="eastAsia"/>
          <w:b w:val="0"/>
          <w:bCs w:val="0"/>
          <w:sz w:val="24"/>
        </w:rPr>
        <w:t>所以级数的部分和数列</w:t>
      </w:r>
      <w:r w:rsidR="00EF7D97"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29A5EFCA" w14:textId="5D035BC2" w:rsidR="00CB0ACE" w:rsidRDefault="00EF7D97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一致有界。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-------4</w:t>
      </w:r>
    </w:p>
    <w:p w14:paraId="64E40E6C" w14:textId="4BF22697" w:rsidR="00754B5E" w:rsidRDefault="001F5ABF" w:rsidP="000F6C32">
      <w:pPr>
        <w:ind w:firstLine="480"/>
        <w:rPr>
          <w:rStyle w:val="Strong"/>
          <w:rFonts w:hint="eastAsia"/>
          <w:b w:val="0"/>
          <w:bCs w:val="0"/>
          <w:sz w:val="24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令</m:t>
            </m:r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, n=1,2, ⋯</m:t>
        </m:r>
      </m:oMath>
      <w:r w:rsidR="00EF7D97">
        <w:rPr>
          <w:rStyle w:val="Strong"/>
          <w:rFonts w:hint="eastAsia"/>
          <w:b w:val="0"/>
          <w:bCs w:val="0"/>
          <w:sz w:val="24"/>
        </w:rPr>
        <w:t>，对于</w:t>
      </w:r>
      <m:oMath>
        <m:r>
          <w:rPr>
            <w:rStyle w:val="Strong"/>
            <w:rFonts w:ascii="Cambria Math" w:hAnsi="Cambria Math"/>
            <w:sz w:val="24"/>
          </w:rPr>
          <m:t xml:space="preserve"> 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 w:rsidR="00923241">
        <w:rPr>
          <w:rStyle w:val="Strong"/>
          <w:rFonts w:hint="eastAsia"/>
          <w:b w:val="0"/>
          <w:bCs w:val="0"/>
          <w:sz w:val="24"/>
        </w:rPr>
        <w:t>，函数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  <w:r w:rsidR="00923241">
        <w:rPr>
          <w:rStyle w:val="Strong"/>
          <w:rFonts w:hint="eastAsia"/>
          <w:b w:val="0"/>
          <w:bCs w:val="0"/>
          <w:sz w:val="24"/>
        </w:rPr>
        <w:t>单调递减，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-----4</w:t>
      </w:r>
    </w:p>
    <w:p w14:paraId="71FB4504" w14:textId="1C0A231F" w:rsidR="00EF7D97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且有</w:t>
      </w:r>
    </w:p>
    <w:p w14:paraId="1F36BBE5" w14:textId="77777777" w:rsidR="00923241" w:rsidRDefault="00923241" w:rsidP="000F6C32">
      <w:pPr>
        <w:ind w:firstLine="480"/>
        <w:rPr>
          <w:rStyle w:val="Strong"/>
          <w:b w:val="0"/>
          <w:sz w:val="24"/>
        </w:rPr>
      </w:pPr>
    </w:p>
    <w:p w14:paraId="673252C1" w14:textId="6A55F162" w:rsidR="000F6C32" w:rsidRPr="00923241" w:rsidRDefault="001F5ABF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≤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func>
          <m:r>
            <w:rPr>
              <w:rStyle w:val="Strong"/>
              <w:rFonts w:ascii="Cambria Math" w:hAnsi="Cambria Math" w:hint="eastAsia"/>
              <w:sz w:val="24"/>
            </w:rPr>
            <m:t>→</m:t>
          </m:r>
          <m:r>
            <w:rPr>
              <w:rStyle w:val="Strong"/>
              <w:rFonts w:ascii="Cambria Math" w:hAnsi="Cambria Math"/>
              <w:sz w:val="24"/>
            </w:rPr>
            <m:t>0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---2</m:t>
          </m:r>
        </m:oMath>
      </m:oMathPara>
    </w:p>
    <w:p w14:paraId="0585C0B5" w14:textId="77777777" w:rsidR="00923241" w:rsidRPr="0092324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所以有：</w:t>
      </w:r>
    </w:p>
    <w:p w14:paraId="629B80BF" w14:textId="771080DB" w:rsidR="00923241" w:rsidRPr="00923241" w:rsidRDefault="001F5ABF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⇉0</m:t>
          </m:r>
        </m:oMath>
      </m:oMathPara>
    </w:p>
    <w:p w14:paraId="4F2C4D31" w14:textId="2ECCC503" w:rsidR="00923241" w:rsidRDefault="0092324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根据狄利克雷判别法，该级数在实数域上一致收敛。</w:t>
      </w:r>
    </w:p>
    <w:p w14:paraId="30B1A023" w14:textId="2443F570" w:rsidR="000F6C32" w:rsidRDefault="00FF7968" w:rsidP="000F6C32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五</w:t>
      </w:r>
      <w:r w:rsidR="000F6C32">
        <w:rPr>
          <w:rStyle w:val="Strong"/>
          <w:rFonts w:hint="eastAsia"/>
          <w:b w:val="0"/>
          <w:sz w:val="24"/>
        </w:rPr>
        <w:t>、解答题（本题</w:t>
      </w:r>
      <w:r w:rsidR="000F6C32">
        <w:rPr>
          <w:rStyle w:val="Strong"/>
          <w:rFonts w:hint="eastAsia"/>
          <w:b w:val="0"/>
          <w:sz w:val="24"/>
        </w:rPr>
        <w:t>10</w:t>
      </w:r>
      <w:r w:rsidR="000F6C32">
        <w:rPr>
          <w:rStyle w:val="Strong"/>
          <w:rFonts w:hint="eastAsia"/>
          <w:b w:val="0"/>
          <w:sz w:val="24"/>
        </w:rPr>
        <w:t>分）</w:t>
      </w:r>
    </w:p>
    <w:p w14:paraId="44E83069" w14:textId="44EBD708" w:rsidR="000F6C32" w:rsidRDefault="000F6C32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求函数项级数</w:t>
      </w:r>
    </w:p>
    <w:p w14:paraId="296FE689" w14:textId="523FBEF8" w:rsidR="000F6C32" w:rsidRPr="00CB6321" w:rsidRDefault="001F5ABF" w:rsidP="000F6C32">
      <w:pPr>
        <w:ind w:firstLine="480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14:paraId="508CCB90" w14:textId="4679BF77" w:rsidR="00CB6321" w:rsidRDefault="00CB632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的收敛域。</w:t>
      </w:r>
    </w:p>
    <w:p w14:paraId="00AECBE0" w14:textId="6341D317" w:rsidR="00923241" w:rsidRDefault="0092324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</w:p>
    <w:p w14:paraId="2E41FEB6" w14:textId="60A121B0" w:rsidR="0092324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 xml:space="preserve">    </w:t>
      </w:r>
      <w:r>
        <w:rPr>
          <w:rStyle w:val="Strong"/>
          <w:rFonts w:hint="eastAsia"/>
          <w:b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(n+1)-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6121FC8E" w14:textId="50EBD1A9" w:rsidR="00CB632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所以，收敛区间为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</w:p>
    <w:p w14:paraId="7627A898" w14:textId="01D71BD0" w:rsidR="00923241" w:rsidRDefault="00923241" w:rsidP="00923241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又因为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0,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且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(-3)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---4</w:t>
      </w:r>
    </w:p>
    <w:p w14:paraId="4C27A946" w14:textId="05C261AA" w:rsidR="00923241" w:rsidRPr="00923241" w:rsidRDefault="00923241" w:rsidP="00923241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所以，函数项级数的收敛域为：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</w:p>
    <w:p w14:paraId="1246AE6E" w14:textId="2452C39A" w:rsidR="00923241" w:rsidRPr="00923241" w:rsidRDefault="00923241" w:rsidP="000F6C32">
      <w:pPr>
        <w:ind w:firstLine="480"/>
        <w:rPr>
          <w:rStyle w:val="Strong"/>
          <w:b w:val="0"/>
          <w:sz w:val="24"/>
        </w:rPr>
      </w:pPr>
    </w:p>
    <w:p w14:paraId="19F25FDD" w14:textId="463C7C9E" w:rsidR="00CB6321" w:rsidRDefault="00FF7968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六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5</w:t>
      </w:r>
      <w:r w:rsidR="00CB6321">
        <w:rPr>
          <w:rStyle w:val="Strong"/>
          <w:rFonts w:hint="eastAsia"/>
          <w:b w:val="0"/>
          <w:sz w:val="24"/>
        </w:rPr>
        <w:t>分，共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分）求下列级数的收敛半径与收敛区间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009D1A78" w14:textId="1230E99F" w:rsidR="00CB6321" w:rsidRPr="00A26C24" w:rsidRDefault="001F5ABF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</w:p>
    <w:p w14:paraId="4084BF91" w14:textId="20964A09" w:rsidR="00A26C24" w:rsidRDefault="00A26C24" w:rsidP="00A26C24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n+1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1</m:t>
        </m:r>
      </m:oMath>
      <w:proofErr w:type="gramStart"/>
      <w:r w:rsidRPr="00754B5E">
        <w:rPr>
          <w:rStyle w:val="Strong"/>
          <w:b w:val="0"/>
          <w:bCs w:val="0"/>
          <w:sz w:val="24"/>
          <w:highlight w:val="yellow"/>
        </w:rPr>
        <w:t>,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</w:t>
      </w:r>
      <w:proofErr w:type="gramEnd"/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4</w:t>
      </w:r>
    </w:p>
    <w:p w14:paraId="0853E714" w14:textId="741AE934" w:rsidR="00A26C24" w:rsidRPr="00A26C24" w:rsidRDefault="00A26C24" w:rsidP="00A26C24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1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-1,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---1</m:t>
        </m:r>
      </m:oMath>
    </w:p>
    <w:p w14:paraId="52FF700C" w14:textId="52313D75" w:rsidR="00CB6321" w:rsidRPr="00A26C24" w:rsidRDefault="001F5ABF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</w:p>
    <w:p w14:paraId="3226701A" w14:textId="477160A8" w:rsidR="00A26C24" w:rsidRPr="00A26C24" w:rsidRDefault="00A26C24" w:rsidP="00A26C2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解：</w:t>
      </w:r>
      <m:oMath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</m:rad>
        <m:r>
          <w:rPr>
            <w:rStyle w:val="Strong"/>
            <w:rFonts w:ascii="Cambria Math" w:hAnsi="Cambria Math"/>
            <w:sz w:val="24"/>
          </w:rPr>
          <m:t>=</m:t>
        </m:r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rad>
        <m:r>
          <w:rPr>
            <w:rStyle w:val="Strong"/>
            <w:rFonts w:ascii="Cambria Math" w:hAnsi="Cambria Math" w:hint="eastAsia"/>
            <w:sz w:val="24"/>
          </w:rPr>
          <m:t>→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536C2FE7" w14:textId="6395F51B" w:rsidR="00A26C24" w:rsidRPr="00A26C24" w:rsidRDefault="00A26C24" w:rsidP="00A26C24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2</w:t>
      </w:r>
      <w:r>
        <w:rPr>
          <w:rStyle w:val="Strong"/>
          <w:rFonts w:hint="eastAsia"/>
          <w:b w:val="0"/>
          <w:bCs w:val="0"/>
          <w:sz w:val="24"/>
        </w:rPr>
        <w:t>，收敛区间为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-2,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e>
        </m:d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---1</w:t>
      </w:r>
    </w:p>
    <w:p w14:paraId="67F9C925" w14:textId="2A3D37B9" w:rsidR="00A26C24" w:rsidRPr="00CB6321" w:rsidRDefault="00A26C24" w:rsidP="00A26C24">
      <w:pPr>
        <w:pStyle w:val="ListParagraph"/>
        <w:rPr>
          <w:rStyle w:val="Strong"/>
          <w:b w:val="0"/>
          <w:sz w:val="24"/>
        </w:rPr>
      </w:pPr>
    </w:p>
    <w:p w14:paraId="668117F6" w14:textId="35E40C05" w:rsidR="00CB6321" w:rsidRDefault="00FF7968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七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分，</w:t>
      </w:r>
      <w:r w:rsidR="00CB6321">
        <w:rPr>
          <w:rStyle w:val="Strong"/>
          <w:rFonts w:hint="eastAsia"/>
          <w:b w:val="0"/>
          <w:sz w:val="24"/>
        </w:rPr>
        <w:t>20</w:t>
      </w:r>
      <w:r w:rsidR="00CB6321">
        <w:rPr>
          <w:rStyle w:val="Strong"/>
          <w:rFonts w:hint="eastAsia"/>
          <w:b w:val="0"/>
          <w:sz w:val="24"/>
        </w:rPr>
        <w:t>分）利用已知函数的幂级数展开式，求下列函数在相应点的幂级数展开，并确定收敛于该函数的区间</w:t>
      </w:r>
    </w:p>
    <w:p w14:paraId="6E2BEB70" w14:textId="77777777" w:rsidR="00CB6321" w:rsidRDefault="00CB6321" w:rsidP="00CB6321">
      <w:pPr>
        <w:rPr>
          <w:rStyle w:val="Strong"/>
          <w:b w:val="0"/>
          <w:sz w:val="24"/>
        </w:rPr>
      </w:pPr>
    </w:p>
    <w:p w14:paraId="25F412C4" w14:textId="14432A00" w:rsidR="00CB6321" w:rsidRPr="00A527DB" w:rsidRDefault="00CB6321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46830B31" w14:textId="4395AD50" w:rsidR="00A527DB" w:rsidRDefault="00A527DB" w:rsidP="00A527D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2x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</m:oMath>
    </w:p>
    <w:p w14:paraId="5ED9F063" w14:textId="1C0E890B" w:rsidR="00313837" w:rsidRDefault="00313837" w:rsidP="00A527DB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这里利用了：</w:t>
      </w:r>
    </w:p>
    <w:p w14:paraId="4B126737" w14:textId="5E21611B" w:rsidR="00313837" w:rsidRPr="00313837" w:rsidRDefault="001F5ABF" w:rsidP="00A527DB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(2n)!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419721AC" w14:textId="5D3D726C" w:rsidR="00313837" w:rsidRPr="00B66E31" w:rsidRDefault="00313837" w:rsidP="00A527DB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0708296C" w14:textId="3D98636B" w:rsidR="00754B5E" w:rsidRPr="00754B5E" w:rsidRDefault="001F5ABF" w:rsidP="00A527DB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2x</m:t>
                  </m:r>
                </m:e>
              </m:func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，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</m:oMath>
      </m:oMathPara>
    </w:p>
    <w:p w14:paraId="5D248634" w14:textId="7D338C40" w:rsidR="00313837" w:rsidRPr="00313837" w:rsidRDefault="00313837" w:rsidP="00A527DB">
      <w:pPr>
        <w:pStyle w:val="ListParagraph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  <m:r>
                <w:rPr>
                  <w:rStyle w:val="Strong"/>
                  <w:rFonts w:ascii="Cambria Math" w:hAnsi="Cambria Math"/>
                  <w:sz w:val="24"/>
                </w:rPr>
                <m:t>, 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28E92BD4" w14:textId="750A765A" w:rsidR="00CB6321" w:rsidRPr="00B66E31" w:rsidRDefault="008F4EA3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2918DAE6" w14:textId="75ECCB4A" w:rsid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1+(x-1)</m:t>
            </m:r>
          </m:den>
        </m:f>
        <m:r>
          <w:rPr>
            <w:rStyle w:val="Strong"/>
            <w:rFonts w:ascii="Cambria Math" w:hAnsi="Cambria Math"/>
            <w:sz w:val="24"/>
          </w:rPr>
          <m:t>=1-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x-1</m:t>
            </m:r>
          </m:e>
        </m:d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+⋯+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  <m:r>
          <w:rPr>
            <w:rStyle w:val="Strong"/>
            <w:rFonts w:ascii="Cambria Math" w:hAnsi="Cambria Math"/>
            <w:sz w:val="24"/>
          </w:rPr>
          <m:t>,</m:t>
        </m:r>
      </m:oMath>
    </w:p>
    <w:p w14:paraId="72940D8C" w14:textId="022C46E5" w:rsid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这里因为：</w:t>
      </w:r>
    </w:p>
    <w:p w14:paraId="52181D63" w14:textId="4E87622E" w:rsidR="00B66E31" w:rsidRPr="00B66E31" w:rsidRDefault="001F5ABF" w:rsidP="00B66E31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=1-x+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 xml:space="preserve">+⋯, </m:t>
          </m:r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&lt;1,</m:t>
          </m:r>
        </m:oMath>
      </m:oMathPara>
    </w:p>
    <w:p w14:paraId="1F279E1E" w14:textId="77777777" w:rsidR="00B66E31" w:rsidRP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37985718" w14:textId="5B4EB9EB" w:rsidR="00754B5E" w:rsidRPr="00754B5E" w:rsidRDefault="001F5ABF" w:rsidP="00B66E31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=1-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</m:oMath>
      </m:oMathPara>
    </w:p>
    <w:p w14:paraId="05792E01" w14:textId="6AFD5C0C" w:rsidR="00B66E31" w:rsidRPr="008F4EA3" w:rsidRDefault="001F5ABF" w:rsidP="00B66E31">
      <w:pPr>
        <w:pStyle w:val="ListParagraph"/>
        <w:rPr>
          <w:rStyle w:val="Strong"/>
          <w:b w:val="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2ED44715" w14:textId="77777777" w:rsidR="00D748CD" w:rsidRDefault="00FF7968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八</w:t>
      </w:r>
      <w:r w:rsidR="008F4EA3">
        <w:rPr>
          <w:rStyle w:val="Strong"/>
          <w:rFonts w:hint="eastAsia"/>
          <w:b w:val="0"/>
          <w:sz w:val="24"/>
        </w:rPr>
        <w:t>、解答题（本小题</w:t>
      </w:r>
      <w:r w:rsidR="008F4EA3">
        <w:rPr>
          <w:rStyle w:val="Strong"/>
          <w:rFonts w:hint="eastAsia"/>
          <w:b w:val="0"/>
          <w:sz w:val="24"/>
        </w:rPr>
        <w:t>10</w:t>
      </w:r>
      <w:r w:rsidR="008F4EA3">
        <w:rPr>
          <w:rStyle w:val="Strong"/>
          <w:rFonts w:hint="eastAsia"/>
          <w:b w:val="0"/>
          <w:sz w:val="24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F4EA3"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π-x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, 0&lt;x&lt;2π</m:t>
        </m:r>
      </m:oMath>
      <w:r w:rsidR="00D748CD">
        <w:rPr>
          <w:rStyle w:val="Strong"/>
          <w:rFonts w:hint="eastAsia"/>
          <w:b w:val="0"/>
          <w:bCs w:val="0"/>
          <w:sz w:val="24"/>
        </w:rPr>
        <w:t>的傅里叶级数展开式，并写出和</w:t>
      </w:r>
      <w:r w:rsidR="00D748CD">
        <w:rPr>
          <w:rStyle w:val="Strong"/>
          <w:rFonts w:hint="eastAsia"/>
          <w:b w:val="0"/>
          <w:bCs w:val="0"/>
          <w:sz w:val="24"/>
        </w:rPr>
        <w:t xml:space="preserve">  </w:t>
      </w:r>
    </w:p>
    <w:p w14:paraId="5EEDF60C" w14:textId="400E1590" w:rsidR="008F4EA3" w:rsidRDefault="00D748CD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函数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w:rPr>
            <w:rStyle w:val="Strong"/>
            <w:rFonts w:ascii="Cambria Math" w:hAnsi="Cambria Math"/>
            <w:sz w:val="24"/>
          </w:rPr>
          <m:t>(x)</m:t>
        </m:r>
      </m:oMath>
      <w:r>
        <w:rPr>
          <w:rStyle w:val="Strong"/>
          <w:rFonts w:hint="eastAsia"/>
          <w:b w:val="0"/>
          <w:bCs w:val="0"/>
          <w:sz w:val="24"/>
        </w:rPr>
        <w:t>的表达式</w:t>
      </w:r>
    </w:p>
    <w:p w14:paraId="775E06E8" w14:textId="77777777" w:rsidR="00D748CD" w:rsidRDefault="00B66E31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2BEB7A36" w14:textId="2EB5BD86" w:rsidR="00B66E31" w:rsidRPr="008F4EA3" w:rsidRDefault="00D748CD" w:rsidP="008F4EA3">
      <w:pPr>
        <w:rPr>
          <w:rStyle w:val="Strong"/>
          <w:b w:val="0"/>
          <w:i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 w:rsidR="00B66E31">
        <w:rPr>
          <w:rStyle w:val="Strong"/>
          <w:rFonts w:hint="eastAsia"/>
          <w:b w:val="0"/>
          <w:bCs w:val="0"/>
          <w:sz w:val="24"/>
        </w:rPr>
        <w:t>解：</w:t>
      </w:r>
    </w:p>
    <w:p w14:paraId="4D8FD20C" w14:textId="337DB3D2" w:rsidR="000F6C32" w:rsidRDefault="00D748CD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首先求解傅里叶系数</w:t>
      </w:r>
      <w:r>
        <w:rPr>
          <w:rStyle w:val="Strong"/>
          <w:b w:val="0"/>
          <w:bCs w:val="0"/>
          <w:sz w:val="24"/>
        </w:rPr>
        <w:t>:</w:t>
      </w:r>
    </w:p>
    <w:p w14:paraId="0D348923" w14:textId="7AEE3688" w:rsidR="00D748CD" w:rsidRPr="00953095" w:rsidRDefault="001F5ABF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2C11657A" w14:textId="77777777" w:rsidR="00953095" w:rsidRPr="00953095" w:rsidRDefault="00953095" w:rsidP="000F6C32">
      <w:pPr>
        <w:ind w:firstLine="480"/>
        <w:rPr>
          <w:rStyle w:val="Strong"/>
          <w:b w:val="0"/>
          <w:bCs w:val="0"/>
          <w:sz w:val="24"/>
        </w:rPr>
      </w:pPr>
    </w:p>
    <w:p w14:paraId="5F23F196" w14:textId="4A285BB2" w:rsidR="0026320E" w:rsidRPr="00953095" w:rsidRDefault="0095309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564ECAC9" w14:textId="77022615" w:rsidR="00953095" w:rsidRPr="00E26C7A" w:rsidRDefault="0095309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w:lastRenderedPageBreak/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  <m:r>
            <w:rPr>
              <w:rStyle w:val="Strong"/>
              <w:rFonts w:ascii="Cambria Math" w:hAnsi="Cambria Math"/>
              <w:sz w:val="24"/>
            </w:rPr>
            <m:t xml:space="preserve">=0, n=0, 1, 2, 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⋯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---3</m:t>
          </m:r>
        </m:oMath>
      </m:oMathPara>
    </w:p>
    <w:p w14:paraId="39B69F67" w14:textId="3CF9F2BF" w:rsidR="00E26C7A" w:rsidRDefault="00E26C7A" w:rsidP="00E26C7A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或者利用函数在一个周期上为奇函数，所以有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a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=0,n=0, 1, 2, ⋯</m:t>
        </m:r>
      </m:oMath>
    </w:p>
    <w:p w14:paraId="78E9D0BE" w14:textId="03C972EE" w:rsidR="00E26C7A" w:rsidRPr="00E26C7A" w:rsidRDefault="001F5ABF" w:rsidP="00E26C7A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4F1C9CCC" w14:textId="3777F937" w:rsidR="00E26C7A" w:rsidRPr="005452C6" w:rsidRDefault="00E26C7A" w:rsidP="00E26C7A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2BBAD461" w14:textId="2F2843F5" w:rsidR="005452C6" w:rsidRPr="00953095" w:rsidRDefault="005452C6" w:rsidP="00E26C7A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2π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</m:sSubSup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---4</m:t>
          </m:r>
        </m:oMath>
      </m:oMathPara>
    </w:p>
    <w:p w14:paraId="624AC58A" w14:textId="77777777" w:rsidR="00E26C7A" w:rsidRPr="00E26C7A" w:rsidRDefault="00E26C7A" w:rsidP="00E26C7A">
      <w:pPr>
        <w:ind w:firstLine="480"/>
        <w:rPr>
          <w:rStyle w:val="Strong"/>
          <w:bCs w:val="0"/>
          <w:i/>
          <w:sz w:val="24"/>
        </w:rPr>
      </w:pPr>
    </w:p>
    <w:p w14:paraId="19102D40" w14:textId="516206E9" w:rsidR="00131C4E" w:rsidRPr="005452C6" w:rsidRDefault="001F5ABF" w:rsidP="00131C4E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π-x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≠</m:t>
          </m:r>
          <m:r>
            <w:rPr>
              <w:rStyle w:val="Strong"/>
              <w:rFonts w:ascii="Cambria Math" w:hAnsi="Cambria Math"/>
              <w:sz w:val="24"/>
            </w:rPr>
            <m:t>2nπ, n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Z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  <w:bookmarkStart w:id="0" w:name="_GoBack"/>
      <w:bookmarkEnd w:id="0"/>
    </w:p>
    <w:p w14:paraId="346F3582" w14:textId="77777777" w:rsidR="005452C6" w:rsidRPr="005452C6" w:rsidRDefault="005452C6" w:rsidP="00131C4E">
      <w:pPr>
        <w:pStyle w:val="ListParagraph"/>
        <w:rPr>
          <w:rStyle w:val="Strong"/>
          <w:b w:val="0"/>
          <w:i/>
          <w:sz w:val="24"/>
        </w:rPr>
      </w:pPr>
    </w:p>
    <w:p w14:paraId="4EE2FD77" w14:textId="2600D033" w:rsidR="00131C4E" w:rsidRPr="00131C4E" w:rsidRDefault="00CE4D52" w:rsidP="00131C4E">
      <w:pPr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S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π-x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,   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2nπ, n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∈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其它</m:t>
                  </m:r>
                </m:e>
              </m:eqAr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--1</m:t>
          </m:r>
        </m:oMath>
      </m:oMathPara>
    </w:p>
    <w:sectPr w:rsidR="00131C4E" w:rsidRPr="00131C4E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C82DE" w14:textId="77777777" w:rsidR="001F5ABF" w:rsidRDefault="001F5ABF" w:rsidP="00EE157D">
      <w:r>
        <w:separator/>
      </w:r>
    </w:p>
  </w:endnote>
  <w:endnote w:type="continuationSeparator" w:id="0">
    <w:p w14:paraId="2091EB91" w14:textId="77777777" w:rsidR="001F5ABF" w:rsidRDefault="001F5ABF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A527DB" w:rsidRDefault="00A527D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A527DB" w:rsidRDefault="00A527DB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A527DB" w:rsidRDefault="00A527D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4B5E">
      <w:rPr>
        <w:rStyle w:val="PageNumber"/>
        <w:noProof/>
      </w:rPr>
      <w:t>6</w:t>
    </w:r>
    <w:r>
      <w:rPr>
        <w:rStyle w:val="PageNumber"/>
      </w:rPr>
      <w:fldChar w:fldCharType="end"/>
    </w:r>
  </w:p>
  <w:p w14:paraId="20A853E0" w14:textId="77777777" w:rsidR="00A527DB" w:rsidRDefault="00A527DB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E4225" w14:textId="77777777" w:rsidR="001F5ABF" w:rsidRDefault="001F5ABF" w:rsidP="00EE157D">
      <w:r>
        <w:separator/>
      </w:r>
    </w:p>
  </w:footnote>
  <w:footnote w:type="continuationSeparator" w:id="0">
    <w:p w14:paraId="5BEBEAED" w14:textId="77777777" w:rsidR="001F5ABF" w:rsidRDefault="001F5ABF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7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5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4"/>
  </w:num>
  <w:num w:numId="7">
    <w:abstractNumId w:val="7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9"/>
  </w:num>
  <w:num w:numId="13">
    <w:abstractNumId w:val="1"/>
  </w:num>
  <w:num w:numId="14">
    <w:abstractNumId w:val="25"/>
  </w:num>
  <w:num w:numId="15">
    <w:abstractNumId w:val="8"/>
  </w:num>
  <w:num w:numId="16">
    <w:abstractNumId w:val="16"/>
  </w:num>
  <w:num w:numId="17">
    <w:abstractNumId w:val="21"/>
  </w:num>
  <w:num w:numId="18">
    <w:abstractNumId w:val="20"/>
  </w:num>
  <w:num w:numId="19">
    <w:abstractNumId w:val="22"/>
  </w:num>
  <w:num w:numId="20">
    <w:abstractNumId w:val="24"/>
  </w:num>
  <w:num w:numId="21">
    <w:abstractNumId w:val="18"/>
  </w:num>
  <w:num w:numId="22">
    <w:abstractNumId w:val="13"/>
  </w:num>
  <w:num w:numId="23">
    <w:abstractNumId w:val="23"/>
  </w:num>
  <w:num w:numId="24">
    <w:abstractNumId w:val="5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1055"/>
    <w:rsid w:val="000554BD"/>
    <w:rsid w:val="00070C45"/>
    <w:rsid w:val="000710E1"/>
    <w:rsid w:val="000966B2"/>
    <w:rsid w:val="000B3FD8"/>
    <w:rsid w:val="000B7743"/>
    <w:rsid w:val="000D6E47"/>
    <w:rsid w:val="000F1886"/>
    <w:rsid w:val="000F6C32"/>
    <w:rsid w:val="00125FEB"/>
    <w:rsid w:val="00131C4E"/>
    <w:rsid w:val="00147002"/>
    <w:rsid w:val="001568CF"/>
    <w:rsid w:val="00171688"/>
    <w:rsid w:val="00183A81"/>
    <w:rsid w:val="00185479"/>
    <w:rsid w:val="001858CC"/>
    <w:rsid w:val="00195EED"/>
    <w:rsid w:val="001A0A16"/>
    <w:rsid w:val="001B58F2"/>
    <w:rsid w:val="001C2CB0"/>
    <w:rsid w:val="001C6570"/>
    <w:rsid w:val="001D01C6"/>
    <w:rsid w:val="001D4CD0"/>
    <w:rsid w:val="001E1827"/>
    <w:rsid w:val="001E4868"/>
    <w:rsid w:val="001E61E2"/>
    <w:rsid w:val="001F308A"/>
    <w:rsid w:val="001F5ABF"/>
    <w:rsid w:val="00214619"/>
    <w:rsid w:val="00240608"/>
    <w:rsid w:val="002442F0"/>
    <w:rsid w:val="0026320E"/>
    <w:rsid w:val="00276DE2"/>
    <w:rsid w:val="00290041"/>
    <w:rsid w:val="00294808"/>
    <w:rsid w:val="002A40D6"/>
    <w:rsid w:val="002C1B8C"/>
    <w:rsid w:val="00313837"/>
    <w:rsid w:val="003179D2"/>
    <w:rsid w:val="003305AA"/>
    <w:rsid w:val="003306F1"/>
    <w:rsid w:val="00334434"/>
    <w:rsid w:val="00347F17"/>
    <w:rsid w:val="003713FC"/>
    <w:rsid w:val="003832A1"/>
    <w:rsid w:val="003875F8"/>
    <w:rsid w:val="00397315"/>
    <w:rsid w:val="00397647"/>
    <w:rsid w:val="003A041C"/>
    <w:rsid w:val="003A2A87"/>
    <w:rsid w:val="003B4C88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08B9"/>
    <w:rsid w:val="004D3F8A"/>
    <w:rsid w:val="004E3DF1"/>
    <w:rsid w:val="005452C6"/>
    <w:rsid w:val="0056495E"/>
    <w:rsid w:val="00571B6E"/>
    <w:rsid w:val="005C3114"/>
    <w:rsid w:val="005D326E"/>
    <w:rsid w:val="005E6ECB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6F706E"/>
    <w:rsid w:val="007075BF"/>
    <w:rsid w:val="007131AC"/>
    <w:rsid w:val="00723F57"/>
    <w:rsid w:val="00733DDD"/>
    <w:rsid w:val="00747648"/>
    <w:rsid w:val="00754147"/>
    <w:rsid w:val="0075464D"/>
    <w:rsid w:val="00754B5E"/>
    <w:rsid w:val="007A0957"/>
    <w:rsid w:val="007A1321"/>
    <w:rsid w:val="007C57F7"/>
    <w:rsid w:val="007D4879"/>
    <w:rsid w:val="007E325A"/>
    <w:rsid w:val="007F0462"/>
    <w:rsid w:val="00805F4B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3A80"/>
    <w:rsid w:val="008B7DF1"/>
    <w:rsid w:val="008D4CCB"/>
    <w:rsid w:val="008F4EA3"/>
    <w:rsid w:val="00917321"/>
    <w:rsid w:val="0092237F"/>
    <w:rsid w:val="00923241"/>
    <w:rsid w:val="009359B8"/>
    <w:rsid w:val="00946439"/>
    <w:rsid w:val="00953095"/>
    <w:rsid w:val="00953569"/>
    <w:rsid w:val="00960963"/>
    <w:rsid w:val="0096465F"/>
    <w:rsid w:val="00972FA2"/>
    <w:rsid w:val="009733F2"/>
    <w:rsid w:val="00986365"/>
    <w:rsid w:val="00993BEB"/>
    <w:rsid w:val="00997267"/>
    <w:rsid w:val="00997775"/>
    <w:rsid w:val="009C1056"/>
    <w:rsid w:val="009C10B7"/>
    <w:rsid w:val="009E5F18"/>
    <w:rsid w:val="009E69A5"/>
    <w:rsid w:val="009F06A2"/>
    <w:rsid w:val="00A26C24"/>
    <w:rsid w:val="00A454F8"/>
    <w:rsid w:val="00A527DB"/>
    <w:rsid w:val="00A60D63"/>
    <w:rsid w:val="00A6203A"/>
    <w:rsid w:val="00A77C8C"/>
    <w:rsid w:val="00A80154"/>
    <w:rsid w:val="00A9631F"/>
    <w:rsid w:val="00A97FBF"/>
    <w:rsid w:val="00AA0420"/>
    <w:rsid w:val="00AC3B36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66E31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479DF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0ACE"/>
    <w:rsid w:val="00CB26B3"/>
    <w:rsid w:val="00CB302A"/>
    <w:rsid w:val="00CB6321"/>
    <w:rsid w:val="00CC047D"/>
    <w:rsid w:val="00CC660A"/>
    <w:rsid w:val="00CD292B"/>
    <w:rsid w:val="00CE0757"/>
    <w:rsid w:val="00CE221F"/>
    <w:rsid w:val="00CE4D52"/>
    <w:rsid w:val="00CE7DEC"/>
    <w:rsid w:val="00CF5013"/>
    <w:rsid w:val="00D07B96"/>
    <w:rsid w:val="00D10975"/>
    <w:rsid w:val="00D25670"/>
    <w:rsid w:val="00D355DF"/>
    <w:rsid w:val="00D43E36"/>
    <w:rsid w:val="00D62693"/>
    <w:rsid w:val="00D63BE8"/>
    <w:rsid w:val="00D73164"/>
    <w:rsid w:val="00D748CD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26C7A"/>
    <w:rsid w:val="00E41A68"/>
    <w:rsid w:val="00E4265E"/>
    <w:rsid w:val="00E4354A"/>
    <w:rsid w:val="00E526AF"/>
    <w:rsid w:val="00EA686B"/>
    <w:rsid w:val="00EB098E"/>
    <w:rsid w:val="00EB6066"/>
    <w:rsid w:val="00EB608C"/>
    <w:rsid w:val="00EC02F0"/>
    <w:rsid w:val="00EC7121"/>
    <w:rsid w:val="00EE157D"/>
    <w:rsid w:val="00EF25A3"/>
    <w:rsid w:val="00EF7A37"/>
    <w:rsid w:val="00EF7D97"/>
    <w:rsid w:val="00F17A90"/>
    <w:rsid w:val="00F36355"/>
    <w:rsid w:val="00F45DD8"/>
    <w:rsid w:val="00F4686B"/>
    <w:rsid w:val="00F815B2"/>
    <w:rsid w:val="00F95D34"/>
    <w:rsid w:val="00FA230E"/>
    <w:rsid w:val="00FB4DD1"/>
    <w:rsid w:val="00FF1B14"/>
    <w:rsid w:val="00FF52B1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89</TotalTime>
  <Pages>6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29</cp:revision>
  <cp:lastPrinted>2018-11-26T07:10:00Z</cp:lastPrinted>
  <dcterms:created xsi:type="dcterms:W3CDTF">2018-10-23T13:47:00Z</dcterms:created>
  <dcterms:modified xsi:type="dcterms:W3CDTF">2018-11-26T07:22:00Z</dcterms:modified>
</cp:coreProperties>
</file>
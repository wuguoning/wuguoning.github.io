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545BD1A8" w:rsidR="00D07B96" w:rsidRPr="00D07B96" w:rsidRDefault="00E02B83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C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0E4C89D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6535CA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6535CA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6535CA">
        <w:rPr>
          <w:rFonts w:ascii="宋体" w:hAnsi="宋体" w:hint="eastAsia"/>
          <w:b/>
          <w:sz w:val="32"/>
          <w:szCs w:val="32"/>
        </w:rPr>
        <w:t>一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14FDF8E1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6535CA">
        <w:rPr>
          <w:rFonts w:ascii="宋体" w:hAnsi="宋体" w:hint="eastAsia"/>
          <w:b/>
          <w:sz w:val="36"/>
          <w:szCs w:val="36"/>
        </w:rPr>
        <w:t>I</w:t>
      </w:r>
      <w:r w:rsidR="00D07B96" w:rsidRPr="001F308A">
        <w:rPr>
          <w:rFonts w:ascii="宋体" w:hAnsi="宋体" w:hint="eastAsia"/>
          <w:b/>
          <w:sz w:val="36"/>
          <w:szCs w:val="36"/>
        </w:rPr>
        <w:t>》期末</w:t>
      </w:r>
      <w:r w:rsidR="00E02B83">
        <w:rPr>
          <w:rFonts w:ascii="宋体" w:hAnsi="宋体" w:hint="eastAsia"/>
          <w:b/>
          <w:sz w:val="36"/>
          <w:szCs w:val="36"/>
        </w:rPr>
        <w:t>补考</w:t>
      </w:r>
      <w:r w:rsidR="00D07B96" w:rsidRPr="001F308A">
        <w:rPr>
          <w:rFonts w:ascii="宋体" w:hAnsi="宋体" w:hint="eastAsia"/>
          <w:b/>
          <w:sz w:val="36"/>
          <w:szCs w:val="36"/>
        </w:rPr>
        <w:t>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971"/>
        <w:gridCol w:w="971"/>
        <w:gridCol w:w="971"/>
        <w:gridCol w:w="963"/>
        <w:gridCol w:w="963"/>
        <w:gridCol w:w="963"/>
        <w:gridCol w:w="924"/>
        <w:gridCol w:w="971"/>
      </w:tblGrid>
      <w:tr w:rsidR="00E95ED5" w14:paraId="18D6F054" w14:textId="77777777" w:rsidTr="00E95ED5">
        <w:trPr>
          <w:trHeight w:val="872"/>
          <w:jc w:val="center"/>
        </w:trPr>
        <w:tc>
          <w:tcPr>
            <w:tcW w:w="969" w:type="dxa"/>
          </w:tcPr>
          <w:p w14:paraId="076D7259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971" w:type="dxa"/>
          </w:tcPr>
          <w:p w14:paraId="0CC87622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971" w:type="dxa"/>
          </w:tcPr>
          <w:p w14:paraId="0168B9DE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71" w:type="dxa"/>
          </w:tcPr>
          <w:p w14:paraId="29AF2003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963" w:type="dxa"/>
          </w:tcPr>
          <w:p w14:paraId="170C6940" w14:textId="0BE9B3AD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963" w:type="dxa"/>
          </w:tcPr>
          <w:p w14:paraId="6E0BB984" w14:textId="1F9EAB12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963" w:type="dxa"/>
          </w:tcPr>
          <w:p w14:paraId="2F323513" w14:textId="79022849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924" w:type="dxa"/>
          </w:tcPr>
          <w:p w14:paraId="0F8F9822" w14:textId="46B12469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971" w:type="dxa"/>
          </w:tcPr>
          <w:p w14:paraId="6AA36141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E95ED5" w14:paraId="484E239B" w14:textId="77777777" w:rsidTr="00E95ED5">
        <w:trPr>
          <w:jc w:val="center"/>
        </w:trPr>
        <w:tc>
          <w:tcPr>
            <w:tcW w:w="969" w:type="dxa"/>
          </w:tcPr>
          <w:p w14:paraId="08CE87B5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71" w:type="dxa"/>
          </w:tcPr>
          <w:p w14:paraId="7638DF47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7EDA8D4B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216B62AB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5ADA203B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65A93BEB" w14:textId="522E720C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6D3D640F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4" w:type="dxa"/>
          </w:tcPr>
          <w:p w14:paraId="38AD22D3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4B2AE98A" w14:textId="77777777" w:rsidR="00E95ED5" w:rsidRDefault="00E95ED5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351D545F" w:rsidR="009359B8" w:rsidRDefault="00131C4E" w:rsidP="009359B8">
      <w:pPr>
        <w:rPr>
          <w:rFonts w:ascii="方正黑体简体" w:eastAsia="方正黑体简体"/>
          <w:b/>
          <w:sz w:val="28"/>
          <w:szCs w:val="28"/>
        </w:rPr>
      </w:pPr>
      <w:r>
        <w:rPr>
          <w:rFonts w:ascii="方正黑体简体" w:eastAsia="方正黑体简体" w:hint="eastAsia"/>
          <w:b/>
          <w:sz w:val="28"/>
          <w:szCs w:val="28"/>
        </w:rPr>
        <w:lastRenderedPageBreak/>
        <w:t>一 解答题（每小题5分，共</w:t>
      </w:r>
      <w:r w:rsidR="0082426C">
        <w:rPr>
          <w:rFonts w:ascii="方正黑体简体" w:eastAsia="方正黑体简体" w:hint="eastAsia"/>
          <w:b/>
          <w:sz w:val="28"/>
          <w:szCs w:val="28"/>
        </w:rPr>
        <w:t>2</w:t>
      </w:r>
      <w:r>
        <w:rPr>
          <w:rFonts w:ascii="方正黑体简体" w:eastAsia="方正黑体简体" w:hint="eastAsia"/>
          <w:b/>
          <w:sz w:val="28"/>
          <w:szCs w:val="28"/>
        </w:rPr>
        <w:t>0分）</w:t>
      </w:r>
    </w:p>
    <w:p w14:paraId="724DF9C4" w14:textId="1299BFF3" w:rsidR="00947183" w:rsidRDefault="00B51E15" w:rsidP="00BA232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讨论</w:t>
      </w:r>
      <w:r w:rsidR="00947183">
        <w:rPr>
          <w:rStyle w:val="Strong"/>
          <w:rFonts w:hint="eastAsia"/>
          <w:b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>
              <m:sup>
                <m:r>
                  <w:rPr>
                    <w:rStyle w:val="Strong"/>
                    <w:rFonts w:ascii="Cambria Math" w:hAnsi="Cambria Math"/>
                    <w:sz w:val="24"/>
                    <w:lang w:eastAsia="zh-TW"/>
                  </w:rPr>
                  <m:t>n</m:t>
                </m:r>
              </m:sup>
            </m:sSup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  <w:lang w:eastAsia="zh-TW"/>
                  </w:rPr>
                  <m:t>sin</m:t>
                </m:r>
              </m:fNam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  <w:lang w:eastAsia="zh-TW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  <w:lang w:eastAsia="zh-TW"/>
                          </w:rPr>
                          <m:t>3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  <w:lang w:eastAsia="zh-TW"/>
                          </w:rPr>
                          <m:t>n</m:t>
                        </m:r>
                      </m:sup>
                    </m:sSup>
                  </m:den>
                </m:f>
              </m:e>
            </m:func>
          </m:e>
        </m:nary>
      </m:oMath>
      <w:r w:rsidR="00947183" w:rsidRPr="00BA232E">
        <w:rPr>
          <w:rStyle w:val="Strong"/>
          <w:rFonts w:hint="eastAsia"/>
          <w:b w:val="0"/>
          <w:sz w:val="24"/>
        </w:rPr>
        <w:t>的敛散性。</w:t>
      </w:r>
    </w:p>
    <w:p w14:paraId="2F658E3E" w14:textId="77777777" w:rsidR="00B51E15" w:rsidRDefault="00B51E15" w:rsidP="00B51E15">
      <w:pPr>
        <w:rPr>
          <w:rStyle w:val="Strong"/>
          <w:b w:val="0"/>
          <w:sz w:val="24"/>
        </w:rPr>
      </w:pPr>
    </w:p>
    <w:p w14:paraId="003586E6" w14:textId="77777777" w:rsidR="00B51E15" w:rsidRDefault="00B51E15" w:rsidP="00B51E15">
      <w:pPr>
        <w:rPr>
          <w:rStyle w:val="Strong"/>
          <w:b w:val="0"/>
          <w:sz w:val="24"/>
        </w:rPr>
      </w:pPr>
    </w:p>
    <w:p w14:paraId="2084E266" w14:textId="77777777" w:rsidR="00B51E15" w:rsidRDefault="00B51E15" w:rsidP="00B51E15">
      <w:pPr>
        <w:rPr>
          <w:rStyle w:val="Strong"/>
          <w:b w:val="0"/>
          <w:sz w:val="24"/>
        </w:rPr>
      </w:pPr>
    </w:p>
    <w:p w14:paraId="4B0EC327" w14:textId="77777777" w:rsidR="00B51E15" w:rsidRDefault="00B51E15" w:rsidP="00B51E15">
      <w:pPr>
        <w:rPr>
          <w:rStyle w:val="Strong"/>
          <w:b w:val="0"/>
          <w:sz w:val="24"/>
        </w:rPr>
      </w:pPr>
    </w:p>
    <w:p w14:paraId="24EE296A" w14:textId="77777777" w:rsidR="00B51E15" w:rsidRPr="00B51E15" w:rsidRDefault="00B51E15" w:rsidP="00B51E15">
      <w:pPr>
        <w:rPr>
          <w:rStyle w:val="Strong"/>
          <w:b w:val="0"/>
          <w:sz w:val="24"/>
        </w:rPr>
      </w:pPr>
    </w:p>
    <w:p w14:paraId="6D89F02E" w14:textId="0517A77C" w:rsidR="001B4B5C" w:rsidRDefault="001B4B5C" w:rsidP="00D678C9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w:r w:rsidR="00131C4E">
        <w:rPr>
          <w:rStyle w:val="Strong"/>
          <w:rFonts w:hint="eastAsia"/>
          <w:b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n(n+1)(n+2)</m:t>
                </m:r>
              </m:den>
            </m:f>
          </m:e>
        </m:nary>
      </m:oMath>
      <w:r>
        <w:rPr>
          <w:rStyle w:val="Strong"/>
          <w:rFonts w:hint="eastAsia"/>
          <w:b w:val="0"/>
          <w:sz w:val="24"/>
        </w:rPr>
        <w:t>的和</w:t>
      </w:r>
      <w:r w:rsidR="00131C4E" w:rsidRPr="00BA232E">
        <w:rPr>
          <w:rStyle w:val="Strong"/>
          <w:rFonts w:hint="eastAsia"/>
          <w:b w:val="0"/>
          <w:sz w:val="24"/>
        </w:rPr>
        <w:t>。</w:t>
      </w:r>
    </w:p>
    <w:p w14:paraId="5FB79EDF" w14:textId="77777777" w:rsidR="00B51E15" w:rsidRDefault="00B51E15" w:rsidP="00B51E15">
      <w:pPr>
        <w:rPr>
          <w:rStyle w:val="Strong"/>
          <w:b w:val="0"/>
          <w:sz w:val="24"/>
        </w:rPr>
      </w:pPr>
    </w:p>
    <w:p w14:paraId="07B0BEE2" w14:textId="77777777" w:rsidR="00B51E15" w:rsidRDefault="00B51E15" w:rsidP="00B51E15">
      <w:pPr>
        <w:rPr>
          <w:rStyle w:val="Strong"/>
          <w:b w:val="0"/>
          <w:sz w:val="24"/>
        </w:rPr>
      </w:pPr>
    </w:p>
    <w:p w14:paraId="2297A631" w14:textId="77777777" w:rsidR="00B51E15" w:rsidRDefault="00B51E15" w:rsidP="00B51E15">
      <w:pPr>
        <w:rPr>
          <w:rStyle w:val="Strong"/>
          <w:b w:val="0"/>
          <w:sz w:val="24"/>
        </w:rPr>
      </w:pPr>
    </w:p>
    <w:p w14:paraId="2ECF6138" w14:textId="77777777" w:rsidR="00B51E15" w:rsidRDefault="00B51E15" w:rsidP="00B51E15">
      <w:pPr>
        <w:rPr>
          <w:rStyle w:val="Strong"/>
          <w:b w:val="0"/>
          <w:sz w:val="24"/>
        </w:rPr>
      </w:pPr>
    </w:p>
    <w:p w14:paraId="64D17CC1" w14:textId="77777777" w:rsidR="00B51E15" w:rsidRPr="00B51E15" w:rsidRDefault="00B51E15" w:rsidP="00B51E15">
      <w:pPr>
        <w:rPr>
          <w:rStyle w:val="Strong"/>
          <w:b w:val="0"/>
          <w:sz w:val="24"/>
        </w:rPr>
      </w:pPr>
    </w:p>
    <w:p w14:paraId="36D45F79" w14:textId="09225FC8" w:rsidR="00947183" w:rsidRDefault="00E6115F" w:rsidP="00D678C9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讨论级数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den>
                </m:f>
              </m:e>
            </m:func>
          </m:e>
        </m:nary>
      </m:oMath>
      <w:r w:rsidR="00B51E15">
        <w:rPr>
          <w:rStyle w:val="Strong"/>
          <w:rFonts w:hint="eastAsia"/>
          <w:b w:val="0"/>
          <w:bCs w:val="0"/>
          <w:sz w:val="24"/>
        </w:rPr>
        <w:t>是</w:t>
      </w:r>
      <w:r>
        <w:rPr>
          <w:rStyle w:val="Strong"/>
          <w:rFonts w:hint="eastAsia"/>
          <w:b w:val="0"/>
          <w:sz w:val="24"/>
        </w:rPr>
        <w:t>绝对</w:t>
      </w:r>
      <w:r w:rsidR="00B51E15">
        <w:rPr>
          <w:rStyle w:val="Strong"/>
          <w:rFonts w:hint="eastAsia"/>
          <w:b w:val="0"/>
          <w:sz w:val="24"/>
        </w:rPr>
        <w:t>收敛</w:t>
      </w:r>
      <w:r>
        <w:rPr>
          <w:rStyle w:val="Strong"/>
          <w:rFonts w:hint="eastAsia"/>
          <w:b w:val="0"/>
          <w:sz w:val="24"/>
        </w:rPr>
        <w:t>或条件收敛。</w:t>
      </w:r>
    </w:p>
    <w:p w14:paraId="287B73D2" w14:textId="77777777" w:rsidR="00B51E15" w:rsidRDefault="00B51E15" w:rsidP="00B51E15">
      <w:pPr>
        <w:rPr>
          <w:rStyle w:val="Strong"/>
          <w:b w:val="0"/>
          <w:sz w:val="24"/>
        </w:rPr>
      </w:pPr>
    </w:p>
    <w:p w14:paraId="029ABB3F" w14:textId="77777777" w:rsidR="00B51E15" w:rsidRDefault="00B51E15" w:rsidP="00B51E15">
      <w:pPr>
        <w:rPr>
          <w:rStyle w:val="Strong"/>
          <w:b w:val="0"/>
          <w:sz w:val="24"/>
        </w:rPr>
      </w:pPr>
    </w:p>
    <w:p w14:paraId="050E19CF" w14:textId="77777777" w:rsidR="00B51E15" w:rsidRDefault="00B51E15" w:rsidP="00B51E15">
      <w:pPr>
        <w:rPr>
          <w:rStyle w:val="Strong"/>
          <w:b w:val="0"/>
          <w:sz w:val="24"/>
        </w:rPr>
      </w:pPr>
    </w:p>
    <w:p w14:paraId="0900DD57" w14:textId="77777777" w:rsidR="00B51E15" w:rsidRDefault="00B51E15" w:rsidP="00B51E15">
      <w:pPr>
        <w:rPr>
          <w:rStyle w:val="Strong"/>
          <w:b w:val="0"/>
          <w:sz w:val="24"/>
        </w:rPr>
      </w:pPr>
    </w:p>
    <w:p w14:paraId="0138137D" w14:textId="77777777" w:rsidR="00B51E15" w:rsidRPr="00B51E15" w:rsidRDefault="00B51E15" w:rsidP="00B51E15">
      <w:pPr>
        <w:rPr>
          <w:rStyle w:val="Strong"/>
          <w:b w:val="0"/>
          <w:sz w:val="24"/>
        </w:rPr>
      </w:pPr>
    </w:p>
    <w:p w14:paraId="0523E974" w14:textId="5F50522A" w:rsidR="0055146F" w:rsidRPr="00B51E15" w:rsidRDefault="00131C4E" w:rsidP="00D678C9">
      <w:pPr>
        <w:pStyle w:val="ListParagraph"/>
        <w:numPr>
          <w:ilvl w:val="0"/>
          <w:numId w:val="22"/>
        </w:numPr>
        <w:rPr>
          <w:rStyle w:val="Strong"/>
          <w:rFonts w:ascii="Cambria Math" w:hAnsi="Cambria Math"/>
          <w:sz w:val="24"/>
          <w:oMath/>
        </w:rPr>
      </w:pPr>
      <w:r>
        <w:rPr>
          <w:rStyle w:val="Strong"/>
          <w:rFonts w:hint="eastAsia"/>
          <w:b w:val="0"/>
          <w:sz w:val="24"/>
        </w:rPr>
        <w:t>判别级数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在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-∞,+∞</m:t>
            </m:r>
          </m:e>
        </m:d>
      </m:oMath>
      <w:r w:rsidR="005A4C22">
        <w:rPr>
          <w:rStyle w:val="Strong"/>
          <w:rFonts w:hint="eastAsia"/>
          <w:b w:val="0"/>
          <w:sz w:val="24"/>
        </w:rPr>
        <w:t>上</w:t>
      </w:r>
      <w:r w:rsidR="00B51E15">
        <w:rPr>
          <w:rStyle w:val="Strong"/>
          <w:rFonts w:hint="eastAsia"/>
          <w:b w:val="0"/>
          <w:sz w:val="24"/>
        </w:rPr>
        <w:t>是否</w:t>
      </w:r>
      <w:r w:rsidR="005A4C22">
        <w:rPr>
          <w:rStyle w:val="Strong"/>
          <w:rFonts w:hint="eastAsia"/>
          <w:b w:val="0"/>
          <w:sz w:val="24"/>
        </w:rPr>
        <w:t>一致收敛</w:t>
      </w:r>
      <w:r w:rsidRPr="005A4C22">
        <w:rPr>
          <w:rStyle w:val="Strong"/>
          <w:rFonts w:hint="eastAsia"/>
          <w:b w:val="0"/>
          <w:sz w:val="24"/>
        </w:rPr>
        <w:t>。</w:t>
      </w:r>
    </w:p>
    <w:p w14:paraId="1E4757CB" w14:textId="77777777" w:rsidR="00B51E15" w:rsidRDefault="00B51E15" w:rsidP="00B51E15">
      <w:pPr>
        <w:rPr>
          <w:rStyle w:val="Strong"/>
          <w:b w:val="0"/>
          <w:bCs w:val="0"/>
          <w:sz w:val="24"/>
        </w:rPr>
      </w:pPr>
    </w:p>
    <w:p w14:paraId="44451433" w14:textId="77777777" w:rsidR="00B51E15" w:rsidRDefault="00B51E15" w:rsidP="00B51E15">
      <w:pPr>
        <w:rPr>
          <w:rStyle w:val="Strong"/>
          <w:b w:val="0"/>
          <w:bCs w:val="0"/>
          <w:sz w:val="24"/>
        </w:rPr>
      </w:pPr>
    </w:p>
    <w:p w14:paraId="2924C5BD" w14:textId="77777777" w:rsidR="00B51E15" w:rsidRDefault="00B51E15" w:rsidP="00B51E15">
      <w:pPr>
        <w:rPr>
          <w:rStyle w:val="Strong"/>
          <w:b w:val="0"/>
          <w:bCs w:val="0"/>
          <w:sz w:val="24"/>
        </w:rPr>
      </w:pPr>
    </w:p>
    <w:p w14:paraId="02C2BC01" w14:textId="77777777" w:rsidR="00B51E15" w:rsidRDefault="00B51E15" w:rsidP="00B51E15">
      <w:pPr>
        <w:rPr>
          <w:rStyle w:val="Strong"/>
          <w:b w:val="0"/>
          <w:bCs w:val="0"/>
          <w:sz w:val="24"/>
        </w:rPr>
      </w:pPr>
    </w:p>
    <w:p w14:paraId="03B32BC3" w14:textId="77777777" w:rsidR="00B51E15" w:rsidRPr="00B51E15" w:rsidRDefault="00B51E15" w:rsidP="00B51E15">
      <w:pPr>
        <w:rPr>
          <w:rStyle w:val="Strong"/>
          <w:rFonts w:ascii="Cambria Math" w:hAnsi="Cambria Math"/>
          <w:sz w:val="24"/>
          <w:oMath/>
        </w:rPr>
      </w:pPr>
    </w:p>
    <w:p w14:paraId="20C0787C" w14:textId="2A70CD22" w:rsidR="00B51E15" w:rsidRDefault="00947183" w:rsidP="005A4C22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二、</w:t>
      </w:r>
      <w:r w:rsidR="001D34AA">
        <w:rPr>
          <w:rStyle w:val="Strong"/>
          <w:rFonts w:hint="eastAsia"/>
          <w:b w:val="0"/>
          <w:sz w:val="24"/>
        </w:rPr>
        <w:t>证明题</w:t>
      </w:r>
      <w:r w:rsidRPr="00947183">
        <w:rPr>
          <w:rStyle w:val="Strong"/>
          <w:rFonts w:hint="eastAsia"/>
          <w:b w:val="0"/>
          <w:sz w:val="24"/>
        </w:rPr>
        <w:t>（本题</w:t>
      </w:r>
      <w:r w:rsidR="00F36BD3">
        <w:rPr>
          <w:rStyle w:val="Strong"/>
          <w:rFonts w:hint="eastAsia"/>
          <w:b w:val="0"/>
          <w:sz w:val="24"/>
        </w:rPr>
        <w:t>12</w:t>
      </w:r>
      <w:r w:rsidRPr="00947183">
        <w:rPr>
          <w:rStyle w:val="Strong"/>
          <w:rFonts w:hint="eastAsia"/>
          <w:b w:val="0"/>
          <w:sz w:val="24"/>
        </w:rPr>
        <w:t>分）</w:t>
      </w:r>
      <w:r w:rsidR="001D34AA">
        <w:rPr>
          <w:rStyle w:val="Strong"/>
          <w:rFonts w:hint="eastAsia"/>
          <w:b w:val="0"/>
          <w:sz w:val="24"/>
        </w:rPr>
        <w:t>设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Style w:val="Strong"/>
            <w:rFonts w:ascii="Cambria Math" w:hAnsi="Cambria Math"/>
            <w:sz w:val="24"/>
          </w:rPr>
          <m:t>,n=1,2,⋯</m:t>
        </m:r>
      </m:oMath>
      <w:r w:rsidR="001D34AA">
        <w:rPr>
          <w:rStyle w:val="Strong"/>
          <w:b w:val="0"/>
          <w:sz w:val="24"/>
        </w:rPr>
        <w:t>。</w:t>
      </w:r>
      <w:r w:rsidR="001D34AA">
        <w:rPr>
          <w:rStyle w:val="Strong"/>
          <w:rFonts w:hint="eastAsia"/>
          <w:b w:val="0"/>
          <w:sz w:val="24"/>
        </w:rPr>
        <w:t>证明函数项级数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e>
        </m:nary>
      </m:oMath>
      <w:r w:rsidR="00F36BD3">
        <w:rPr>
          <w:rStyle w:val="Strong"/>
          <w:rFonts w:hint="eastAsia"/>
          <w:b w:val="0"/>
          <w:bCs w:val="0"/>
          <w:sz w:val="24"/>
        </w:rPr>
        <w:t>在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0,1</m:t>
            </m:r>
          </m:e>
        </m:d>
      </m:oMath>
      <w:r w:rsidR="00F36BD3">
        <w:rPr>
          <w:rStyle w:val="Strong"/>
          <w:rFonts w:hint="eastAsia"/>
          <w:b w:val="0"/>
          <w:bCs w:val="0"/>
          <w:sz w:val="24"/>
        </w:rPr>
        <w:t>上一致收敛，并讨论其和函数在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0,1</m:t>
            </m:r>
          </m:e>
        </m:d>
      </m:oMath>
      <w:r w:rsidR="00F36BD3">
        <w:rPr>
          <w:rStyle w:val="Strong"/>
          <w:rFonts w:hint="eastAsia"/>
          <w:b w:val="0"/>
          <w:bCs w:val="0"/>
          <w:sz w:val="24"/>
        </w:rPr>
        <w:t>上的连续性、可积性和可微性。</w:t>
      </w:r>
    </w:p>
    <w:p w14:paraId="7690C209" w14:textId="24CE66BD" w:rsidR="00A6203A" w:rsidRDefault="00B51E15" w:rsidP="00B51E15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6121FC8E" w14:textId="260C6296" w:rsidR="00CB6321" w:rsidRDefault="0026320E" w:rsidP="0055146F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三、解答题（本题</w:t>
      </w:r>
      <w:r w:rsidR="00A5102F">
        <w:rPr>
          <w:rStyle w:val="Strong"/>
          <w:rFonts w:hint="eastAsia"/>
          <w:b w:val="0"/>
          <w:bCs w:val="0"/>
          <w:sz w:val="24"/>
        </w:rPr>
        <w:t>10</w:t>
      </w:r>
      <w:r>
        <w:rPr>
          <w:rStyle w:val="Strong"/>
          <w:rFonts w:hint="eastAsia"/>
          <w:b w:val="0"/>
          <w:bCs w:val="0"/>
          <w:sz w:val="24"/>
        </w:rPr>
        <w:t>分）</w:t>
      </w:r>
      <w:r w:rsidR="000F6C32">
        <w:rPr>
          <w:rStyle w:val="Strong"/>
          <w:rFonts w:hint="eastAsia"/>
          <w:b w:val="0"/>
          <w:bCs w:val="0"/>
          <w:sz w:val="24"/>
        </w:rPr>
        <w:t>利用阿贝尔或狄利克雷判别法讨论级数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n-1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,  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(-∞,+∞)</m:t>
        </m:r>
      </m:oMath>
      <w:r w:rsidR="000F6C32" w:rsidRPr="000F6C32">
        <w:rPr>
          <w:rStyle w:val="Strong"/>
          <w:rFonts w:hint="eastAsia"/>
          <w:b w:val="0"/>
          <w:sz w:val="24"/>
        </w:rPr>
        <w:t>在所</w:t>
      </w:r>
      <w:r w:rsidR="000F6C32">
        <w:rPr>
          <w:rStyle w:val="Strong"/>
          <w:rFonts w:hint="eastAsia"/>
          <w:b w:val="0"/>
          <w:sz w:val="24"/>
        </w:rPr>
        <w:t>示的区间上是否一致收敛。</w:t>
      </w:r>
    </w:p>
    <w:p w14:paraId="1D4818EF" w14:textId="77777777" w:rsidR="00B51E15" w:rsidRDefault="00B51E15" w:rsidP="0055146F">
      <w:pPr>
        <w:rPr>
          <w:rStyle w:val="Strong"/>
          <w:b w:val="0"/>
          <w:sz w:val="24"/>
        </w:rPr>
      </w:pPr>
    </w:p>
    <w:p w14:paraId="71F14C1B" w14:textId="77777777" w:rsidR="00B51E15" w:rsidRDefault="00B51E15" w:rsidP="0055146F">
      <w:pPr>
        <w:rPr>
          <w:rStyle w:val="Strong"/>
          <w:b w:val="0"/>
          <w:sz w:val="24"/>
        </w:rPr>
      </w:pPr>
    </w:p>
    <w:p w14:paraId="5101AC5B" w14:textId="77777777" w:rsidR="00B51E15" w:rsidRDefault="00B51E15" w:rsidP="0055146F">
      <w:pPr>
        <w:rPr>
          <w:rStyle w:val="Strong"/>
          <w:b w:val="0"/>
          <w:sz w:val="24"/>
        </w:rPr>
      </w:pPr>
    </w:p>
    <w:p w14:paraId="483E0556" w14:textId="77777777" w:rsidR="00B51E15" w:rsidRDefault="00B51E15" w:rsidP="0055146F">
      <w:pPr>
        <w:rPr>
          <w:rStyle w:val="Strong"/>
          <w:b w:val="0"/>
          <w:sz w:val="24"/>
        </w:rPr>
      </w:pPr>
    </w:p>
    <w:p w14:paraId="0E5F8BC3" w14:textId="77777777" w:rsidR="00B51E15" w:rsidRDefault="00B51E15" w:rsidP="0055146F">
      <w:pPr>
        <w:rPr>
          <w:rStyle w:val="Strong"/>
          <w:b w:val="0"/>
          <w:sz w:val="24"/>
        </w:rPr>
      </w:pPr>
    </w:p>
    <w:p w14:paraId="02817150" w14:textId="77777777" w:rsidR="00B51E15" w:rsidRDefault="00B51E15" w:rsidP="0055146F">
      <w:pPr>
        <w:rPr>
          <w:rStyle w:val="Strong"/>
          <w:b w:val="0"/>
          <w:sz w:val="24"/>
        </w:rPr>
      </w:pPr>
    </w:p>
    <w:p w14:paraId="3AE4C9C1" w14:textId="77777777" w:rsidR="00B51E15" w:rsidRDefault="00B51E15" w:rsidP="0055146F">
      <w:pPr>
        <w:rPr>
          <w:rStyle w:val="Strong"/>
          <w:b w:val="0"/>
          <w:sz w:val="24"/>
        </w:rPr>
      </w:pPr>
    </w:p>
    <w:p w14:paraId="761CB3B9" w14:textId="77777777" w:rsidR="00B51E15" w:rsidRDefault="00B51E15" w:rsidP="0055146F">
      <w:pPr>
        <w:rPr>
          <w:rStyle w:val="Strong"/>
          <w:b w:val="0"/>
          <w:sz w:val="24"/>
        </w:rPr>
      </w:pPr>
    </w:p>
    <w:p w14:paraId="4627C368" w14:textId="77777777" w:rsidR="00B51E15" w:rsidRDefault="00B51E15" w:rsidP="0055146F">
      <w:pPr>
        <w:rPr>
          <w:rStyle w:val="Strong"/>
          <w:b w:val="0"/>
          <w:sz w:val="24"/>
        </w:rPr>
      </w:pPr>
    </w:p>
    <w:p w14:paraId="7E8048B7" w14:textId="77777777" w:rsidR="00B51E15" w:rsidRDefault="00B51E15" w:rsidP="0055146F">
      <w:pPr>
        <w:rPr>
          <w:rStyle w:val="Strong"/>
          <w:b w:val="0"/>
          <w:sz w:val="24"/>
        </w:rPr>
      </w:pPr>
    </w:p>
    <w:p w14:paraId="1A728FD1" w14:textId="77777777" w:rsidR="00B51E15" w:rsidRDefault="00B51E15" w:rsidP="0055146F">
      <w:pPr>
        <w:rPr>
          <w:rStyle w:val="Strong"/>
          <w:b w:val="0"/>
          <w:sz w:val="24"/>
        </w:rPr>
      </w:pPr>
    </w:p>
    <w:p w14:paraId="3803F7CE" w14:textId="77777777" w:rsidR="00B51E15" w:rsidRPr="00D678C9" w:rsidRDefault="00B51E15" w:rsidP="0055146F">
      <w:pPr>
        <w:rPr>
          <w:rStyle w:val="Strong"/>
          <w:b w:val="0"/>
          <w:bCs w:val="0"/>
          <w:sz w:val="24"/>
        </w:rPr>
      </w:pPr>
    </w:p>
    <w:p w14:paraId="2F3EB324" w14:textId="666C2E0F" w:rsidR="00CB6321" w:rsidRDefault="00C57A6D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四</w:t>
      </w:r>
      <w:r w:rsidR="00CB6321">
        <w:rPr>
          <w:rStyle w:val="Strong"/>
          <w:rFonts w:hint="eastAsia"/>
          <w:b w:val="0"/>
          <w:sz w:val="24"/>
        </w:rPr>
        <w:t>、解答题（每小题</w:t>
      </w:r>
      <w:r w:rsidR="00A90C9C">
        <w:rPr>
          <w:rStyle w:val="Strong"/>
          <w:rFonts w:hint="eastAsia"/>
          <w:b w:val="0"/>
          <w:sz w:val="24"/>
        </w:rPr>
        <w:t>6</w:t>
      </w:r>
      <w:r w:rsidR="00CB6321">
        <w:rPr>
          <w:rStyle w:val="Strong"/>
          <w:rFonts w:hint="eastAsia"/>
          <w:b w:val="0"/>
          <w:sz w:val="24"/>
        </w:rPr>
        <w:t>分，共</w:t>
      </w:r>
      <w:r w:rsidR="00A90C9C">
        <w:rPr>
          <w:rStyle w:val="Strong"/>
          <w:rFonts w:hint="eastAsia"/>
          <w:b w:val="0"/>
          <w:sz w:val="24"/>
        </w:rPr>
        <w:t>18</w:t>
      </w:r>
      <w:r w:rsidR="00CB6321">
        <w:rPr>
          <w:rStyle w:val="Strong"/>
          <w:rFonts w:hint="eastAsia"/>
          <w:b w:val="0"/>
          <w:sz w:val="24"/>
        </w:rPr>
        <w:t>分）</w:t>
      </w:r>
      <w:r w:rsidR="00A41F25">
        <w:rPr>
          <w:rStyle w:val="Strong"/>
          <w:b w:val="0"/>
          <w:sz w:val="24"/>
        </w:rPr>
        <w:t xml:space="preserve"> </w:t>
      </w:r>
    </w:p>
    <w:p w14:paraId="1E292183" w14:textId="6F2016BA" w:rsidR="0055146F" w:rsidRPr="00B51E15" w:rsidRDefault="00A41F25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求级数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r</m:t>
                </m:r>
              </m:e>
              <m: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(0&lt;r&lt;1)</m:t>
        </m:r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的收敛半径与收敛区间</m:t>
        </m:r>
      </m:oMath>
      <w:r>
        <w:rPr>
          <w:rStyle w:val="Strong"/>
          <w:rFonts w:hint="eastAsia"/>
          <w:b w:val="0"/>
          <w:bCs w:val="0"/>
          <w:sz w:val="24"/>
        </w:rPr>
        <w:t>。</w:t>
      </w:r>
    </w:p>
    <w:p w14:paraId="0B465A21" w14:textId="77777777" w:rsidR="00B51E15" w:rsidRDefault="00B51E15" w:rsidP="00B51E15">
      <w:pPr>
        <w:rPr>
          <w:rStyle w:val="Strong"/>
          <w:b w:val="0"/>
          <w:sz w:val="24"/>
        </w:rPr>
      </w:pPr>
    </w:p>
    <w:p w14:paraId="7434595C" w14:textId="77777777" w:rsidR="00B51E15" w:rsidRDefault="00B51E15" w:rsidP="00B51E15">
      <w:pPr>
        <w:rPr>
          <w:rStyle w:val="Strong"/>
          <w:b w:val="0"/>
          <w:sz w:val="24"/>
        </w:rPr>
      </w:pPr>
    </w:p>
    <w:p w14:paraId="17550706" w14:textId="77777777" w:rsidR="00B51E15" w:rsidRDefault="00B51E15" w:rsidP="00B51E15">
      <w:pPr>
        <w:rPr>
          <w:rStyle w:val="Strong"/>
          <w:b w:val="0"/>
          <w:sz w:val="24"/>
        </w:rPr>
      </w:pPr>
    </w:p>
    <w:p w14:paraId="33FB3A89" w14:textId="77777777" w:rsidR="00B51E15" w:rsidRDefault="00B51E15" w:rsidP="00B51E15">
      <w:pPr>
        <w:rPr>
          <w:rStyle w:val="Strong"/>
          <w:b w:val="0"/>
          <w:sz w:val="24"/>
        </w:rPr>
      </w:pPr>
    </w:p>
    <w:p w14:paraId="48016CF1" w14:textId="77777777" w:rsidR="00B51E15" w:rsidRDefault="00B51E15" w:rsidP="00B51E15">
      <w:pPr>
        <w:rPr>
          <w:rStyle w:val="Strong"/>
          <w:b w:val="0"/>
          <w:sz w:val="24"/>
        </w:rPr>
      </w:pPr>
    </w:p>
    <w:p w14:paraId="79BD24DA" w14:textId="77777777" w:rsidR="00B51E15" w:rsidRPr="00B51E15" w:rsidRDefault="00B51E15" w:rsidP="00B51E15">
      <w:pPr>
        <w:rPr>
          <w:rStyle w:val="Strong"/>
          <w:b w:val="0"/>
          <w:sz w:val="24"/>
        </w:rPr>
      </w:pPr>
    </w:p>
    <w:p w14:paraId="151BAE5D" w14:textId="635094E7" w:rsidR="0055146F" w:rsidRPr="00B51E15" w:rsidRDefault="00A41F25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求级数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的收敛半径与收敛区间</m:t>
        </m:r>
      </m:oMath>
      <w:r>
        <w:rPr>
          <w:rStyle w:val="Strong"/>
          <w:rFonts w:hint="eastAsia"/>
          <w:b w:val="0"/>
          <w:bCs w:val="0"/>
          <w:sz w:val="24"/>
        </w:rPr>
        <w:t>。</w:t>
      </w:r>
    </w:p>
    <w:p w14:paraId="683BAE16" w14:textId="77777777" w:rsidR="00B51E15" w:rsidRDefault="00B51E15" w:rsidP="00B51E15">
      <w:pPr>
        <w:rPr>
          <w:rStyle w:val="Strong"/>
          <w:b w:val="0"/>
          <w:sz w:val="24"/>
        </w:rPr>
      </w:pPr>
    </w:p>
    <w:p w14:paraId="0D70359B" w14:textId="77777777" w:rsidR="00B51E15" w:rsidRDefault="00B51E15" w:rsidP="00B51E15">
      <w:pPr>
        <w:rPr>
          <w:rStyle w:val="Strong"/>
          <w:b w:val="0"/>
          <w:sz w:val="24"/>
        </w:rPr>
      </w:pPr>
    </w:p>
    <w:p w14:paraId="24C53169" w14:textId="77777777" w:rsidR="00B51E15" w:rsidRDefault="00B51E15" w:rsidP="00B51E15">
      <w:pPr>
        <w:rPr>
          <w:rStyle w:val="Strong"/>
          <w:b w:val="0"/>
          <w:sz w:val="24"/>
        </w:rPr>
      </w:pPr>
    </w:p>
    <w:p w14:paraId="30C827DD" w14:textId="77777777" w:rsidR="00B51E15" w:rsidRDefault="00B51E15" w:rsidP="00B51E15">
      <w:pPr>
        <w:rPr>
          <w:rStyle w:val="Strong"/>
          <w:b w:val="0"/>
          <w:sz w:val="24"/>
        </w:rPr>
      </w:pPr>
    </w:p>
    <w:p w14:paraId="6924AA4C" w14:textId="77777777" w:rsidR="00B51E15" w:rsidRPr="00B51E15" w:rsidRDefault="00B51E15" w:rsidP="00B51E15">
      <w:pPr>
        <w:rPr>
          <w:rStyle w:val="Strong"/>
          <w:b w:val="0"/>
          <w:sz w:val="24"/>
        </w:rPr>
      </w:pPr>
    </w:p>
    <w:p w14:paraId="27598919" w14:textId="646F6F2C" w:rsidR="00A90C9C" w:rsidRDefault="00690F0A" w:rsidP="00690F0A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24"/>
        </w:rPr>
      </w:pPr>
      <w:r w:rsidRPr="00690F0A">
        <w:rPr>
          <w:rStyle w:val="Strong"/>
          <w:rFonts w:hint="eastAsia"/>
          <w:b w:val="0"/>
          <w:sz w:val="24"/>
        </w:rPr>
        <w:t>求级数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 w:rsidRPr="00690F0A">
        <w:rPr>
          <w:rStyle w:val="Strong"/>
          <w:rFonts w:hint="eastAsia"/>
          <w:b w:val="0"/>
          <w:bCs w:val="0"/>
          <w:sz w:val="24"/>
        </w:rPr>
        <w:t>的和函数。</w:t>
      </w:r>
    </w:p>
    <w:p w14:paraId="09AE24A0" w14:textId="77777777" w:rsidR="00B51E15" w:rsidRDefault="00B51E15" w:rsidP="00B51E15">
      <w:pPr>
        <w:rPr>
          <w:rStyle w:val="Strong"/>
          <w:b w:val="0"/>
          <w:bCs w:val="0"/>
          <w:sz w:val="24"/>
        </w:rPr>
      </w:pPr>
    </w:p>
    <w:p w14:paraId="6930338D" w14:textId="77777777" w:rsidR="00B51E15" w:rsidRDefault="00B51E15" w:rsidP="00B51E15">
      <w:pPr>
        <w:rPr>
          <w:rStyle w:val="Strong"/>
          <w:b w:val="0"/>
          <w:bCs w:val="0"/>
          <w:sz w:val="24"/>
        </w:rPr>
      </w:pPr>
    </w:p>
    <w:p w14:paraId="79369910" w14:textId="77777777" w:rsidR="00B51E15" w:rsidRDefault="00B51E15" w:rsidP="00B51E15">
      <w:pPr>
        <w:rPr>
          <w:rStyle w:val="Strong"/>
          <w:b w:val="0"/>
          <w:bCs w:val="0"/>
          <w:sz w:val="24"/>
        </w:rPr>
      </w:pPr>
    </w:p>
    <w:p w14:paraId="3E9AE9C8" w14:textId="77777777" w:rsidR="00B51E15" w:rsidRDefault="00B51E15" w:rsidP="00B51E15">
      <w:pPr>
        <w:rPr>
          <w:rStyle w:val="Strong"/>
          <w:b w:val="0"/>
          <w:bCs w:val="0"/>
          <w:sz w:val="24"/>
        </w:rPr>
      </w:pPr>
    </w:p>
    <w:p w14:paraId="580777F2" w14:textId="77777777" w:rsidR="00B51E15" w:rsidRDefault="00B51E15" w:rsidP="00B51E15">
      <w:pPr>
        <w:rPr>
          <w:rStyle w:val="Strong"/>
          <w:b w:val="0"/>
          <w:bCs w:val="0"/>
          <w:sz w:val="24"/>
        </w:rPr>
      </w:pPr>
    </w:p>
    <w:p w14:paraId="6B913096" w14:textId="3C01E9CC" w:rsidR="00B51E15" w:rsidRPr="00B51E15" w:rsidRDefault="00B51E15" w:rsidP="00B51E15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62ACE4D7" w14:textId="529D4AA8" w:rsidR="00B51E15" w:rsidRDefault="00C04C00" w:rsidP="00D678C9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五</w:t>
      </w:r>
      <w:r w:rsidR="00947183">
        <w:rPr>
          <w:rStyle w:val="Strong"/>
          <w:rFonts w:hint="eastAsia"/>
          <w:b w:val="0"/>
          <w:sz w:val="24"/>
        </w:rPr>
        <w:t>、解答题（本题</w:t>
      </w:r>
      <w:r w:rsidR="00947183">
        <w:rPr>
          <w:rStyle w:val="Strong"/>
          <w:rFonts w:hint="eastAsia"/>
          <w:b w:val="0"/>
          <w:sz w:val="24"/>
        </w:rPr>
        <w:t>10</w:t>
      </w:r>
      <w:r w:rsidR="00947183">
        <w:rPr>
          <w:rStyle w:val="Strong"/>
          <w:rFonts w:hint="eastAsia"/>
          <w:b w:val="0"/>
          <w:sz w:val="24"/>
        </w:rPr>
        <w:t>分）求函数项级数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(x-2)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2n-1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2n-1</m:t>
                </m:r>
              </m:den>
            </m:f>
          </m:e>
        </m:nary>
      </m:oMath>
      <w:r w:rsidR="00947183">
        <w:rPr>
          <w:rStyle w:val="Strong"/>
          <w:rFonts w:hint="eastAsia"/>
          <w:b w:val="0"/>
          <w:sz w:val="24"/>
        </w:rPr>
        <w:t>的收敛域。</w:t>
      </w:r>
    </w:p>
    <w:p w14:paraId="01BE6B06" w14:textId="307301F7" w:rsidR="00947183" w:rsidRDefault="00947183" w:rsidP="00D678C9">
      <w:pPr>
        <w:widowControl/>
        <w:jc w:val="left"/>
        <w:rPr>
          <w:rStyle w:val="Strong"/>
          <w:b w:val="0"/>
          <w:sz w:val="24"/>
        </w:rPr>
      </w:pPr>
    </w:p>
    <w:p w14:paraId="471F25D0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10FA888A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7654BFCA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2C4EA849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4DFC78CD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69B32405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609AD4C1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2EE0E0F5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0422DF9D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48E93DE3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36F7FB9E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627CA12E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6240582C" w14:textId="77777777" w:rsidR="00B51E15" w:rsidRDefault="00B51E15" w:rsidP="00D678C9">
      <w:pPr>
        <w:widowControl/>
        <w:jc w:val="left"/>
        <w:rPr>
          <w:rStyle w:val="Strong"/>
          <w:b w:val="0"/>
          <w:sz w:val="24"/>
        </w:rPr>
      </w:pPr>
    </w:p>
    <w:p w14:paraId="5EEDF60C" w14:textId="534ADEEB" w:rsidR="00B51E15" w:rsidRDefault="00C04C00" w:rsidP="00947183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六</w:t>
      </w:r>
      <w:r w:rsidR="008F4EA3">
        <w:rPr>
          <w:rStyle w:val="Strong"/>
          <w:rFonts w:hint="eastAsia"/>
          <w:b w:val="0"/>
          <w:sz w:val="24"/>
        </w:rPr>
        <w:t>、解答题（本小题</w:t>
      </w:r>
      <w:r w:rsidR="008F4EA3">
        <w:rPr>
          <w:rStyle w:val="Strong"/>
          <w:rFonts w:hint="eastAsia"/>
          <w:b w:val="0"/>
          <w:sz w:val="24"/>
        </w:rPr>
        <w:t>10</w:t>
      </w:r>
      <w:r w:rsidR="008F4EA3">
        <w:rPr>
          <w:rStyle w:val="Strong"/>
          <w:rFonts w:hint="eastAsia"/>
          <w:b w:val="0"/>
          <w:sz w:val="24"/>
        </w:rPr>
        <w:t>分）</w:t>
      </w:r>
      <w:r w:rsidR="008F4EA3">
        <w:rPr>
          <w:rStyle w:val="Strong"/>
          <w:rFonts w:hint="eastAsia"/>
          <w:b w:val="0"/>
          <w:sz w:val="24"/>
        </w:rPr>
        <w:t xml:space="preserve"> </w:t>
      </w:r>
      <w:r w:rsidR="008F4EA3">
        <w:rPr>
          <w:rStyle w:val="Strong"/>
          <w:rFonts w:hint="eastAsia"/>
          <w:b w:val="0"/>
          <w:sz w:val="24"/>
        </w:rPr>
        <w:t>求函数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=x,0&lt;x&lt;2π</m:t>
        </m:r>
      </m:oMath>
      <w:r w:rsidR="008F4EA3">
        <w:rPr>
          <w:rStyle w:val="Strong"/>
          <w:rFonts w:hint="eastAsia"/>
          <w:b w:val="0"/>
          <w:bCs w:val="0"/>
          <w:sz w:val="24"/>
        </w:rPr>
        <w:t>的傅里叶级数展开式。</w:t>
      </w:r>
    </w:p>
    <w:p w14:paraId="0E78BF21" w14:textId="1879B29A" w:rsidR="00947183" w:rsidRPr="00B51E15" w:rsidRDefault="00B51E15" w:rsidP="00947183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2CD36CDA" w14:textId="7F95F1DA" w:rsidR="00947183" w:rsidRDefault="00C04C00" w:rsidP="00947183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七</w:t>
      </w:r>
      <w:r w:rsidR="00947183">
        <w:rPr>
          <w:rStyle w:val="Strong"/>
          <w:rFonts w:hint="eastAsia"/>
          <w:b w:val="0"/>
          <w:sz w:val="24"/>
        </w:rPr>
        <w:t>、解答题（每小题</w:t>
      </w:r>
      <w:r w:rsidR="00947183">
        <w:rPr>
          <w:rStyle w:val="Strong"/>
          <w:rFonts w:hint="eastAsia"/>
          <w:b w:val="0"/>
          <w:sz w:val="24"/>
        </w:rPr>
        <w:t>10</w:t>
      </w:r>
      <w:r w:rsidR="00947183">
        <w:rPr>
          <w:rStyle w:val="Strong"/>
          <w:rFonts w:hint="eastAsia"/>
          <w:b w:val="0"/>
          <w:sz w:val="24"/>
        </w:rPr>
        <w:t>分，</w:t>
      </w:r>
      <w:r w:rsidR="00947183">
        <w:rPr>
          <w:rStyle w:val="Strong"/>
          <w:rFonts w:hint="eastAsia"/>
          <w:b w:val="0"/>
          <w:sz w:val="24"/>
        </w:rPr>
        <w:t>20</w:t>
      </w:r>
      <w:r w:rsidR="00947183">
        <w:rPr>
          <w:rStyle w:val="Strong"/>
          <w:rFonts w:hint="eastAsia"/>
          <w:b w:val="0"/>
          <w:sz w:val="24"/>
        </w:rPr>
        <w:t>分）</w:t>
      </w:r>
      <w:r>
        <w:rPr>
          <w:rStyle w:val="Strong"/>
          <w:b w:val="0"/>
          <w:sz w:val="24"/>
        </w:rPr>
        <w:t xml:space="preserve"> </w:t>
      </w:r>
    </w:p>
    <w:p w14:paraId="5E4FDA7B" w14:textId="632BD026" w:rsidR="0055146F" w:rsidRPr="00B51E15" w:rsidRDefault="0055146F" w:rsidP="0055146F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x=0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0FC58F2C" w14:textId="77777777" w:rsidR="00B51E15" w:rsidRDefault="00B51E15" w:rsidP="00B51E15">
      <w:pPr>
        <w:rPr>
          <w:rStyle w:val="Strong"/>
          <w:b w:val="0"/>
          <w:sz w:val="24"/>
        </w:rPr>
      </w:pPr>
    </w:p>
    <w:p w14:paraId="7E8CD91C" w14:textId="77777777" w:rsidR="00B51E15" w:rsidRDefault="00B51E15" w:rsidP="00B51E15">
      <w:pPr>
        <w:rPr>
          <w:rStyle w:val="Strong"/>
          <w:b w:val="0"/>
          <w:sz w:val="24"/>
        </w:rPr>
      </w:pPr>
    </w:p>
    <w:p w14:paraId="7C71F9BC" w14:textId="77777777" w:rsidR="00B51E15" w:rsidRDefault="00B51E15" w:rsidP="00B51E15">
      <w:pPr>
        <w:rPr>
          <w:rStyle w:val="Strong"/>
          <w:b w:val="0"/>
          <w:sz w:val="24"/>
        </w:rPr>
      </w:pPr>
    </w:p>
    <w:p w14:paraId="44D0DF7B" w14:textId="77777777" w:rsidR="00B51E15" w:rsidRDefault="00B51E15" w:rsidP="00B51E15">
      <w:pPr>
        <w:rPr>
          <w:rStyle w:val="Strong"/>
          <w:b w:val="0"/>
          <w:sz w:val="24"/>
        </w:rPr>
      </w:pPr>
    </w:p>
    <w:p w14:paraId="1C1A3EF0" w14:textId="77777777" w:rsidR="00B51E15" w:rsidRDefault="00B51E15" w:rsidP="00B51E15">
      <w:pPr>
        <w:rPr>
          <w:rStyle w:val="Strong"/>
          <w:b w:val="0"/>
          <w:sz w:val="24"/>
        </w:rPr>
      </w:pPr>
    </w:p>
    <w:p w14:paraId="35ED3B14" w14:textId="77777777" w:rsidR="00B51E15" w:rsidRDefault="00B51E15" w:rsidP="00B51E15">
      <w:pPr>
        <w:rPr>
          <w:rStyle w:val="Strong"/>
          <w:b w:val="0"/>
          <w:sz w:val="24"/>
        </w:rPr>
      </w:pPr>
    </w:p>
    <w:p w14:paraId="69004974" w14:textId="77777777" w:rsidR="00B51E15" w:rsidRDefault="00B51E15" w:rsidP="00B51E15">
      <w:pPr>
        <w:rPr>
          <w:rStyle w:val="Strong"/>
          <w:b w:val="0"/>
          <w:sz w:val="24"/>
        </w:rPr>
      </w:pPr>
    </w:p>
    <w:p w14:paraId="3B869729" w14:textId="77777777" w:rsidR="00B51E15" w:rsidRDefault="00B51E15" w:rsidP="00B51E15">
      <w:pPr>
        <w:rPr>
          <w:rStyle w:val="Strong"/>
          <w:b w:val="0"/>
          <w:sz w:val="24"/>
        </w:rPr>
      </w:pPr>
    </w:p>
    <w:p w14:paraId="3561CF18" w14:textId="77777777" w:rsidR="00B51E15" w:rsidRDefault="00B51E15" w:rsidP="00B51E15">
      <w:pPr>
        <w:rPr>
          <w:rStyle w:val="Strong"/>
          <w:b w:val="0"/>
          <w:sz w:val="24"/>
        </w:rPr>
      </w:pPr>
    </w:p>
    <w:p w14:paraId="0452A556" w14:textId="77777777" w:rsidR="00B51E15" w:rsidRPr="00B51E15" w:rsidRDefault="00B51E15" w:rsidP="00B51E15">
      <w:pPr>
        <w:rPr>
          <w:rStyle w:val="Strong"/>
          <w:b w:val="0"/>
          <w:sz w:val="24"/>
        </w:rPr>
      </w:pPr>
    </w:p>
    <w:p w14:paraId="5E364930" w14:textId="263D9892" w:rsidR="0055146F" w:rsidRPr="00B66E31" w:rsidRDefault="0055146F" w:rsidP="0055146F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求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x=1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4EE2FD77" w14:textId="55DC172C" w:rsidR="00131C4E" w:rsidRPr="00C64754" w:rsidRDefault="00131C4E" w:rsidP="0055146F">
      <w:pPr>
        <w:pStyle w:val="ListParagraph"/>
        <w:rPr>
          <w:rStyle w:val="Strong"/>
          <w:b w:val="0"/>
          <w:sz w:val="24"/>
        </w:rPr>
      </w:pPr>
    </w:p>
    <w:sectPr w:rsidR="00131C4E" w:rsidRPr="00C64754" w:rsidSect="00041105">
      <w:footerReference w:type="even" r:id="rId8"/>
      <w:footerReference w:type="default" r:id="rId9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9AD3C" w14:textId="77777777" w:rsidR="00BE4F12" w:rsidRDefault="00BE4F12" w:rsidP="00EE157D">
      <w:r>
        <w:separator/>
      </w:r>
    </w:p>
  </w:endnote>
  <w:endnote w:type="continuationSeparator" w:id="0">
    <w:p w14:paraId="0DAD3A37" w14:textId="77777777" w:rsidR="00BE4F12" w:rsidRDefault="00BE4F12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743227" w:rsidRDefault="00743227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743227" w:rsidRDefault="00743227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743227" w:rsidRDefault="00743227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5ED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853E0" w14:textId="77777777" w:rsidR="00743227" w:rsidRDefault="00743227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F7870" w14:textId="77777777" w:rsidR="00BE4F12" w:rsidRDefault="00BE4F12" w:rsidP="00EE157D">
      <w:r>
        <w:separator/>
      </w:r>
    </w:p>
  </w:footnote>
  <w:footnote w:type="continuationSeparator" w:id="0">
    <w:p w14:paraId="3C69A459" w14:textId="77777777" w:rsidR="00BE4F12" w:rsidRDefault="00BE4F12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BAB2A8E"/>
    <w:multiLevelType w:val="hybridMultilevel"/>
    <w:tmpl w:val="9120FD3A"/>
    <w:lvl w:ilvl="0" w:tplc="03E4B920">
      <w:start w:val="2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6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1"/>
  </w:num>
  <w:num w:numId="14">
    <w:abstractNumId w:val="26"/>
  </w:num>
  <w:num w:numId="15">
    <w:abstractNumId w:val="9"/>
  </w:num>
  <w:num w:numId="16">
    <w:abstractNumId w:val="17"/>
  </w:num>
  <w:num w:numId="17">
    <w:abstractNumId w:val="22"/>
  </w:num>
  <w:num w:numId="18">
    <w:abstractNumId w:val="21"/>
  </w:num>
  <w:num w:numId="19">
    <w:abstractNumId w:val="23"/>
  </w:num>
  <w:num w:numId="20">
    <w:abstractNumId w:val="25"/>
  </w:num>
  <w:num w:numId="21">
    <w:abstractNumId w:val="19"/>
  </w:num>
  <w:num w:numId="22">
    <w:abstractNumId w:val="14"/>
  </w:num>
  <w:num w:numId="23">
    <w:abstractNumId w:val="24"/>
  </w:num>
  <w:num w:numId="24">
    <w:abstractNumId w:val="6"/>
  </w:num>
  <w:num w:numId="25">
    <w:abstractNumId w:val="3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A4B05"/>
    <w:rsid w:val="000B3FD8"/>
    <w:rsid w:val="000F1886"/>
    <w:rsid w:val="000F6C32"/>
    <w:rsid w:val="00125FEB"/>
    <w:rsid w:val="00131C4E"/>
    <w:rsid w:val="00147002"/>
    <w:rsid w:val="00183A81"/>
    <w:rsid w:val="001858CC"/>
    <w:rsid w:val="00195EED"/>
    <w:rsid w:val="001A0A16"/>
    <w:rsid w:val="001B4B5C"/>
    <w:rsid w:val="001B58F2"/>
    <w:rsid w:val="001B5EFF"/>
    <w:rsid w:val="001C2CB0"/>
    <w:rsid w:val="001C6570"/>
    <w:rsid w:val="001D01C6"/>
    <w:rsid w:val="001D34AA"/>
    <w:rsid w:val="001E1827"/>
    <w:rsid w:val="001E4868"/>
    <w:rsid w:val="001E61E2"/>
    <w:rsid w:val="001F308A"/>
    <w:rsid w:val="00201A3E"/>
    <w:rsid w:val="00214619"/>
    <w:rsid w:val="00240608"/>
    <w:rsid w:val="00251A25"/>
    <w:rsid w:val="0026320E"/>
    <w:rsid w:val="00276DE2"/>
    <w:rsid w:val="00290041"/>
    <w:rsid w:val="00294808"/>
    <w:rsid w:val="002A40D6"/>
    <w:rsid w:val="002C1B8C"/>
    <w:rsid w:val="002D1E87"/>
    <w:rsid w:val="0030063E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4118FA"/>
    <w:rsid w:val="00426ED6"/>
    <w:rsid w:val="004446E9"/>
    <w:rsid w:val="004577D9"/>
    <w:rsid w:val="0046064F"/>
    <w:rsid w:val="00460B96"/>
    <w:rsid w:val="00461514"/>
    <w:rsid w:val="00466937"/>
    <w:rsid w:val="004B6396"/>
    <w:rsid w:val="004C7EFE"/>
    <w:rsid w:val="004D3F8A"/>
    <w:rsid w:val="004E3DF1"/>
    <w:rsid w:val="005038C7"/>
    <w:rsid w:val="005501F8"/>
    <w:rsid w:val="0055146F"/>
    <w:rsid w:val="0056495E"/>
    <w:rsid w:val="00571B6E"/>
    <w:rsid w:val="005A4C22"/>
    <w:rsid w:val="005C3114"/>
    <w:rsid w:val="005D326E"/>
    <w:rsid w:val="005F2093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0F0A"/>
    <w:rsid w:val="006949AE"/>
    <w:rsid w:val="006A1785"/>
    <w:rsid w:val="006F14DA"/>
    <w:rsid w:val="006F2EA2"/>
    <w:rsid w:val="006F603A"/>
    <w:rsid w:val="007075BF"/>
    <w:rsid w:val="007131AC"/>
    <w:rsid w:val="00723F57"/>
    <w:rsid w:val="00726BD1"/>
    <w:rsid w:val="00733DDD"/>
    <w:rsid w:val="00743227"/>
    <w:rsid w:val="00754147"/>
    <w:rsid w:val="0075464D"/>
    <w:rsid w:val="00787E2A"/>
    <w:rsid w:val="007A0957"/>
    <w:rsid w:val="007A1321"/>
    <w:rsid w:val="007C57F7"/>
    <w:rsid w:val="007D4879"/>
    <w:rsid w:val="007E325A"/>
    <w:rsid w:val="007F0462"/>
    <w:rsid w:val="00805F4B"/>
    <w:rsid w:val="0082426C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A25E4"/>
    <w:rsid w:val="008B3354"/>
    <w:rsid w:val="008B7DF1"/>
    <w:rsid w:val="008D4CCB"/>
    <w:rsid w:val="008F4EA3"/>
    <w:rsid w:val="00917321"/>
    <w:rsid w:val="0092237F"/>
    <w:rsid w:val="009359B8"/>
    <w:rsid w:val="00946439"/>
    <w:rsid w:val="00947183"/>
    <w:rsid w:val="00953569"/>
    <w:rsid w:val="00960963"/>
    <w:rsid w:val="0096465F"/>
    <w:rsid w:val="00964DCA"/>
    <w:rsid w:val="00972FA2"/>
    <w:rsid w:val="009733F2"/>
    <w:rsid w:val="00986365"/>
    <w:rsid w:val="00993BEB"/>
    <w:rsid w:val="00997267"/>
    <w:rsid w:val="00997775"/>
    <w:rsid w:val="009C1056"/>
    <w:rsid w:val="009C10B7"/>
    <w:rsid w:val="009E1AF7"/>
    <w:rsid w:val="009E5F18"/>
    <w:rsid w:val="009E69A5"/>
    <w:rsid w:val="009F06A2"/>
    <w:rsid w:val="00A41EEA"/>
    <w:rsid w:val="00A41F25"/>
    <w:rsid w:val="00A5102F"/>
    <w:rsid w:val="00A6203A"/>
    <w:rsid w:val="00A77C8C"/>
    <w:rsid w:val="00A80F80"/>
    <w:rsid w:val="00A90C9C"/>
    <w:rsid w:val="00A9567D"/>
    <w:rsid w:val="00A9631F"/>
    <w:rsid w:val="00A97FBE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47850"/>
    <w:rsid w:val="00B50FFE"/>
    <w:rsid w:val="00B51E15"/>
    <w:rsid w:val="00B61804"/>
    <w:rsid w:val="00B70B76"/>
    <w:rsid w:val="00B71707"/>
    <w:rsid w:val="00B72B58"/>
    <w:rsid w:val="00B8607F"/>
    <w:rsid w:val="00BA232E"/>
    <w:rsid w:val="00BB5450"/>
    <w:rsid w:val="00BC78F5"/>
    <w:rsid w:val="00BD721C"/>
    <w:rsid w:val="00BE4F12"/>
    <w:rsid w:val="00BE6008"/>
    <w:rsid w:val="00BF3ED0"/>
    <w:rsid w:val="00C04C00"/>
    <w:rsid w:val="00C05122"/>
    <w:rsid w:val="00C355CB"/>
    <w:rsid w:val="00C44C3B"/>
    <w:rsid w:val="00C46C0D"/>
    <w:rsid w:val="00C46C3C"/>
    <w:rsid w:val="00C50356"/>
    <w:rsid w:val="00C53B7C"/>
    <w:rsid w:val="00C53EF6"/>
    <w:rsid w:val="00C57A6D"/>
    <w:rsid w:val="00C645A6"/>
    <w:rsid w:val="00C64754"/>
    <w:rsid w:val="00C72A0E"/>
    <w:rsid w:val="00C85EAF"/>
    <w:rsid w:val="00C91B39"/>
    <w:rsid w:val="00C9326B"/>
    <w:rsid w:val="00C951A6"/>
    <w:rsid w:val="00CA7EB3"/>
    <w:rsid w:val="00CB26B3"/>
    <w:rsid w:val="00CB6321"/>
    <w:rsid w:val="00CC660A"/>
    <w:rsid w:val="00CD292B"/>
    <w:rsid w:val="00CE0757"/>
    <w:rsid w:val="00CE221F"/>
    <w:rsid w:val="00CE7DEC"/>
    <w:rsid w:val="00CF5013"/>
    <w:rsid w:val="00D07B96"/>
    <w:rsid w:val="00D11FA3"/>
    <w:rsid w:val="00D25670"/>
    <w:rsid w:val="00D355DF"/>
    <w:rsid w:val="00D43E36"/>
    <w:rsid w:val="00D51161"/>
    <w:rsid w:val="00D62693"/>
    <w:rsid w:val="00D63BE8"/>
    <w:rsid w:val="00D678C9"/>
    <w:rsid w:val="00D73164"/>
    <w:rsid w:val="00D81198"/>
    <w:rsid w:val="00D85E9B"/>
    <w:rsid w:val="00DA0D1F"/>
    <w:rsid w:val="00DA187A"/>
    <w:rsid w:val="00DE217C"/>
    <w:rsid w:val="00DE4A73"/>
    <w:rsid w:val="00E02B83"/>
    <w:rsid w:val="00E02CC7"/>
    <w:rsid w:val="00E13392"/>
    <w:rsid w:val="00E21DA0"/>
    <w:rsid w:val="00E41A68"/>
    <w:rsid w:val="00E4265E"/>
    <w:rsid w:val="00E4354A"/>
    <w:rsid w:val="00E526AF"/>
    <w:rsid w:val="00E6115F"/>
    <w:rsid w:val="00E77714"/>
    <w:rsid w:val="00E872F4"/>
    <w:rsid w:val="00E95ED5"/>
    <w:rsid w:val="00E97DBE"/>
    <w:rsid w:val="00EA686B"/>
    <w:rsid w:val="00EB098E"/>
    <w:rsid w:val="00EB6066"/>
    <w:rsid w:val="00EB608C"/>
    <w:rsid w:val="00EC7121"/>
    <w:rsid w:val="00EE157D"/>
    <w:rsid w:val="00EF25A3"/>
    <w:rsid w:val="00EF7A37"/>
    <w:rsid w:val="00F17A90"/>
    <w:rsid w:val="00F36355"/>
    <w:rsid w:val="00F36BD3"/>
    <w:rsid w:val="00F45DD8"/>
    <w:rsid w:val="00F815B2"/>
    <w:rsid w:val="00F902A2"/>
    <w:rsid w:val="00F95D34"/>
    <w:rsid w:val="00FA230E"/>
    <w:rsid w:val="00FB4DD1"/>
    <w:rsid w:val="00FE185C"/>
    <w:rsid w:val="00FE74A8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6C6B44-7544-604F-B4B5-32D91453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4</TotalTime>
  <Pages>5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Microsoft Office User</cp:lastModifiedBy>
  <cp:revision>5</cp:revision>
  <cp:lastPrinted>2019-02-24T07:40:00Z</cp:lastPrinted>
  <dcterms:created xsi:type="dcterms:W3CDTF">2019-02-24T07:40:00Z</dcterms:created>
  <dcterms:modified xsi:type="dcterms:W3CDTF">2019-02-24T07:53:00Z</dcterms:modified>
</cp:coreProperties>
</file>
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00277" w14:textId="77777777" w:rsidR="001F308A" w:rsidRDefault="001F308A" w:rsidP="00D07B96">
      <w:pPr>
        <w:jc w:val="right"/>
        <w:rPr>
          <w:rFonts w:ascii="SimSun" w:hAnsi="SimSun"/>
          <w:b/>
          <w:sz w:val="48"/>
          <w:szCs w:val="48"/>
        </w:rPr>
      </w:pPr>
    </w:p>
    <w:p w14:paraId="4FCB79AA" w14:textId="3812679D" w:rsidR="00D07B96" w:rsidRPr="00D07B96" w:rsidRDefault="0099356A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SimSun" w:hAnsi="SimSun"/>
          <w:b/>
          <w:sz w:val="48"/>
          <w:szCs w:val="48"/>
        </w:rPr>
        <w:t>A</w:t>
      </w:r>
      <w:r w:rsidR="003713FC">
        <w:rPr>
          <w:rFonts w:ascii="SimSun" w:hAnsi="SimSun" w:hint="eastAsia"/>
          <w:b/>
          <w:sz w:val="48"/>
          <w:szCs w:val="48"/>
        </w:rPr>
        <w:t>卷</w:t>
      </w:r>
      <w:r w:rsidR="00D07B96" w:rsidRPr="00D07B96">
        <w:rPr>
          <w:rFonts w:ascii="SimSun" w:hAnsi="SimSun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4A3E1014" w:rsidR="00D07B96" w:rsidRPr="001F308A" w:rsidRDefault="00D07B96" w:rsidP="00D07B96">
      <w:pPr>
        <w:jc w:val="center"/>
        <w:rPr>
          <w:rFonts w:ascii="SimSun" w:hAnsi="SimSun"/>
          <w:b/>
          <w:sz w:val="32"/>
          <w:szCs w:val="32"/>
        </w:rPr>
      </w:pPr>
      <w:r w:rsidRPr="001F308A">
        <w:rPr>
          <w:rFonts w:ascii="SimSun" w:hAnsi="SimSun" w:hint="eastAsia"/>
          <w:b/>
          <w:sz w:val="32"/>
          <w:szCs w:val="32"/>
        </w:rPr>
        <w:t>中国石油大学（北京）20</w:t>
      </w:r>
      <w:r w:rsidR="006535CA">
        <w:rPr>
          <w:rFonts w:ascii="SimSun" w:hAnsi="SimSun" w:hint="eastAsia"/>
          <w:b/>
          <w:sz w:val="32"/>
          <w:szCs w:val="32"/>
        </w:rPr>
        <w:t>1</w:t>
      </w:r>
      <w:r w:rsidR="005F2C6C">
        <w:rPr>
          <w:rFonts w:ascii="SimSun" w:hAnsi="SimSun"/>
          <w:b/>
          <w:sz w:val="32"/>
          <w:szCs w:val="32"/>
        </w:rPr>
        <w:t>9</w:t>
      </w:r>
      <w:r w:rsidRPr="001F308A">
        <w:rPr>
          <w:rFonts w:ascii="SimSun" w:hAnsi="SimSun" w:hint="eastAsia"/>
          <w:b/>
          <w:sz w:val="32"/>
          <w:szCs w:val="32"/>
        </w:rPr>
        <w:t>—</w:t>
      </w:r>
      <w:r w:rsidR="006535CA">
        <w:rPr>
          <w:rFonts w:ascii="SimSun" w:hAnsi="SimSun" w:hint="eastAsia"/>
          <w:b/>
          <w:sz w:val="32"/>
          <w:szCs w:val="32"/>
        </w:rPr>
        <w:t>20</w:t>
      </w:r>
      <w:r w:rsidR="005F2C6C">
        <w:rPr>
          <w:rFonts w:ascii="SimSun" w:hAnsi="SimSun"/>
          <w:b/>
          <w:sz w:val="32"/>
          <w:szCs w:val="32"/>
        </w:rPr>
        <w:t>20</w:t>
      </w:r>
      <w:r w:rsidRPr="001F308A">
        <w:rPr>
          <w:rFonts w:ascii="SimSun" w:hAnsi="SimSun" w:hint="eastAsia"/>
          <w:b/>
          <w:sz w:val="32"/>
          <w:szCs w:val="32"/>
        </w:rPr>
        <w:t>学年第</w:t>
      </w:r>
      <w:r w:rsidR="006535CA">
        <w:rPr>
          <w:rFonts w:ascii="SimSun" w:hAnsi="SimSun" w:hint="eastAsia"/>
          <w:b/>
          <w:sz w:val="32"/>
          <w:szCs w:val="32"/>
        </w:rPr>
        <w:t>一</w:t>
      </w:r>
      <w:r w:rsidRPr="001F308A">
        <w:rPr>
          <w:rFonts w:ascii="SimSun" w:hAnsi="SimSun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535F7F55" w:rsidR="00D07B96" w:rsidRPr="001F308A" w:rsidRDefault="00041105" w:rsidP="00041105">
      <w:pPr>
        <w:jc w:val="center"/>
        <w:rPr>
          <w:rFonts w:ascii="SimSun" w:hAnsi="SimSun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SimSun" w:hAnsi="SimSun" w:hint="eastAsia"/>
          <w:b/>
          <w:sz w:val="36"/>
          <w:szCs w:val="36"/>
        </w:rPr>
        <w:t>《</w:t>
      </w:r>
      <w:r w:rsidR="00BC78F5">
        <w:rPr>
          <w:rFonts w:ascii="SimSun" w:hAnsi="SimSun" w:hint="eastAsia"/>
          <w:b/>
          <w:sz w:val="36"/>
          <w:szCs w:val="36"/>
        </w:rPr>
        <w:t>数学分析II</w:t>
      </w:r>
      <w:r w:rsidR="006535CA">
        <w:rPr>
          <w:rFonts w:ascii="SimSun" w:hAnsi="SimSun" w:hint="eastAsia"/>
          <w:b/>
          <w:sz w:val="36"/>
          <w:szCs w:val="36"/>
        </w:rPr>
        <w:t>I</w:t>
      </w:r>
      <w:r w:rsidR="00D07B96" w:rsidRPr="001F308A">
        <w:rPr>
          <w:rFonts w:ascii="SimSun" w:hAnsi="SimSun" w:hint="eastAsia"/>
          <w:b/>
          <w:sz w:val="36"/>
          <w:szCs w:val="36"/>
        </w:rPr>
        <w:t>》期末试卷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SimSun" w:hAnsi="SimSun"/>
          <w:sz w:val="32"/>
          <w:szCs w:val="32"/>
        </w:rPr>
      </w:pPr>
      <w:r>
        <w:rPr>
          <w:rFonts w:ascii="SimSun" w:hAnsi="SimSun" w:hint="eastAsia"/>
          <w:sz w:val="32"/>
          <w:szCs w:val="32"/>
        </w:rPr>
        <w:t>考试</w:t>
      </w:r>
      <w:r w:rsidR="00D07B96">
        <w:rPr>
          <w:rFonts w:ascii="SimSun" w:hAnsi="SimSun" w:hint="eastAsia"/>
          <w:sz w:val="32"/>
          <w:szCs w:val="32"/>
        </w:rPr>
        <w:t>方式</w:t>
      </w:r>
      <w:r w:rsidR="00834C8B">
        <w:rPr>
          <w:rFonts w:ascii="SimSun" w:hAnsi="SimSun" w:hint="eastAsia"/>
          <w:sz w:val="32"/>
          <w:szCs w:val="32"/>
        </w:rPr>
        <w:t>（闭卷考试</w:t>
      </w:r>
      <w:r>
        <w:rPr>
          <w:rFonts w:ascii="SimSun" w:hAnsi="SimSun" w:hint="eastAsia"/>
          <w:sz w:val="32"/>
          <w:szCs w:val="32"/>
        </w:rPr>
        <w:t>）</w:t>
      </w:r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SimSun"/>
          <w:sz w:val="30"/>
          <w:szCs w:val="30"/>
          <w:u w:val="single"/>
        </w:rPr>
      </w:pPr>
      <w:r>
        <w:rPr>
          <w:rFonts w:ascii="SimSun" w:hint="eastAsia"/>
          <w:sz w:val="30"/>
          <w:szCs w:val="30"/>
        </w:rPr>
        <w:t>班级：</w:t>
      </w:r>
      <w:r>
        <w:rPr>
          <w:rFonts w:ascii="SimSun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SimSun"/>
          <w:sz w:val="30"/>
          <w:szCs w:val="30"/>
          <w:u w:val="single"/>
        </w:rPr>
      </w:pPr>
      <w:r>
        <w:rPr>
          <w:rFonts w:ascii="SimSun" w:hint="eastAsia"/>
          <w:sz w:val="30"/>
          <w:szCs w:val="30"/>
        </w:rPr>
        <w:t>姓名：</w:t>
      </w:r>
      <w:r>
        <w:rPr>
          <w:rFonts w:ascii="SimSun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SimSun"/>
          <w:sz w:val="30"/>
          <w:szCs w:val="30"/>
          <w:u w:val="single"/>
        </w:rPr>
      </w:pPr>
      <w:r>
        <w:rPr>
          <w:rFonts w:ascii="SimSun" w:hint="eastAsia"/>
          <w:sz w:val="30"/>
          <w:szCs w:val="30"/>
        </w:rPr>
        <w:t>学号：</w:t>
      </w:r>
      <w:r>
        <w:rPr>
          <w:rFonts w:ascii="SimSun" w:hint="eastAsia"/>
          <w:sz w:val="30"/>
          <w:szCs w:val="30"/>
          <w:u w:val="single"/>
        </w:rPr>
        <w:t xml:space="preserve">                  </w:t>
      </w:r>
      <w:r>
        <w:rPr>
          <w:rFonts w:ascii="SimSun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4"/>
        <w:gridCol w:w="971"/>
        <w:gridCol w:w="971"/>
        <w:gridCol w:w="971"/>
        <w:gridCol w:w="963"/>
        <w:gridCol w:w="963"/>
        <w:gridCol w:w="963"/>
        <w:gridCol w:w="1954"/>
      </w:tblGrid>
      <w:tr w:rsidR="00A41A0C" w14:paraId="18D6F054" w14:textId="77777777" w:rsidTr="00A41A0C">
        <w:trPr>
          <w:trHeight w:val="872"/>
          <w:jc w:val="center"/>
        </w:trPr>
        <w:tc>
          <w:tcPr>
            <w:tcW w:w="1154" w:type="dxa"/>
          </w:tcPr>
          <w:p w14:paraId="076D7259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题号</w:t>
            </w:r>
          </w:p>
        </w:tc>
        <w:tc>
          <w:tcPr>
            <w:tcW w:w="971" w:type="dxa"/>
          </w:tcPr>
          <w:p w14:paraId="0CC87622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一</w:t>
            </w:r>
          </w:p>
        </w:tc>
        <w:tc>
          <w:tcPr>
            <w:tcW w:w="971" w:type="dxa"/>
          </w:tcPr>
          <w:p w14:paraId="0168B9DE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二</w:t>
            </w:r>
          </w:p>
        </w:tc>
        <w:tc>
          <w:tcPr>
            <w:tcW w:w="971" w:type="dxa"/>
          </w:tcPr>
          <w:p w14:paraId="29AF2003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 xml:space="preserve">三   </w:t>
            </w:r>
          </w:p>
        </w:tc>
        <w:tc>
          <w:tcPr>
            <w:tcW w:w="963" w:type="dxa"/>
          </w:tcPr>
          <w:p w14:paraId="170C6940" w14:textId="0BE9B3AD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四</w:t>
            </w:r>
          </w:p>
        </w:tc>
        <w:tc>
          <w:tcPr>
            <w:tcW w:w="963" w:type="dxa"/>
          </w:tcPr>
          <w:p w14:paraId="6E0BB984" w14:textId="1F9EAB12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五</w:t>
            </w:r>
          </w:p>
        </w:tc>
        <w:tc>
          <w:tcPr>
            <w:tcW w:w="963" w:type="dxa"/>
          </w:tcPr>
          <w:p w14:paraId="2F323513" w14:textId="79022849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六</w:t>
            </w:r>
          </w:p>
        </w:tc>
        <w:tc>
          <w:tcPr>
            <w:tcW w:w="1954" w:type="dxa"/>
          </w:tcPr>
          <w:p w14:paraId="6AA36141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总分</w:t>
            </w:r>
          </w:p>
        </w:tc>
      </w:tr>
      <w:tr w:rsidR="00A41A0C" w14:paraId="484E239B" w14:textId="77777777" w:rsidTr="00A41A0C">
        <w:trPr>
          <w:jc w:val="center"/>
        </w:trPr>
        <w:tc>
          <w:tcPr>
            <w:tcW w:w="1154" w:type="dxa"/>
          </w:tcPr>
          <w:p w14:paraId="08CE87B5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得分</w:t>
            </w:r>
          </w:p>
        </w:tc>
        <w:tc>
          <w:tcPr>
            <w:tcW w:w="971" w:type="dxa"/>
          </w:tcPr>
          <w:p w14:paraId="7638DF47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971" w:type="dxa"/>
          </w:tcPr>
          <w:p w14:paraId="7EDA8D4B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971" w:type="dxa"/>
          </w:tcPr>
          <w:p w14:paraId="216B62AB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963" w:type="dxa"/>
          </w:tcPr>
          <w:p w14:paraId="5ADA203B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963" w:type="dxa"/>
          </w:tcPr>
          <w:p w14:paraId="65A93BEB" w14:textId="522E720C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963" w:type="dxa"/>
          </w:tcPr>
          <w:p w14:paraId="6D3D640F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1954" w:type="dxa"/>
          </w:tcPr>
          <w:p w14:paraId="4B2AE98A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29936C1B" w14:textId="3425AA0E" w:rsidR="007E325A" w:rsidRDefault="007E325A" w:rsidP="009359B8">
      <w:pPr>
        <w:rPr>
          <w:rFonts w:ascii="方正黑体简体" w:eastAsia="方正黑体简体"/>
          <w:b/>
          <w:sz w:val="28"/>
          <w:szCs w:val="28"/>
        </w:rPr>
      </w:pPr>
    </w:p>
    <w:p w14:paraId="264642DA" w14:textId="700A85D7" w:rsidR="009359B8" w:rsidRPr="00430574" w:rsidRDefault="00131C4E" w:rsidP="009359B8">
      <w:pPr>
        <w:rPr>
          <w:rFonts w:ascii="Heiti TC Medium" w:eastAsia="Heiti TC Medium" w:hAnsi="Heiti TC Medium" w:cstheme="majorHAnsi"/>
          <w:b/>
          <w:sz w:val="32"/>
          <w:szCs w:val="32"/>
        </w:rPr>
      </w:pPr>
      <w:r w:rsidRPr="00430574">
        <w:rPr>
          <w:rFonts w:ascii="Heiti TC Medium" w:eastAsia="Heiti TC Medium" w:hAnsi="Heiti TC Medium" w:cstheme="majorHAnsi"/>
          <w:b/>
          <w:sz w:val="32"/>
          <w:szCs w:val="32"/>
        </w:rPr>
        <w:lastRenderedPageBreak/>
        <w:t>一</w:t>
      </w:r>
      <w:r w:rsidR="0099356A" w:rsidRPr="00430574">
        <w:rPr>
          <w:rFonts w:ascii="Heiti TC Medium" w:eastAsia="Heiti TC Medium" w:hAnsi="Heiti TC Medium" w:cstheme="majorHAnsi"/>
          <w:b/>
          <w:sz w:val="32"/>
          <w:szCs w:val="32"/>
        </w:rPr>
        <w:t>、</w:t>
      </w:r>
      <w:r w:rsidRPr="00430574">
        <w:rPr>
          <w:rFonts w:ascii="Heiti TC Medium" w:eastAsia="Heiti TC Medium" w:hAnsi="Heiti TC Medium" w:cstheme="majorHAnsi"/>
          <w:b/>
          <w:sz w:val="32"/>
          <w:szCs w:val="32"/>
        </w:rPr>
        <w:t xml:space="preserve"> 解答题（每小题</w:t>
      </w:r>
      <w:r w:rsidR="00CF3475" w:rsidRPr="00430574">
        <w:rPr>
          <w:rFonts w:ascii="Heiti TC Medium" w:eastAsia="Heiti TC Medium" w:hAnsi="Heiti TC Medium" w:cstheme="majorHAnsi"/>
          <w:b/>
          <w:sz w:val="32"/>
          <w:szCs w:val="32"/>
        </w:rPr>
        <w:t>6</w:t>
      </w:r>
      <w:r w:rsidRPr="00430574">
        <w:rPr>
          <w:rFonts w:ascii="Heiti TC Medium" w:eastAsia="Heiti TC Medium" w:hAnsi="Heiti TC Medium" w:cstheme="majorHAnsi"/>
          <w:b/>
          <w:sz w:val="32"/>
          <w:szCs w:val="32"/>
        </w:rPr>
        <w:t>分，共</w:t>
      </w:r>
      <w:r w:rsidR="00CF3475" w:rsidRPr="00430574">
        <w:rPr>
          <w:rFonts w:ascii="Heiti TC Medium" w:eastAsia="Heiti TC Medium" w:hAnsi="Heiti TC Medium" w:cstheme="majorHAnsi"/>
          <w:b/>
          <w:sz w:val="32"/>
          <w:szCs w:val="32"/>
        </w:rPr>
        <w:t>3</w:t>
      </w:r>
      <w:r w:rsidRPr="00430574">
        <w:rPr>
          <w:rFonts w:ascii="Heiti TC Medium" w:eastAsia="Heiti TC Medium" w:hAnsi="Heiti TC Medium" w:cstheme="majorHAnsi"/>
          <w:b/>
          <w:sz w:val="32"/>
          <w:szCs w:val="32"/>
        </w:rPr>
        <w:t>0分）</w:t>
      </w:r>
    </w:p>
    <w:p w14:paraId="724DF9C4" w14:textId="4C3F19AB" w:rsidR="00947183" w:rsidRDefault="00947183" w:rsidP="00BA232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判别级数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lang w:eastAsia="zh-TW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π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  <w:lang w:eastAsia="zh-TW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  <w:lang w:eastAsia="zh-TW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</m:oMath>
      <w:r w:rsidRPr="00BA232E">
        <w:rPr>
          <w:rStyle w:val="Strong"/>
          <w:rFonts w:hint="eastAsia"/>
          <w:b w:val="0"/>
          <w:sz w:val="24"/>
        </w:rPr>
        <w:t>的敛散性</w:t>
      </w:r>
      <w:r w:rsidR="0091004C">
        <w:rPr>
          <w:rStyle w:val="Strong"/>
          <w:rFonts w:hint="eastAsia"/>
          <w:b w:val="0"/>
          <w:sz w:val="24"/>
        </w:rPr>
        <w:t>.</w:t>
      </w:r>
    </w:p>
    <w:p w14:paraId="2BC88239" w14:textId="7FA1A3A7" w:rsidR="00831F53" w:rsidRDefault="00831F53" w:rsidP="00831F53">
      <w:pPr>
        <w:rPr>
          <w:rStyle w:val="Strong"/>
          <w:b w:val="0"/>
          <w:sz w:val="24"/>
        </w:rPr>
      </w:pPr>
    </w:p>
    <w:p w14:paraId="771029B6" w14:textId="421D289F" w:rsidR="00831F53" w:rsidRDefault="00831F53" w:rsidP="00831F53">
      <w:pPr>
        <w:rPr>
          <w:rStyle w:val="Strong"/>
          <w:b w:val="0"/>
          <w:sz w:val="24"/>
        </w:rPr>
      </w:pPr>
    </w:p>
    <w:p w14:paraId="73AC3F30" w14:textId="4C6D29FE" w:rsidR="00831F53" w:rsidRDefault="00831F53" w:rsidP="00831F53">
      <w:pPr>
        <w:rPr>
          <w:rStyle w:val="Strong"/>
          <w:b w:val="0"/>
          <w:sz w:val="24"/>
        </w:rPr>
      </w:pPr>
    </w:p>
    <w:p w14:paraId="12F0DFD3" w14:textId="77777777" w:rsidR="00266166" w:rsidRDefault="00266166" w:rsidP="00831F53">
      <w:pPr>
        <w:rPr>
          <w:rStyle w:val="Strong"/>
          <w:b w:val="0"/>
          <w:sz w:val="24"/>
        </w:rPr>
      </w:pPr>
    </w:p>
    <w:p w14:paraId="5AA2A0FB" w14:textId="2C069813" w:rsidR="00266166" w:rsidRDefault="00266166" w:rsidP="00831F53">
      <w:pPr>
        <w:rPr>
          <w:rStyle w:val="Strong"/>
          <w:b w:val="0"/>
          <w:sz w:val="24"/>
        </w:rPr>
      </w:pPr>
    </w:p>
    <w:p w14:paraId="1404D10B" w14:textId="77777777" w:rsidR="00266166" w:rsidRDefault="00266166" w:rsidP="00831F53">
      <w:pPr>
        <w:rPr>
          <w:rStyle w:val="Strong"/>
          <w:b w:val="0"/>
          <w:sz w:val="24"/>
        </w:rPr>
      </w:pPr>
    </w:p>
    <w:p w14:paraId="6EB846F1" w14:textId="2E86714E" w:rsidR="00831F53" w:rsidRDefault="00831F53" w:rsidP="00831F53">
      <w:pPr>
        <w:rPr>
          <w:rStyle w:val="Strong"/>
          <w:b w:val="0"/>
          <w:sz w:val="24"/>
        </w:rPr>
      </w:pPr>
    </w:p>
    <w:p w14:paraId="76B58A96" w14:textId="2D9280BF" w:rsidR="00831F53" w:rsidRDefault="00831F53" w:rsidP="00831F53">
      <w:pPr>
        <w:rPr>
          <w:rStyle w:val="Strong"/>
          <w:b w:val="0"/>
          <w:sz w:val="24"/>
        </w:rPr>
      </w:pPr>
    </w:p>
    <w:p w14:paraId="6861FAB9" w14:textId="77777777" w:rsidR="00831F53" w:rsidRPr="00831F53" w:rsidRDefault="00831F53" w:rsidP="00831F53">
      <w:pPr>
        <w:rPr>
          <w:rStyle w:val="Strong"/>
          <w:b w:val="0"/>
          <w:sz w:val="24"/>
        </w:rPr>
      </w:pPr>
    </w:p>
    <w:p w14:paraId="06C0AA8A" w14:textId="11DC7529" w:rsidR="00131C4E" w:rsidRDefault="001B4B5C" w:rsidP="00BA232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</w:t>
      </w:r>
      <w:r w:rsidR="00131C4E">
        <w:rPr>
          <w:rStyle w:val="Strong"/>
          <w:rFonts w:hint="eastAsia"/>
          <w:b w:val="0"/>
          <w:sz w:val="24"/>
        </w:rPr>
        <w:t>级数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+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+⋯+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+⋯</m:t>
        </m:r>
      </m:oMath>
      <w:r>
        <w:rPr>
          <w:rStyle w:val="Strong"/>
          <w:rFonts w:hint="eastAsia"/>
          <w:b w:val="0"/>
          <w:sz w:val="24"/>
        </w:rPr>
        <w:t>的和</w:t>
      </w:r>
      <w:r w:rsidR="0099356A">
        <w:rPr>
          <w:rStyle w:val="Strong"/>
          <w:b w:val="0"/>
          <w:sz w:val="24"/>
        </w:rPr>
        <w:t>.</w:t>
      </w:r>
    </w:p>
    <w:p w14:paraId="5187533A" w14:textId="3A19347D" w:rsidR="00831F53" w:rsidRDefault="00831F53" w:rsidP="00831F53">
      <w:pPr>
        <w:rPr>
          <w:rStyle w:val="Strong"/>
          <w:b w:val="0"/>
          <w:sz w:val="24"/>
        </w:rPr>
      </w:pPr>
    </w:p>
    <w:p w14:paraId="73FF66E4" w14:textId="281B1D9C" w:rsidR="00831F53" w:rsidRDefault="00831F53" w:rsidP="00831F53">
      <w:pPr>
        <w:rPr>
          <w:rStyle w:val="Strong"/>
          <w:b w:val="0"/>
          <w:sz w:val="24"/>
        </w:rPr>
      </w:pPr>
    </w:p>
    <w:p w14:paraId="334BA8FD" w14:textId="17D4590F" w:rsidR="00831F53" w:rsidRDefault="00831F53" w:rsidP="00831F53">
      <w:pPr>
        <w:rPr>
          <w:rStyle w:val="Strong"/>
          <w:b w:val="0"/>
          <w:sz w:val="24"/>
        </w:rPr>
      </w:pPr>
    </w:p>
    <w:p w14:paraId="4869418E" w14:textId="3DC7605E" w:rsidR="00266166" w:rsidRDefault="00266166" w:rsidP="00831F53">
      <w:pPr>
        <w:rPr>
          <w:rStyle w:val="Strong"/>
          <w:b w:val="0"/>
          <w:sz w:val="24"/>
        </w:rPr>
      </w:pPr>
    </w:p>
    <w:p w14:paraId="24C8D143" w14:textId="77777777" w:rsidR="00266166" w:rsidRDefault="00266166" w:rsidP="00831F53">
      <w:pPr>
        <w:rPr>
          <w:rStyle w:val="Strong"/>
          <w:b w:val="0"/>
          <w:sz w:val="24"/>
        </w:rPr>
      </w:pPr>
    </w:p>
    <w:p w14:paraId="1809D641" w14:textId="77777777" w:rsidR="00266166" w:rsidRDefault="00266166" w:rsidP="00831F53">
      <w:pPr>
        <w:rPr>
          <w:rStyle w:val="Strong"/>
          <w:b w:val="0"/>
          <w:sz w:val="24"/>
        </w:rPr>
      </w:pPr>
    </w:p>
    <w:p w14:paraId="7C07586E" w14:textId="40D87D74" w:rsidR="00831F53" w:rsidRDefault="00831F53" w:rsidP="00831F53">
      <w:pPr>
        <w:rPr>
          <w:rStyle w:val="Strong"/>
          <w:b w:val="0"/>
          <w:sz w:val="24"/>
        </w:rPr>
      </w:pPr>
    </w:p>
    <w:p w14:paraId="4C51B0F8" w14:textId="74FEEE29" w:rsidR="00831F53" w:rsidRDefault="00831F53" w:rsidP="00831F53">
      <w:pPr>
        <w:rPr>
          <w:rStyle w:val="Strong"/>
          <w:b w:val="0"/>
          <w:sz w:val="24"/>
        </w:rPr>
      </w:pPr>
    </w:p>
    <w:p w14:paraId="73039374" w14:textId="77777777" w:rsidR="00831F53" w:rsidRPr="00831F53" w:rsidRDefault="00831F53" w:rsidP="00831F53">
      <w:pPr>
        <w:rPr>
          <w:rStyle w:val="Strong"/>
          <w:b w:val="0"/>
          <w:sz w:val="24"/>
        </w:rPr>
      </w:pPr>
    </w:p>
    <w:p w14:paraId="36D45F79" w14:textId="610BD027" w:rsidR="00947183" w:rsidRDefault="00E6115F" w:rsidP="00831F53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讨论级数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ln⁡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(n+1)</m:t>
                </m:r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den>
            </m:f>
          </m:e>
        </m:nary>
      </m:oMath>
      <w:r>
        <w:rPr>
          <w:rStyle w:val="Strong"/>
          <w:rFonts w:hint="eastAsia"/>
          <w:b w:val="0"/>
          <w:sz w:val="24"/>
        </w:rPr>
        <w:t>绝对或条件收敛</w:t>
      </w:r>
      <w:r w:rsidR="00831F53">
        <w:rPr>
          <w:rStyle w:val="Strong"/>
          <w:b w:val="0"/>
          <w:sz w:val="24"/>
        </w:rPr>
        <w:t>.</w:t>
      </w:r>
    </w:p>
    <w:p w14:paraId="1D3D586A" w14:textId="26755D4F" w:rsidR="00831F53" w:rsidRDefault="00831F53" w:rsidP="00831F53">
      <w:pPr>
        <w:rPr>
          <w:rStyle w:val="Strong"/>
          <w:b w:val="0"/>
          <w:sz w:val="24"/>
        </w:rPr>
      </w:pPr>
    </w:p>
    <w:p w14:paraId="7F8971AB" w14:textId="4710CC62" w:rsidR="00831F53" w:rsidRDefault="00831F53" w:rsidP="00831F53">
      <w:pPr>
        <w:rPr>
          <w:rStyle w:val="Strong"/>
          <w:b w:val="0"/>
          <w:sz w:val="24"/>
        </w:rPr>
      </w:pPr>
    </w:p>
    <w:p w14:paraId="6A7DABA8" w14:textId="722F46FC" w:rsidR="00266166" w:rsidRDefault="00266166" w:rsidP="00831F53">
      <w:pPr>
        <w:rPr>
          <w:rStyle w:val="Strong"/>
          <w:b w:val="0"/>
          <w:sz w:val="24"/>
        </w:rPr>
      </w:pPr>
    </w:p>
    <w:p w14:paraId="1AC33486" w14:textId="77777777" w:rsidR="00266166" w:rsidRDefault="00266166" w:rsidP="00831F53">
      <w:pPr>
        <w:rPr>
          <w:rStyle w:val="Strong"/>
          <w:b w:val="0"/>
          <w:sz w:val="24"/>
        </w:rPr>
      </w:pPr>
    </w:p>
    <w:p w14:paraId="1C946DC8" w14:textId="054465E1" w:rsidR="00831F53" w:rsidRDefault="00831F53" w:rsidP="00831F53">
      <w:pPr>
        <w:rPr>
          <w:rStyle w:val="Strong"/>
          <w:b w:val="0"/>
          <w:sz w:val="24"/>
        </w:rPr>
      </w:pPr>
    </w:p>
    <w:p w14:paraId="2C052282" w14:textId="5C09B0CA" w:rsidR="00831F53" w:rsidRDefault="00831F53" w:rsidP="00831F53">
      <w:pPr>
        <w:rPr>
          <w:rStyle w:val="Strong"/>
          <w:b w:val="0"/>
          <w:sz w:val="24"/>
        </w:rPr>
      </w:pPr>
    </w:p>
    <w:p w14:paraId="7AD00DDF" w14:textId="1AB111B6" w:rsidR="00831F53" w:rsidRDefault="00831F53" w:rsidP="00831F53">
      <w:pPr>
        <w:rPr>
          <w:rStyle w:val="Strong"/>
          <w:b w:val="0"/>
          <w:sz w:val="24"/>
        </w:rPr>
      </w:pPr>
    </w:p>
    <w:p w14:paraId="16012399" w14:textId="44BF6C10" w:rsidR="00831F53" w:rsidRDefault="00831F53" w:rsidP="00831F53">
      <w:pPr>
        <w:rPr>
          <w:rStyle w:val="Strong"/>
          <w:b w:val="0"/>
          <w:sz w:val="24"/>
        </w:rPr>
      </w:pPr>
    </w:p>
    <w:p w14:paraId="7EA18696" w14:textId="77777777" w:rsidR="00831F53" w:rsidRPr="00831F53" w:rsidRDefault="00831F53" w:rsidP="00831F53">
      <w:pPr>
        <w:rPr>
          <w:rStyle w:val="Strong"/>
          <w:b w:val="0"/>
          <w:sz w:val="24"/>
        </w:rPr>
      </w:pPr>
    </w:p>
    <w:p w14:paraId="2D80DDB1" w14:textId="15B53476" w:rsidR="00131C4E" w:rsidRPr="00831F53" w:rsidRDefault="00375C13" w:rsidP="005A4C22">
      <w:pPr>
        <w:pStyle w:val="ListParagraph"/>
        <w:numPr>
          <w:ilvl w:val="0"/>
          <w:numId w:val="22"/>
        </w:numPr>
        <w:rPr>
          <w:rStyle w:val="Strong"/>
          <w:rFonts w:ascii="Cambria Math" w:hAnsi="Cambria Math"/>
          <w:sz w:val="24"/>
          <w:oMath/>
        </w:rPr>
      </w:pPr>
      <w:r>
        <w:rPr>
          <w:rStyle w:val="Strong"/>
          <w:rFonts w:hint="eastAsia"/>
          <w:b w:val="0"/>
          <w:sz w:val="24"/>
        </w:rPr>
        <w:t>证明</w:t>
      </w:r>
      <w:r w:rsidR="00131C4E">
        <w:rPr>
          <w:rStyle w:val="Strong"/>
          <w:rFonts w:hint="eastAsia"/>
          <w:b w:val="0"/>
          <w:sz w:val="24"/>
        </w:rPr>
        <w:t>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nx</m:t>
                    </m:r>
                  </m:e>
                </m:func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在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-∞,+∞</m:t>
            </m:r>
          </m:e>
        </m:d>
      </m:oMath>
      <w:r w:rsidR="005A4C22">
        <w:rPr>
          <w:rStyle w:val="Strong"/>
          <w:rFonts w:hint="eastAsia"/>
          <w:b w:val="0"/>
          <w:sz w:val="24"/>
        </w:rPr>
        <w:t>上一致收敛</w:t>
      </w:r>
      <w:r w:rsidR="00791EF3">
        <w:rPr>
          <w:rStyle w:val="Strong"/>
          <w:rFonts w:hint="eastAsia"/>
          <w:b w:val="0"/>
          <w:sz w:val="24"/>
        </w:rPr>
        <w:t>.</w:t>
      </w:r>
    </w:p>
    <w:p w14:paraId="63AA5208" w14:textId="40015A40" w:rsidR="00831F53" w:rsidRDefault="00831F53" w:rsidP="00831F53">
      <w:pPr>
        <w:rPr>
          <w:rStyle w:val="Strong"/>
          <w:b w:val="0"/>
          <w:bCs w:val="0"/>
          <w:sz w:val="24"/>
        </w:rPr>
      </w:pPr>
    </w:p>
    <w:p w14:paraId="0EF012D6" w14:textId="2B0F4E18" w:rsidR="00831F53" w:rsidRDefault="00831F53" w:rsidP="00831F53">
      <w:pPr>
        <w:rPr>
          <w:rStyle w:val="Strong"/>
          <w:b w:val="0"/>
          <w:bCs w:val="0"/>
          <w:sz w:val="24"/>
        </w:rPr>
      </w:pPr>
    </w:p>
    <w:p w14:paraId="0533CAF6" w14:textId="2EFDE37C" w:rsidR="00831F53" w:rsidRDefault="00831F53" w:rsidP="00831F53">
      <w:pPr>
        <w:rPr>
          <w:rStyle w:val="Strong"/>
          <w:b w:val="0"/>
          <w:bCs w:val="0"/>
          <w:sz w:val="24"/>
        </w:rPr>
      </w:pPr>
    </w:p>
    <w:p w14:paraId="5D0CD4A7" w14:textId="5046E4E2" w:rsidR="00831F53" w:rsidRDefault="00831F53" w:rsidP="00831F53">
      <w:pPr>
        <w:rPr>
          <w:rStyle w:val="Strong"/>
          <w:b w:val="0"/>
          <w:bCs w:val="0"/>
          <w:sz w:val="24"/>
        </w:rPr>
      </w:pPr>
    </w:p>
    <w:p w14:paraId="4AC78040" w14:textId="62900265" w:rsidR="00831F53" w:rsidRDefault="00831F53" w:rsidP="00831F53">
      <w:pPr>
        <w:rPr>
          <w:rStyle w:val="Strong"/>
          <w:b w:val="0"/>
          <w:bCs w:val="0"/>
          <w:sz w:val="24"/>
        </w:rPr>
      </w:pPr>
    </w:p>
    <w:p w14:paraId="49B8D327" w14:textId="4DC2BFA3" w:rsidR="00831F53" w:rsidRDefault="00831F53" w:rsidP="00831F53">
      <w:pPr>
        <w:rPr>
          <w:rStyle w:val="Strong"/>
          <w:b w:val="0"/>
          <w:bCs w:val="0"/>
          <w:sz w:val="24"/>
        </w:rPr>
      </w:pPr>
    </w:p>
    <w:p w14:paraId="433EAA94" w14:textId="77777777" w:rsidR="00266166" w:rsidRDefault="00266166" w:rsidP="00831F53">
      <w:pPr>
        <w:rPr>
          <w:rStyle w:val="Strong"/>
          <w:b w:val="0"/>
          <w:bCs w:val="0"/>
          <w:sz w:val="24"/>
        </w:rPr>
      </w:pPr>
    </w:p>
    <w:p w14:paraId="7B2847E3" w14:textId="77777777" w:rsidR="00831F53" w:rsidRPr="00831F53" w:rsidRDefault="00831F53" w:rsidP="00831F53">
      <w:pPr>
        <w:rPr>
          <w:rStyle w:val="Strong"/>
          <w:rFonts w:ascii="Cambria Math" w:hAnsi="Cambria Math"/>
          <w:sz w:val="24"/>
          <w:oMath/>
        </w:rPr>
      </w:pPr>
    </w:p>
    <w:p w14:paraId="7C2143CA" w14:textId="116BF38B" w:rsidR="00791EF3" w:rsidRPr="00791EF3" w:rsidRDefault="00791EF3" w:rsidP="00791EF3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lastRenderedPageBreak/>
        <w:t>求幂级数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 xml:space="preserve">+∞ 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的收敛域</w:t>
      </w:r>
      <w:r>
        <w:rPr>
          <w:rStyle w:val="Strong"/>
          <w:b w:val="0"/>
          <w:bCs w:val="0"/>
          <w:sz w:val="24"/>
        </w:rPr>
        <w:t>.</w:t>
      </w:r>
    </w:p>
    <w:p w14:paraId="040EA9B7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05F444B3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1357CFD1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7979C39E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2C9BCF59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536F9CB8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47666F54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3CE7AE3F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6DB5929B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748A3AFE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6182B561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0D0C7EF8" w14:textId="76060F37" w:rsidR="00C57A6D" w:rsidRDefault="00947183" w:rsidP="00266166">
      <w:pPr>
        <w:widowControl/>
        <w:jc w:val="left"/>
        <w:rPr>
          <w:rStyle w:val="Strong"/>
          <w:b w:val="0"/>
          <w:bCs w:val="0"/>
          <w:sz w:val="24"/>
        </w:rPr>
      </w:pPr>
      <w:r w:rsidRPr="00430574">
        <w:rPr>
          <w:rFonts w:ascii="Heiti TC Medium" w:eastAsia="Heiti TC Medium" w:hAnsi="Heiti TC Medium" w:cstheme="majorHAnsi" w:hint="eastAsia"/>
          <w:bCs/>
          <w:sz w:val="32"/>
          <w:szCs w:val="32"/>
        </w:rPr>
        <w:t>二、</w:t>
      </w:r>
      <w:r w:rsidR="001D34AA" w:rsidRPr="00430574">
        <w:rPr>
          <w:rFonts w:ascii="Heiti TC Medium" w:eastAsia="Heiti TC Medium" w:hAnsi="Heiti TC Medium" w:cstheme="majorHAnsi" w:hint="eastAsia"/>
          <w:bCs/>
          <w:sz w:val="32"/>
          <w:szCs w:val="32"/>
        </w:rPr>
        <w:t>证明题</w:t>
      </w:r>
      <w:r w:rsidRPr="00430574">
        <w:rPr>
          <w:rFonts w:ascii="Heiti TC Medium" w:eastAsia="Heiti TC Medium" w:hAnsi="Heiti TC Medium" w:cstheme="majorHAnsi" w:hint="eastAsia"/>
          <w:bCs/>
          <w:sz w:val="32"/>
          <w:szCs w:val="32"/>
        </w:rPr>
        <w:t>（本题</w:t>
      </w:r>
      <w:r w:rsidR="00F36BD3" w:rsidRPr="00430574">
        <w:rPr>
          <w:rFonts w:ascii="Heiti TC Medium" w:eastAsia="Heiti TC Medium" w:hAnsi="Heiti TC Medium" w:cstheme="majorHAnsi" w:hint="eastAsia"/>
          <w:bCs/>
          <w:sz w:val="32"/>
          <w:szCs w:val="32"/>
        </w:rPr>
        <w:t>1</w:t>
      </w:r>
      <w:r w:rsidR="0009781C">
        <w:rPr>
          <w:rFonts w:ascii="Heiti TC Medium" w:eastAsia="Heiti TC Medium" w:hAnsi="Heiti TC Medium" w:cstheme="majorHAnsi"/>
          <w:bCs/>
          <w:sz w:val="32"/>
          <w:szCs w:val="32"/>
        </w:rPr>
        <w:t>5</w:t>
      </w:r>
      <w:r w:rsidRPr="00430574">
        <w:rPr>
          <w:rFonts w:ascii="Heiti TC Medium" w:eastAsia="Heiti TC Medium" w:hAnsi="Heiti TC Medium" w:cstheme="majorHAnsi" w:hint="eastAsia"/>
          <w:bCs/>
          <w:sz w:val="32"/>
          <w:szCs w:val="32"/>
        </w:rPr>
        <w:t>分</w:t>
      </w:r>
      <w:r w:rsidR="007F4722">
        <w:rPr>
          <w:rFonts w:ascii="Heiti TC Medium" w:eastAsia="Heiti TC Medium" w:hAnsi="Heiti TC Medium" w:cstheme="majorHAnsi"/>
          <w:bCs/>
          <w:sz w:val="32"/>
          <w:szCs w:val="32"/>
        </w:rPr>
        <w:t>）</w:t>
      </w:r>
      <w:r w:rsidR="007F4722">
        <w:rPr>
          <w:rStyle w:val="Strong"/>
          <w:rFonts w:hint="eastAsia"/>
          <w:b w:val="0"/>
          <w:bCs w:val="0"/>
          <w:sz w:val="24"/>
        </w:rPr>
        <w:t>求函数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1</m:t>
            </m:r>
            <m:ctrlPr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4"/>
              </w:rPr>
            </m:ctrlP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+3x+2</m:t>
            </m:r>
            <m:ctrlPr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4"/>
              </w:rPr>
            </m:ctrlPr>
          </m:den>
        </m:f>
      </m:oMath>
      <w:r w:rsidR="007F4722">
        <w:rPr>
          <w:rStyle w:val="Strong"/>
          <w:rFonts w:hint="eastAsia"/>
          <w:b w:val="0"/>
          <w:bCs w:val="0"/>
          <w:sz w:val="24"/>
        </w:rPr>
        <w:t>在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0</m:t>
            </m:r>
          </m:sub>
        </m:sSub>
        <m:r>
          <w:rPr>
            <w:rStyle w:val="Strong"/>
            <w:rFonts w:ascii="Cambria Math" w:hAnsi="Cambria Math"/>
            <w:sz w:val="24"/>
          </w:rPr>
          <m:t>=1</m:t>
        </m:r>
      </m:oMath>
      <w:r w:rsidR="007F4722">
        <w:rPr>
          <w:rStyle w:val="Strong"/>
          <w:rFonts w:hint="eastAsia"/>
          <w:b w:val="0"/>
          <w:bCs w:val="0"/>
          <w:sz w:val="24"/>
        </w:rPr>
        <w:t>处的幂级数展开式</w:t>
      </w:r>
      <w:r w:rsidR="004D108F">
        <w:rPr>
          <w:rStyle w:val="Strong"/>
          <w:rFonts w:hint="eastAsia"/>
          <w:b w:val="0"/>
          <w:bCs w:val="0"/>
          <w:sz w:val="24"/>
        </w:rPr>
        <w:t>，并求出收敛域</w:t>
      </w:r>
      <w:r w:rsidR="007F4722">
        <w:rPr>
          <w:rStyle w:val="Strong"/>
          <w:rFonts w:hint="eastAsia"/>
          <w:b w:val="0"/>
          <w:bCs w:val="0"/>
          <w:sz w:val="24"/>
        </w:rPr>
        <w:t>.</w:t>
      </w:r>
    </w:p>
    <w:p w14:paraId="5A936AD5" w14:textId="647666E9" w:rsidR="00831F53" w:rsidRDefault="00831F53" w:rsidP="007F4722">
      <w:pPr>
        <w:rPr>
          <w:rStyle w:val="Strong"/>
          <w:b w:val="0"/>
          <w:bCs w:val="0"/>
          <w:sz w:val="24"/>
        </w:rPr>
      </w:pPr>
    </w:p>
    <w:p w14:paraId="2D56EA50" w14:textId="7A67C797" w:rsidR="00831F53" w:rsidRDefault="00831F53" w:rsidP="007F4722">
      <w:pPr>
        <w:rPr>
          <w:rStyle w:val="Strong"/>
          <w:b w:val="0"/>
          <w:bCs w:val="0"/>
          <w:sz w:val="24"/>
        </w:rPr>
      </w:pPr>
    </w:p>
    <w:p w14:paraId="7A60E576" w14:textId="724FD893" w:rsidR="00831F53" w:rsidRDefault="00831F53" w:rsidP="007F4722">
      <w:pPr>
        <w:rPr>
          <w:rStyle w:val="Strong"/>
          <w:b w:val="0"/>
          <w:bCs w:val="0"/>
          <w:sz w:val="24"/>
        </w:rPr>
      </w:pPr>
    </w:p>
    <w:p w14:paraId="7C347137" w14:textId="02E847E4" w:rsidR="00831F53" w:rsidRDefault="00831F53" w:rsidP="007F4722">
      <w:pPr>
        <w:rPr>
          <w:rStyle w:val="Strong"/>
          <w:b w:val="0"/>
          <w:bCs w:val="0"/>
          <w:sz w:val="24"/>
        </w:rPr>
      </w:pPr>
    </w:p>
    <w:p w14:paraId="241AA183" w14:textId="2CB2F476" w:rsidR="00831F53" w:rsidRDefault="00831F53" w:rsidP="007F4722">
      <w:pPr>
        <w:rPr>
          <w:rStyle w:val="Strong"/>
          <w:b w:val="0"/>
          <w:bCs w:val="0"/>
          <w:sz w:val="24"/>
        </w:rPr>
      </w:pPr>
    </w:p>
    <w:p w14:paraId="6859237D" w14:textId="3EB35D55" w:rsidR="00831F53" w:rsidRDefault="00831F53" w:rsidP="007F4722">
      <w:pPr>
        <w:rPr>
          <w:rStyle w:val="Strong"/>
          <w:b w:val="0"/>
          <w:bCs w:val="0"/>
          <w:sz w:val="24"/>
        </w:rPr>
      </w:pPr>
    </w:p>
    <w:p w14:paraId="02106771" w14:textId="4A5CFA32" w:rsidR="00831F53" w:rsidRDefault="00831F53" w:rsidP="007F4722">
      <w:pPr>
        <w:rPr>
          <w:rStyle w:val="Strong"/>
          <w:b w:val="0"/>
          <w:bCs w:val="0"/>
          <w:sz w:val="24"/>
        </w:rPr>
      </w:pPr>
    </w:p>
    <w:p w14:paraId="6BF72715" w14:textId="03A33616" w:rsidR="00831F53" w:rsidRDefault="00831F53" w:rsidP="007F4722">
      <w:pPr>
        <w:rPr>
          <w:rStyle w:val="Strong"/>
          <w:b w:val="0"/>
          <w:bCs w:val="0"/>
          <w:sz w:val="24"/>
        </w:rPr>
      </w:pPr>
    </w:p>
    <w:p w14:paraId="275E9B5F" w14:textId="737B59E2" w:rsidR="00831F53" w:rsidRDefault="00831F53" w:rsidP="007F4722">
      <w:pPr>
        <w:rPr>
          <w:rStyle w:val="Strong"/>
          <w:b w:val="0"/>
          <w:bCs w:val="0"/>
          <w:sz w:val="24"/>
        </w:rPr>
      </w:pPr>
    </w:p>
    <w:p w14:paraId="5E343327" w14:textId="3FBC912F" w:rsidR="00831F53" w:rsidRDefault="00831F53" w:rsidP="007F4722">
      <w:pPr>
        <w:rPr>
          <w:rStyle w:val="Strong"/>
          <w:b w:val="0"/>
          <w:bCs w:val="0"/>
          <w:sz w:val="24"/>
        </w:rPr>
      </w:pPr>
    </w:p>
    <w:p w14:paraId="401A7E0F" w14:textId="5362D1F3" w:rsidR="00831F53" w:rsidRDefault="00831F53" w:rsidP="007F4722">
      <w:pPr>
        <w:rPr>
          <w:rStyle w:val="Strong"/>
          <w:b w:val="0"/>
          <w:bCs w:val="0"/>
          <w:sz w:val="24"/>
        </w:rPr>
      </w:pPr>
    </w:p>
    <w:p w14:paraId="111D4294" w14:textId="77777777" w:rsidR="00831F53" w:rsidRDefault="00831F53" w:rsidP="007F4722">
      <w:pPr>
        <w:rPr>
          <w:rStyle w:val="Strong"/>
          <w:b w:val="0"/>
          <w:bCs w:val="0"/>
          <w:sz w:val="24"/>
        </w:rPr>
      </w:pPr>
    </w:p>
    <w:p w14:paraId="47597735" w14:textId="4E3EF59C" w:rsidR="00831F53" w:rsidRDefault="00831F53" w:rsidP="007F4722">
      <w:pPr>
        <w:rPr>
          <w:rStyle w:val="Strong"/>
          <w:b w:val="0"/>
          <w:bCs w:val="0"/>
          <w:sz w:val="24"/>
        </w:rPr>
      </w:pPr>
    </w:p>
    <w:p w14:paraId="606134D7" w14:textId="0C350DC6" w:rsidR="00831F53" w:rsidRDefault="00831F53" w:rsidP="007F4722">
      <w:pPr>
        <w:rPr>
          <w:rStyle w:val="Strong"/>
          <w:b w:val="0"/>
          <w:bCs w:val="0"/>
          <w:sz w:val="24"/>
        </w:rPr>
      </w:pPr>
    </w:p>
    <w:p w14:paraId="6A5E2D75" w14:textId="3A02DB1D" w:rsidR="00831F53" w:rsidRDefault="00831F53" w:rsidP="007F4722">
      <w:pPr>
        <w:rPr>
          <w:rStyle w:val="Strong"/>
          <w:b w:val="0"/>
          <w:bCs w:val="0"/>
          <w:sz w:val="24"/>
        </w:rPr>
      </w:pPr>
    </w:p>
    <w:p w14:paraId="1A9CB9CF" w14:textId="6E752294" w:rsidR="00266166" w:rsidRDefault="00266166">
      <w:pPr>
        <w:widowControl/>
        <w:jc w:val="left"/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br w:type="page"/>
      </w:r>
    </w:p>
    <w:p w14:paraId="5E1867A9" w14:textId="5B49710C" w:rsidR="0009781C" w:rsidRDefault="0026320E" w:rsidP="0009781C">
      <w:pPr>
        <w:rPr>
          <w:rStyle w:val="Strong"/>
          <w:b w:val="0"/>
          <w:bCs w:val="0"/>
          <w:sz w:val="24"/>
        </w:rPr>
      </w:pPr>
      <w:r w:rsidRPr="0009781C">
        <w:rPr>
          <w:rFonts w:ascii="Heiti TC Medium" w:eastAsia="Heiti TC Medium" w:hAnsi="Heiti TC Medium" w:cstheme="majorHAnsi" w:hint="eastAsia"/>
          <w:sz w:val="32"/>
          <w:szCs w:val="32"/>
        </w:rPr>
        <w:lastRenderedPageBreak/>
        <w:t>三、解答题（本题</w:t>
      </w:r>
      <w:r w:rsidR="00A5102F" w:rsidRPr="0009781C">
        <w:rPr>
          <w:rFonts w:ascii="Heiti TC Medium" w:eastAsia="Heiti TC Medium" w:hAnsi="Heiti TC Medium" w:cstheme="majorHAnsi" w:hint="eastAsia"/>
          <w:sz w:val="32"/>
          <w:szCs w:val="32"/>
        </w:rPr>
        <w:t>1</w:t>
      </w:r>
      <w:r w:rsidR="0009781C">
        <w:rPr>
          <w:rFonts w:ascii="Heiti TC Medium" w:eastAsia="Heiti TC Medium" w:hAnsi="Heiti TC Medium" w:cstheme="majorHAnsi"/>
          <w:sz w:val="32"/>
          <w:szCs w:val="32"/>
        </w:rPr>
        <w:t>5</w:t>
      </w:r>
      <w:r w:rsidRPr="0009781C">
        <w:rPr>
          <w:rFonts w:ascii="Heiti TC Medium" w:eastAsia="Heiti TC Medium" w:hAnsi="Heiti TC Medium" w:cstheme="majorHAnsi" w:hint="eastAsia"/>
          <w:sz w:val="32"/>
          <w:szCs w:val="32"/>
        </w:rPr>
        <w:t>分）</w:t>
      </w:r>
      <w:r w:rsidR="0009781C">
        <w:rPr>
          <w:rFonts w:ascii="Heiti TC Medium" w:eastAsia="Heiti TC Medium" w:hAnsi="Heiti TC Medium" w:cstheme="majorHAnsi" w:hint="eastAsia"/>
          <w:sz w:val="32"/>
          <w:szCs w:val="32"/>
        </w:rPr>
        <w:t xml:space="preserve"> </w:t>
      </w:r>
      <w:r w:rsidR="0009781C" w:rsidRPr="0009781C">
        <w:rPr>
          <w:rStyle w:val="Strong"/>
          <w:rFonts w:hint="eastAsia"/>
          <w:b w:val="0"/>
          <w:sz w:val="24"/>
        </w:rPr>
        <w:t>求级数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n-1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e>
        </m:nary>
      </m:oMath>
      <w:r w:rsidR="0009781C" w:rsidRPr="0009781C">
        <w:rPr>
          <w:rStyle w:val="Strong"/>
          <w:rFonts w:hint="eastAsia"/>
          <w:b w:val="0"/>
          <w:bCs w:val="0"/>
          <w:sz w:val="24"/>
        </w:rPr>
        <w:t>的和函数。</w:t>
      </w:r>
    </w:p>
    <w:p w14:paraId="1E8071E0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6F87BC49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0A2D0A4D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41C718C8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60CCA5D2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44036A8D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03C1DEAE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6CC78FC0" w14:textId="357FF0D9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08478A54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171E2596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32EB3E89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5024CB62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178A1977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161DE5BD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5941D894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02C1B29B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44DF0BF4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43EB126B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0B1EBE87" w14:textId="77777777" w:rsidR="00266166" w:rsidRDefault="00266166" w:rsidP="00266166">
      <w:pPr>
        <w:widowControl/>
        <w:jc w:val="left"/>
        <w:rPr>
          <w:rStyle w:val="Strong"/>
          <w:b w:val="0"/>
          <w:bCs w:val="0"/>
          <w:sz w:val="24"/>
        </w:rPr>
      </w:pPr>
    </w:p>
    <w:p w14:paraId="19F25FDD" w14:textId="2C2E667E" w:rsidR="00CB6321" w:rsidRPr="00266166" w:rsidRDefault="00C57A6D" w:rsidP="00266166">
      <w:pPr>
        <w:widowControl/>
        <w:jc w:val="left"/>
        <w:rPr>
          <w:sz w:val="24"/>
        </w:rPr>
      </w:pPr>
      <w:r w:rsidRPr="00CD6835">
        <w:rPr>
          <w:rFonts w:ascii="Heiti TC Medium" w:eastAsia="Heiti TC Medium" w:hAnsi="Heiti TC Medium" w:cstheme="majorHAnsi" w:hint="eastAsia"/>
          <w:bCs/>
          <w:sz w:val="32"/>
          <w:szCs w:val="32"/>
        </w:rPr>
        <w:t>四</w:t>
      </w:r>
      <w:r w:rsidR="00CB6321" w:rsidRPr="00CD6835">
        <w:rPr>
          <w:rFonts w:ascii="Heiti TC Medium" w:eastAsia="Heiti TC Medium" w:hAnsi="Heiti TC Medium" w:cstheme="majorHAnsi" w:hint="eastAsia"/>
          <w:bCs/>
          <w:sz w:val="32"/>
          <w:szCs w:val="32"/>
        </w:rPr>
        <w:t>、解答题（每小题</w:t>
      </w:r>
      <w:r w:rsidR="008063BE">
        <w:rPr>
          <w:rFonts w:ascii="Heiti TC Medium" w:eastAsia="Heiti TC Medium" w:hAnsi="Heiti TC Medium" w:cstheme="majorHAnsi"/>
          <w:bCs/>
          <w:sz w:val="32"/>
          <w:szCs w:val="32"/>
        </w:rPr>
        <w:t>5</w:t>
      </w:r>
      <w:r w:rsidR="00CB6321" w:rsidRPr="00CD6835">
        <w:rPr>
          <w:rFonts w:ascii="Heiti TC Medium" w:eastAsia="Heiti TC Medium" w:hAnsi="Heiti TC Medium" w:cstheme="majorHAnsi" w:hint="eastAsia"/>
          <w:bCs/>
          <w:sz w:val="32"/>
          <w:szCs w:val="32"/>
        </w:rPr>
        <w:t>分，共</w:t>
      </w:r>
      <w:r w:rsidR="00A90C9C" w:rsidRPr="00CD6835">
        <w:rPr>
          <w:rFonts w:ascii="Heiti TC Medium" w:eastAsia="Heiti TC Medium" w:hAnsi="Heiti TC Medium" w:cstheme="majorHAnsi" w:hint="eastAsia"/>
          <w:bCs/>
          <w:sz w:val="32"/>
          <w:szCs w:val="32"/>
        </w:rPr>
        <w:t>1</w:t>
      </w:r>
      <w:r w:rsidR="008063BE">
        <w:rPr>
          <w:rFonts w:ascii="Heiti TC Medium" w:eastAsia="Heiti TC Medium" w:hAnsi="Heiti TC Medium" w:cstheme="majorHAnsi"/>
          <w:bCs/>
          <w:sz w:val="32"/>
          <w:szCs w:val="32"/>
        </w:rPr>
        <w:t>5</w:t>
      </w:r>
      <w:r w:rsidR="00CB6321" w:rsidRPr="00CD6835">
        <w:rPr>
          <w:rFonts w:ascii="Heiti TC Medium" w:eastAsia="Heiti TC Medium" w:hAnsi="Heiti TC Medium" w:cstheme="majorHAnsi" w:hint="eastAsia"/>
          <w:bCs/>
          <w:sz w:val="32"/>
          <w:szCs w:val="32"/>
        </w:rPr>
        <w:t>分）</w:t>
      </w:r>
      <w:r w:rsidR="00A41F25" w:rsidRPr="00CD6835">
        <w:rPr>
          <w:rFonts w:ascii="Heiti TC Medium" w:eastAsia="Heiti TC Medium" w:hAnsi="Heiti TC Medium" w:cstheme="majorHAnsi"/>
          <w:bCs/>
          <w:sz w:val="32"/>
          <w:szCs w:val="32"/>
        </w:rPr>
        <w:t xml:space="preserve"> </w:t>
      </w:r>
    </w:p>
    <w:p w14:paraId="1E292183" w14:textId="63107F3D" w:rsidR="0055146F" w:rsidRPr="00831F53" w:rsidRDefault="008063BE" w:rsidP="0055146F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证明函数项级数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</m:t>
        </m:r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n-1</m:t>
                    </m:r>
                  </m:e>
                </m:d>
                <m:r>
                  <w:rPr>
                    <w:rStyle w:val="Strong"/>
                    <w:rFonts w:ascii="Cambria Math" w:hAnsi="Cambria Math"/>
                    <w:sz w:val="24"/>
                  </w:rPr>
                  <m:t>!</m:t>
                </m:r>
              </m:den>
            </m:f>
            <m:ctrlPr>
              <w:rPr>
                <w:rStyle w:val="Strong"/>
                <w:rFonts w:ascii="Cambria Math" w:hAnsi="Cambria Math" w:hint="eastAsia"/>
                <w:b w:val="0"/>
                <w:bCs w:val="0"/>
                <w:sz w:val="24"/>
              </w:rPr>
            </m:ctrlPr>
          </m:e>
        </m:nary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eastAsia="Heiti TC Medium" w:hAnsi="Cambria Math" w:cstheme="majorHAnsi"/>
            <w:sz w:val="24"/>
          </w:rPr>
          <m:t>x∈[-r,r]</m:t>
        </m:r>
      </m:oMath>
      <w:r>
        <w:rPr>
          <w:rStyle w:val="Strong"/>
          <w:rFonts w:hint="eastAsia"/>
          <w:b w:val="0"/>
          <w:bCs w:val="0"/>
          <w:sz w:val="24"/>
        </w:rPr>
        <w:t>上一致收敛</w:t>
      </w:r>
      <w:r w:rsidR="00831F53">
        <w:rPr>
          <w:rStyle w:val="Strong"/>
          <w:rFonts w:hint="eastAsia"/>
          <w:b w:val="0"/>
          <w:bCs w:val="0"/>
          <w:sz w:val="24"/>
        </w:rPr>
        <w:t>.</w:t>
      </w:r>
    </w:p>
    <w:p w14:paraId="0AEE3ADA" w14:textId="7BD166A3" w:rsidR="00831F53" w:rsidRDefault="00831F53" w:rsidP="00831F53">
      <w:pPr>
        <w:rPr>
          <w:rStyle w:val="Strong"/>
          <w:b w:val="0"/>
          <w:sz w:val="24"/>
        </w:rPr>
      </w:pPr>
    </w:p>
    <w:p w14:paraId="2B5B6564" w14:textId="6C4D6FA3" w:rsidR="00831F53" w:rsidRDefault="00831F53" w:rsidP="00831F53">
      <w:pPr>
        <w:rPr>
          <w:rStyle w:val="Strong"/>
          <w:b w:val="0"/>
          <w:sz w:val="24"/>
        </w:rPr>
      </w:pPr>
    </w:p>
    <w:p w14:paraId="71C0B6E6" w14:textId="09358AF9" w:rsidR="00831F53" w:rsidRDefault="00831F53" w:rsidP="00831F53">
      <w:pPr>
        <w:rPr>
          <w:rStyle w:val="Strong"/>
          <w:b w:val="0"/>
          <w:sz w:val="24"/>
        </w:rPr>
      </w:pPr>
    </w:p>
    <w:p w14:paraId="662117D8" w14:textId="1E9CABD0" w:rsidR="00831F53" w:rsidRDefault="00831F53" w:rsidP="00831F53">
      <w:pPr>
        <w:rPr>
          <w:rStyle w:val="Strong"/>
          <w:b w:val="0"/>
          <w:sz w:val="24"/>
        </w:rPr>
      </w:pPr>
    </w:p>
    <w:p w14:paraId="7B780514" w14:textId="4667CB26" w:rsidR="00831F53" w:rsidRDefault="00831F53" w:rsidP="00831F53">
      <w:pPr>
        <w:rPr>
          <w:rStyle w:val="Strong"/>
          <w:b w:val="0"/>
          <w:sz w:val="24"/>
        </w:rPr>
      </w:pPr>
    </w:p>
    <w:p w14:paraId="16E94673" w14:textId="52953313" w:rsidR="00831F53" w:rsidRDefault="00831F53" w:rsidP="00831F53">
      <w:pPr>
        <w:rPr>
          <w:rStyle w:val="Strong"/>
          <w:b w:val="0"/>
          <w:sz w:val="24"/>
        </w:rPr>
      </w:pPr>
    </w:p>
    <w:p w14:paraId="40D54C06" w14:textId="51D26024" w:rsidR="00831F53" w:rsidRDefault="00831F53" w:rsidP="00831F53">
      <w:pPr>
        <w:rPr>
          <w:rStyle w:val="Strong"/>
          <w:b w:val="0"/>
          <w:sz w:val="24"/>
        </w:rPr>
      </w:pPr>
    </w:p>
    <w:p w14:paraId="0EBF1661" w14:textId="77777777" w:rsidR="00831F53" w:rsidRDefault="00831F53" w:rsidP="00831F53">
      <w:pPr>
        <w:rPr>
          <w:rStyle w:val="Strong"/>
          <w:b w:val="0"/>
          <w:sz w:val="24"/>
        </w:rPr>
      </w:pPr>
    </w:p>
    <w:p w14:paraId="3E1084DB" w14:textId="77777777" w:rsidR="00831F53" w:rsidRDefault="00831F53" w:rsidP="00831F53">
      <w:pPr>
        <w:rPr>
          <w:rStyle w:val="Strong"/>
          <w:b w:val="0"/>
          <w:sz w:val="24"/>
        </w:rPr>
      </w:pPr>
    </w:p>
    <w:p w14:paraId="59CFCF8C" w14:textId="145A0D79" w:rsidR="00831F53" w:rsidRDefault="00831F53" w:rsidP="00831F53">
      <w:pPr>
        <w:rPr>
          <w:rStyle w:val="Strong"/>
          <w:b w:val="0"/>
          <w:sz w:val="24"/>
        </w:rPr>
      </w:pPr>
    </w:p>
    <w:p w14:paraId="5DC385BD" w14:textId="77777777" w:rsidR="00831F53" w:rsidRPr="00831F53" w:rsidRDefault="00831F53" w:rsidP="00831F53">
      <w:pPr>
        <w:rPr>
          <w:rStyle w:val="Strong"/>
          <w:b w:val="0"/>
          <w:sz w:val="24"/>
        </w:rPr>
      </w:pPr>
    </w:p>
    <w:p w14:paraId="151BAE5D" w14:textId="0D2E6440" w:rsidR="0055146F" w:rsidRPr="00831F53" w:rsidRDefault="00A41F25" w:rsidP="0055146F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m:oMath>
        <m:r>
          <m:rPr>
            <m:sty m:val="p"/>
          </m:rPr>
          <w:rPr>
            <w:rStyle w:val="Strong"/>
            <w:rFonts w:ascii="Cambria Math" w:hAnsi="Cambria Math" w:hint="eastAsia"/>
            <w:sz w:val="24"/>
          </w:rPr>
          <m:t>求级数</m:t>
        </m:r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4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</m:e>
        </m:nary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x+2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Style w:val="Strong"/>
            <w:rFonts w:ascii="Cambria Math" w:hAnsi="Cambria Math" w:hint="eastAsia"/>
            <w:sz w:val="24"/>
          </w:rPr>
          <m:t>的收敛区间</m:t>
        </m:r>
      </m:oMath>
      <w:r w:rsidR="00831F53">
        <w:rPr>
          <w:rStyle w:val="Strong"/>
          <w:rFonts w:hint="eastAsia"/>
          <w:b w:val="0"/>
          <w:bCs w:val="0"/>
          <w:sz w:val="24"/>
        </w:rPr>
        <w:t>.</w:t>
      </w:r>
    </w:p>
    <w:p w14:paraId="47C8A984" w14:textId="0A7ACCF1" w:rsidR="00831F53" w:rsidRDefault="00831F53" w:rsidP="00831F53">
      <w:pPr>
        <w:rPr>
          <w:rStyle w:val="Strong"/>
          <w:b w:val="0"/>
          <w:sz w:val="24"/>
        </w:rPr>
      </w:pPr>
    </w:p>
    <w:p w14:paraId="2414DDE5" w14:textId="4F915157" w:rsidR="00831F53" w:rsidRDefault="00831F53" w:rsidP="00831F53">
      <w:pPr>
        <w:rPr>
          <w:rStyle w:val="Strong"/>
          <w:b w:val="0"/>
          <w:sz w:val="24"/>
        </w:rPr>
      </w:pPr>
    </w:p>
    <w:p w14:paraId="14EA4475" w14:textId="53CA3DC9" w:rsidR="00831F53" w:rsidRDefault="00831F53" w:rsidP="00831F53">
      <w:pPr>
        <w:rPr>
          <w:rStyle w:val="Strong"/>
          <w:b w:val="0"/>
          <w:sz w:val="24"/>
        </w:rPr>
      </w:pPr>
    </w:p>
    <w:p w14:paraId="10B12ADA" w14:textId="77C5B712" w:rsidR="00831F53" w:rsidRDefault="00831F53" w:rsidP="00831F53">
      <w:pPr>
        <w:rPr>
          <w:rStyle w:val="Strong"/>
          <w:b w:val="0"/>
          <w:sz w:val="24"/>
        </w:rPr>
      </w:pPr>
    </w:p>
    <w:p w14:paraId="770D317C" w14:textId="77777777" w:rsidR="00831F53" w:rsidRDefault="00831F53" w:rsidP="00831F53">
      <w:pPr>
        <w:rPr>
          <w:rStyle w:val="Strong"/>
          <w:b w:val="0"/>
          <w:sz w:val="24"/>
        </w:rPr>
      </w:pPr>
    </w:p>
    <w:p w14:paraId="7BE46532" w14:textId="77777777" w:rsidR="00831F53" w:rsidRDefault="00831F53" w:rsidP="00831F53">
      <w:pPr>
        <w:rPr>
          <w:rStyle w:val="Strong"/>
          <w:b w:val="0"/>
          <w:sz w:val="24"/>
        </w:rPr>
      </w:pPr>
    </w:p>
    <w:p w14:paraId="123DB1E1" w14:textId="63DDBD75" w:rsidR="00831F53" w:rsidRDefault="00831F53" w:rsidP="00831F53">
      <w:pPr>
        <w:rPr>
          <w:rStyle w:val="Strong"/>
          <w:b w:val="0"/>
          <w:sz w:val="24"/>
        </w:rPr>
      </w:pPr>
    </w:p>
    <w:p w14:paraId="67C28B88" w14:textId="77777777" w:rsidR="00831F53" w:rsidRPr="00831F53" w:rsidRDefault="00831F53" w:rsidP="00831F53">
      <w:pPr>
        <w:rPr>
          <w:rStyle w:val="Strong"/>
          <w:b w:val="0"/>
          <w:sz w:val="24"/>
        </w:rPr>
      </w:pPr>
    </w:p>
    <w:p w14:paraId="694F91C2" w14:textId="2D6FDCDD" w:rsidR="008063BE" w:rsidRPr="00831F53" w:rsidRDefault="003330DF" w:rsidP="0055146F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lastRenderedPageBreak/>
        <w:t>若函数列</w:t>
      </w:r>
      <m:oMath>
        <m:d>
          <m:dPr>
            <m:begChr m:val="{"/>
            <m:endChr m:val="}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b>
            </m:sSub>
            <m:r>
              <w:rPr>
                <w:rStyle w:val="Strong"/>
                <w:rFonts w:ascii="Cambria Math" w:hAnsi="Cambria Math"/>
                <w:sz w:val="24"/>
              </w:rPr>
              <m:t>(x)</m:t>
            </m:r>
            <m:ctrlPr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4"/>
              </w:rPr>
            </m:ctrlPr>
          </m:e>
        </m:d>
        <m:r>
          <w:rPr>
            <w:rStyle w:val="Strong"/>
            <w:rFonts w:ascii="Cambria Math" w:hAnsi="Cambria Math"/>
            <w:sz w:val="24"/>
          </w:rPr>
          <m:t xml:space="preserve">= </m:t>
        </m:r>
        <m:d>
          <m:dPr>
            <m:begChr m:val="{"/>
            <m:endChr m:val="}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k</m:t>
                </m:r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-nx</m:t>
                </m:r>
              </m:sup>
            </m:sSup>
            <m:ctrlPr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4"/>
              </w:rPr>
            </m:ctrlPr>
          </m:e>
        </m:d>
      </m:oMath>
      <w:r>
        <w:rPr>
          <w:rStyle w:val="Strong"/>
          <w:rFonts w:hint="eastAsia"/>
          <w:b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[0, +∞)</m:t>
        </m:r>
      </m:oMath>
      <w:r>
        <w:rPr>
          <w:rStyle w:val="Strong"/>
          <w:rFonts w:hint="eastAsia"/>
          <w:b w:val="0"/>
          <w:bCs w:val="0"/>
          <w:sz w:val="24"/>
        </w:rPr>
        <w:t>上一致收敛，求</w:t>
      </w:r>
      <m:oMath>
        <m:r>
          <w:rPr>
            <w:rStyle w:val="Strong"/>
            <w:rFonts w:ascii="Cambria Math" w:hAnsi="Cambria Math" w:hint="eastAsia"/>
            <w:sz w:val="24"/>
          </w:rPr>
          <m:t>k</m:t>
        </m:r>
      </m:oMath>
      <w:r>
        <w:rPr>
          <w:rStyle w:val="Strong"/>
          <w:rFonts w:hint="eastAsia"/>
          <w:b w:val="0"/>
          <w:bCs w:val="0"/>
          <w:sz w:val="24"/>
        </w:rPr>
        <w:t>的取值范围？</w:t>
      </w:r>
    </w:p>
    <w:p w14:paraId="3778D8D0" w14:textId="2BCED8A7" w:rsidR="00831F53" w:rsidRDefault="00831F53" w:rsidP="00831F53">
      <w:pPr>
        <w:rPr>
          <w:rStyle w:val="Strong"/>
          <w:b w:val="0"/>
          <w:sz w:val="24"/>
        </w:rPr>
      </w:pPr>
    </w:p>
    <w:p w14:paraId="395A36CA" w14:textId="54F4BF18" w:rsidR="00831F53" w:rsidRDefault="00831F53" w:rsidP="00831F53">
      <w:pPr>
        <w:rPr>
          <w:rStyle w:val="Strong"/>
          <w:b w:val="0"/>
          <w:sz w:val="24"/>
        </w:rPr>
      </w:pPr>
    </w:p>
    <w:p w14:paraId="4C53E225" w14:textId="49178AE5" w:rsidR="00831F53" w:rsidRDefault="00831F53" w:rsidP="00831F53">
      <w:pPr>
        <w:rPr>
          <w:rStyle w:val="Strong"/>
          <w:b w:val="0"/>
          <w:sz w:val="24"/>
        </w:rPr>
      </w:pPr>
    </w:p>
    <w:p w14:paraId="27384AC9" w14:textId="3599C175" w:rsidR="00831F53" w:rsidRDefault="00831F53" w:rsidP="00831F53">
      <w:pPr>
        <w:rPr>
          <w:rStyle w:val="Strong"/>
          <w:b w:val="0"/>
          <w:sz w:val="24"/>
        </w:rPr>
      </w:pPr>
    </w:p>
    <w:p w14:paraId="669F876F" w14:textId="111B96AD" w:rsidR="00831F53" w:rsidRDefault="00831F53" w:rsidP="00831F53">
      <w:pPr>
        <w:rPr>
          <w:rStyle w:val="Strong"/>
          <w:b w:val="0"/>
          <w:sz w:val="24"/>
        </w:rPr>
      </w:pPr>
    </w:p>
    <w:p w14:paraId="6A702D28" w14:textId="6C814E37" w:rsidR="00831F53" w:rsidRDefault="00831F53" w:rsidP="00831F53">
      <w:pPr>
        <w:rPr>
          <w:rStyle w:val="Strong"/>
          <w:b w:val="0"/>
          <w:sz w:val="24"/>
        </w:rPr>
      </w:pPr>
    </w:p>
    <w:p w14:paraId="55FB10D7" w14:textId="77777777" w:rsidR="00266166" w:rsidRDefault="00266166" w:rsidP="00266166">
      <w:pPr>
        <w:widowControl/>
        <w:jc w:val="left"/>
        <w:rPr>
          <w:rStyle w:val="Strong"/>
          <w:b w:val="0"/>
          <w:sz w:val="24"/>
        </w:rPr>
      </w:pPr>
    </w:p>
    <w:p w14:paraId="7A531812" w14:textId="77777777" w:rsidR="00266166" w:rsidRDefault="00266166" w:rsidP="00266166">
      <w:pPr>
        <w:widowControl/>
        <w:jc w:val="left"/>
        <w:rPr>
          <w:rStyle w:val="Strong"/>
          <w:b w:val="0"/>
          <w:sz w:val="24"/>
        </w:rPr>
      </w:pPr>
    </w:p>
    <w:p w14:paraId="100DEF0C" w14:textId="77777777" w:rsidR="00266166" w:rsidRDefault="00266166" w:rsidP="00266166">
      <w:pPr>
        <w:widowControl/>
        <w:jc w:val="left"/>
        <w:rPr>
          <w:rStyle w:val="Strong"/>
          <w:b w:val="0"/>
          <w:sz w:val="24"/>
        </w:rPr>
      </w:pPr>
    </w:p>
    <w:p w14:paraId="4CB441A5" w14:textId="77777777" w:rsidR="00266166" w:rsidRDefault="00266166" w:rsidP="00266166">
      <w:pPr>
        <w:widowControl/>
        <w:jc w:val="left"/>
        <w:rPr>
          <w:rStyle w:val="Strong"/>
          <w:b w:val="0"/>
          <w:sz w:val="24"/>
        </w:rPr>
      </w:pPr>
    </w:p>
    <w:p w14:paraId="596097B2" w14:textId="77777777" w:rsidR="00266166" w:rsidRDefault="00266166" w:rsidP="00266166">
      <w:pPr>
        <w:widowControl/>
        <w:jc w:val="left"/>
        <w:rPr>
          <w:rStyle w:val="Strong"/>
          <w:b w:val="0"/>
          <w:sz w:val="24"/>
        </w:rPr>
      </w:pPr>
    </w:p>
    <w:p w14:paraId="7C18DEE0" w14:textId="77777777" w:rsidR="00266166" w:rsidRDefault="00266166" w:rsidP="00266166">
      <w:pPr>
        <w:widowControl/>
        <w:jc w:val="left"/>
        <w:rPr>
          <w:rStyle w:val="Strong"/>
          <w:b w:val="0"/>
          <w:sz w:val="24"/>
        </w:rPr>
      </w:pPr>
    </w:p>
    <w:p w14:paraId="4EE2FD77" w14:textId="69A86433" w:rsidR="00131C4E" w:rsidRPr="00266166" w:rsidRDefault="003330DF" w:rsidP="00266166">
      <w:pPr>
        <w:widowControl/>
        <w:jc w:val="left"/>
        <w:rPr>
          <w:bCs/>
          <w:sz w:val="24"/>
        </w:rPr>
      </w:pPr>
      <w:r>
        <w:rPr>
          <w:rFonts w:ascii="Heiti TC Medium" w:eastAsia="Heiti TC Medium" w:hAnsi="Heiti TC Medium" w:cstheme="majorHAnsi" w:hint="eastAsia"/>
          <w:sz w:val="32"/>
          <w:szCs w:val="32"/>
        </w:rPr>
        <w:t>五</w:t>
      </w:r>
      <w:r w:rsidR="008F4EA3" w:rsidRPr="003330DF">
        <w:rPr>
          <w:rFonts w:ascii="Heiti TC Medium" w:eastAsia="Heiti TC Medium" w:hAnsi="Heiti TC Medium" w:cstheme="majorHAnsi" w:hint="eastAsia"/>
          <w:sz w:val="32"/>
          <w:szCs w:val="32"/>
        </w:rPr>
        <w:t>、解答题（本题1</w:t>
      </w:r>
      <w:r>
        <w:rPr>
          <w:rFonts w:ascii="Heiti TC Medium" w:eastAsia="Heiti TC Medium" w:hAnsi="Heiti TC Medium" w:cstheme="majorHAnsi"/>
          <w:sz w:val="32"/>
          <w:szCs w:val="32"/>
        </w:rPr>
        <w:t>5</w:t>
      </w:r>
      <w:r w:rsidR="008F4EA3" w:rsidRPr="003330DF">
        <w:rPr>
          <w:rFonts w:ascii="Heiti TC Medium" w:eastAsia="Heiti TC Medium" w:hAnsi="Heiti TC Medium" w:cstheme="majorHAnsi" w:hint="eastAsia"/>
          <w:sz w:val="32"/>
          <w:szCs w:val="32"/>
        </w:rPr>
        <w:t>分）</w:t>
      </w:r>
      <w:r w:rsidR="00882E83" w:rsidRPr="00381AD0">
        <w:rPr>
          <w:rFonts w:ascii="SimSun" w:hAnsi="SimSun" w:hint="eastAsia"/>
          <w:color w:val="000000"/>
          <w:sz w:val="24"/>
        </w:rPr>
        <w:t>将函数</w:t>
      </w:r>
      <m:oMath>
        <m:r>
          <w:rPr>
            <w:rFonts w:ascii="Cambria Math" w:hAnsi="Cambria Math"/>
            <w:color w:val="000000"/>
            <w:sz w:val="24"/>
          </w:rPr>
          <m:t>f</m:t>
        </m:r>
        <m:d>
          <m:dPr>
            <m:ctrlPr>
              <w:rPr>
                <w:rFonts w:ascii="Cambria Math" w:hAnsi="Cambria Math"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4"/>
          </w:rPr>
          <m:t>=</m:t>
        </m:r>
        <m:sSup>
          <m:sSupPr>
            <m:ctrlPr>
              <w:rPr>
                <w:rFonts w:ascii="Cambria Math" w:hAnsi="Cambria Math"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2</m:t>
            </m:r>
          </m:sup>
        </m:sSup>
      </m:oMath>
      <w:r w:rsidR="00882E83" w:rsidRPr="00381AD0">
        <w:rPr>
          <w:rFonts w:ascii="SimSun" w:hAnsi="SimSun" w:hint="eastAsia"/>
          <w:color w:val="000000"/>
          <w:sz w:val="24"/>
        </w:rPr>
        <w:t>在指定区间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>[0,2</m:t>
        </m:r>
        <m:r>
          <w:rPr>
            <w:rFonts w:ascii="Cambria Math" w:hAnsi="Cambria Math"/>
            <w:color w:val="000000"/>
            <w:sz w:val="24"/>
          </w:rPr>
          <m:t>π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]</m:t>
        </m:r>
      </m:oMath>
      <w:r w:rsidR="00882E83" w:rsidRPr="00381AD0">
        <w:rPr>
          <w:rFonts w:ascii="SimSun" w:hAnsi="SimSun" w:hint="eastAsia"/>
          <w:color w:val="000000"/>
          <w:sz w:val="24"/>
        </w:rPr>
        <w:t>展开成Fourier级数．</w:t>
      </w:r>
    </w:p>
    <w:p w14:paraId="4BF436C4" w14:textId="72E5E8A6" w:rsidR="00831F53" w:rsidRDefault="00831F53" w:rsidP="00882E83">
      <w:pPr>
        <w:rPr>
          <w:rFonts w:ascii="SimSun" w:hAnsi="SimSun"/>
          <w:color w:val="000000"/>
          <w:sz w:val="24"/>
        </w:rPr>
      </w:pPr>
    </w:p>
    <w:p w14:paraId="791B1446" w14:textId="1EE5B7E5" w:rsidR="00831F53" w:rsidRDefault="00831F53" w:rsidP="00882E83">
      <w:pPr>
        <w:rPr>
          <w:rFonts w:ascii="SimSun" w:hAnsi="SimSun"/>
          <w:color w:val="000000"/>
          <w:sz w:val="24"/>
        </w:rPr>
      </w:pPr>
    </w:p>
    <w:p w14:paraId="6DCC8669" w14:textId="5A4D4927" w:rsidR="00831F53" w:rsidRDefault="00831F53" w:rsidP="00882E83">
      <w:pPr>
        <w:rPr>
          <w:rFonts w:ascii="SimSun" w:hAnsi="SimSun"/>
          <w:color w:val="000000"/>
          <w:sz w:val="24"/>
        </w:rPr>
      </w:pPr>
    </w:p>
    <w:p w14:paraId="61FC434B" w14:textId="25AE8431" w:rsidR="00831F53" w:rsidRDefault="00831F53" w:rsidP="00882E83">
      <w:pPr>
        <w:rPr>
          <w:rFonts w:ascii="SimSun" w:hAnsi="SimSun"/>
          <w:color w:val="000000"/>
          <w:sz w:val="24"/>
        </w:rPr>
      </w:pPr>
    </w:p>
    <w:p w14:paraId="33120D84" w14:textId="569D3FE4" w:rsidR="00831F53" w:rsidRDefault="00831F53" w:rsidP="00882E83">
      <w:pPr>
        <w:rPr>
          <w:rFonts w:ascii="SimSun" w:hAnsi="SimSun"/>
          <w:color w:val="000000"/>
          <w:sz w:val="24"/>
        </w:rPr>
      </w:pPr>
    </w:p>
    <w:p w14:paraId="69A8FDD8" w14:textId="131F3684" w:rsidR="00831F53" w:rsidRDefault="00831F53" w:rsidP="00882E83">
      <w:pPr>
        <w:rPr>
          <w:rFonts w:ascii="SimSun" w:hAnsi="SimSun"/>
          <w:color w:val="000000"/>
          <w:sz w:val="24"/>
        </w:rPr>
      </w:pPr>
    </w:p>
    <w:p w14:paraId="2F7B20C6" w14:textId="21A515F6" w:rsidR="00831F53" w:rsidRDefault="00831F53" w:rsidP="00882E83">
      <w:pPr>
        <w:rPr>
          <w:rFonts w:ascii="SimSun" w:hAnsi="SimSun"/>
          <w:color w:val="000000"/>
          <w:sz w:val="24"/>
        </w:rPr>
      </w:pPr>
    </w:p>
    <w:p w14:paraId="55484386" w14:textId="50535E9E" w:rsidR="00831F53" w:rsidRDefault="00831F53" w:rsidP="00882E83">
      <w:pPr>
        <w:rPr>
          <w:rFonts w:ascii="SimSun" w:hAnsi="SimSun"/>
          <w:color w:val="000000"/>
          <w:sz w:val="24"/>
        </w:rPr>
      </w:pPr>
    </w:p>
    <w:p w14:paraId="2961C5AA" w14:textId="26E8E4AC" w:rsidR="00831F53" w:rsidRDefault="00831F53" w:rsidP="00882E83">
      <w:pPr>
        <w:rPr>
          <w:rFonts w:ascii="SimSun" w:hAnsi="SimSun"/>
          <w:color w:val="000000"/>
          <w:sz w:val="24"/>
        </w:rPr>
      </w:pPr>
    </w:p>
    <w:p w14:paraId="4F997320" w14:textId="4CE267E5" w:rsidR="00831F53" w:rsidRDefault="00831F53" w:rsidP="00882E83">
      <w:pPr>
        <w:rPr>
          <w:rFonts w:ascii="SimSun" w:hAnsi="SimSun"/>
          <w:color w:val="000000"/>
          <w:sz w:val="24"/>
        </w:rPr>
      </w:pPr>
    </w:p>
    <w:p w14:paraId="24B88ACB" w14:textId="50305D4E" w:rsidR="00831F53" w:rsidRDefault="00831F53" w:rsidP="00882E83">
      <w:pPr>
        <w:rPr>
          <w:rFonts w:ascii="SimSun" w:hAnsi="SimSun"/>
          <w:color w:val="000000"/>
          <w:sz w:val="24"/>
        </w:rPr>
      </w:pPr>
    </w:p>
    <w:p w14:paraId="6A784B88" w14:textId="77777777" w:rsidR="00831F53" w:rsidRDefault="00831F53" w:rsidP="00882E83">
      <w:pPr>
        <w:rPr>
          <w:rFonts w:ascii="SimSun" w:hAnsi="SimSun"/>
          <w:color w:val="000000"/>
          <w:sz w:val="24"/>
        </w:rPr>
      </w:pPr>
    </w:p>
    <w:p w14:paraId="6C3C358E" w14:textId="5CDF6B57" w:rsidR="00831F53" w:rsidRDefault="00831F53" w:rsidP="00882E83">
      <w:pPr>
        <w:rPr>
          <w:rFonts w:ascii="SimSun" w:hAnsi="SimSun"/>
          <w:color w:val="000000"/>
          <w:sz w:val="24"/>
        </w:rPr>
      </w:pPr>
    </w:p>
    <w:p w14:paraId="0225D209" w14:textId="7FF7462F" w:rsidR="00831F53" w:rsidRDefault="00831F53" w:rsidP="00882E83">
      <w:pPr>
        <w:rPr>
          <w:rFonts w:ascii="SimSun" w:hAnsi="SimSun"/>
          <w:color w:val="000000"/>
          <w:sz w:val="24"/>
        </w:rPr>
      </w:pPr>
    </w:p>
    <w:p w14:paraId="4C4C6BA4" w14:textId="2ACA5902" w:rsidR="00831F53" w:rsidRDefault="00831F53" w:rsidP="00882E83">
      <w:pPr>
        <w:rPr>
          <w:rFonts w:ascii="SimSun" w:hAnsi="SimSun"/>
          <w:color w:val="000000"/>
          <w:sz w:val="24"/>
        </w:rPr>
      </w:pPr>
    </w:p>
    <w:p w14:paraId="2FC560D1" w14:textId="42200984" w:rsidR="00831F53" w:rsidRDefault="00831F53" w:rsidP="00882E83">
      <w:pPr>
        <w:rPr>
          <w:rFonts w:ascii="SimSun" w:hAnsi="SimSun"/>
          <w:color w:val="000000"/>
          <w:sz w:val="24"/>
        </w:rPr>
      </w:pPr>
    </w:p>
    <w:p w14:paraId="6219F3C1" w14:textId="18A9150C" w:rsidR="00831F53" w:rsidRDefault="00831F53" w:rsidP="00882E83">
      <w:pPr>
        <w:rPr>
          <w:rFonts w:ascii="SimSun" w:hAnsi="SimSun"/>
          <w:color w:val="000000"/>
          <w:sz w:val="24"/>
        </w:rPr>
      </w:pPr>
    </w:p>
    <w:p w14:paraId="64E6F243" w14:textId="1947F92C" w:rsidR="00831F53" w:rsidRPr="00831F53" w:rsidRDefault="00266166" w:rsidP="00266166">
      <w:pPr>
        <w:widowControl/>
        <w:jc w:val="left"/>
        <w:rPr>
          <w:rStyle w:val="Strong"/>
          <w:rFonts w:ascii="SimSun" w:hAnsi="SimSun" w:hint="eastAsia"/>
          <w:b w:val="0"/>
          <w:bCs w:val="0"/>
          <w:color w:val="000000"/>
          <w:sz w:val="24"/>
        </w:rPr>
      </w:pPr>
      <w:r>
        <w:rPr>
          <w:rFonts w:ascii="SimSun" w:hAnsi="SimSun"/>
          <w:color w:val="000000"/>
          <w:sz w:val="24"/>
        </w:rPr>
        <w:br w:type="page"/>
      </w:r>
    </w:p>
    <w:p w14:paraId="243C2A0D" w14:textId="72471056" w:rsidR="00D521F7" w:rsidRDefault="00D521F7" w:rsidP="00882E83">
      <w:pPr>
        <w:rPr>
          <w:rFonts w:ascii="SimSun" w:hAnsi="SimSun"/>
          <w:color w:val="000000"/>
          <w:sz w:val="24"/>
        </w:rPr>
      </w:pPr>
      <w:r>
        <w:rPr>
          <w:rFonts w:ascii="Heiti TC Medium" w:eastAsia="Heiti TC Medium" w:hAnsi="Heiti TC Medium" w:cstheme="majorHAnsi" w:hint="eastAsia"/>
          <w:sz w:val="32"/>
          <w:szCs w:val="32"/>
        </w:rPr>
        <w:lastRenderedPageBreak/>
        <w:t>六</w:t>
      </w:r>
      <w:r w:rsidRPr="003330DF">
        <w:rPr>
          <w:rFonts w:ascii="Heiti TC Medium" w:eastAsia="Heiti TC Medium" w:hAnsi="Heiti TC Medium" w:cstheme="majorHAnsi" w:hint="eastAsia"/>
          <w:sz w:val="32"/>
          <w:szCs w:val="32"/>
        </w:rPr>
        <w:t>、解答题（本小题1</w:t>
      </w:r>
      <w:r>
        <w:rPr>
          <w:rFonts w:ascii="Heiti TC Medium" w:eastAsia="Heiti TC Medium" w:hAnsi="Heiti TC Medium" w:cstheme="majorHAnsi"/>
          <w:sz w:val="32"/>
          <w:szCs w:val="32"/>
        </w:rPr>
        <w:t>0</w:t>
      </w:r>
      <w:r w:rsidRPr="003330DF">
        <w:rPr>
          <w:rFonts w:ascii="Heiti TC Medium" w:eastAsia="Heiti TC Medium" w:hAnsi="Heiti TC Medium" w:cstheme="majorHAnsi" w:hint="eastAsia"/>
          <w:sz w:val="32"/>
          <w:szCs w:val="32"/>
        </w:rPr>
        <w:t>分）</w:t>
      </w:r>
      <w:r>
        <w:rPr>
          <w:rFonts w:ascii="SimSun" w:hAnsi="SimSun" w:hint="eastAsia"/>
          <w:color w:val="000000"/>
          <w:sz w:val="24"/>
        </w:rPr>
        <w:t>设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color w:val="000000"/>
                <w:sz w:val="24"/>
              </w:rPr>
            </m:ctrlPr>
          </m:naryPr>
          <m:sub>
            <m:r>
              <w:rPr>
                <w:rFonts w:ascii="Cambria Math" w:hAnsi="Cambria Math"/>
                <w:color w:val="000000"/>
                <w:sz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</w:rPr>
                  <m:t>4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color w:val="000000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000000"/>
                    <w:sz w:val="24"/>
                  </w:rPr>
                  <m:t>x</m:t>
                </m:r>
              </m:e>
            </m:func>
          </m:e>
        </m:nary>
        <m:r>
          <m:rPr>
            <m:sty m:val="p"/>
          </m:rPr>
          <w:rPr>
            <w:rFonts w:ascii="Cambria Math" w:hAnsi="Cambria Math"/>
            <w:color w:val="000000"/>
            <w:sz w:val="24"/>
          </w:rPr>
          <m:t>d</m:t>
        </m:r>
        <m:r>
          <w:rPr>
            <w:rFonts w:ascii="Cambria Math" w:hAnsi="Cambria Math"/>
            <w:color w:val="000000"/>
            <w:sz w:val="24"/>
          </w:rPr>
          <m:t>x</m:t>
        </m:r>
      </m:oMath>
      <w:r>
        <w:rPr>
          <w:rFonts w:ascii="SimSun" w:hAnsi="SimSun"/>
          <w:color w:val="000000"/>
          <w:sz w:val="24"/>
        </w:rPr>
        <w:t>,</w:t>
      </w:r>
    </w:p>
    <w:p w14:paraId="2B4ABAF0" w14:textId="06609CC2" w:rsidR="00D521F7" w:rsidRDefault="00D521F7" w:rsidP="00882E83">
      <w:pPr>
        <w:rPr>
          <w:rStyle w:val="Strong"/>
          <w:rFonts w:ascii="SimSun" w:hAnsi="SimSun"/>
          <w:b w:val="0"/>
          <w:bCs w:val="0"/>
          <w:sz w:val="24"/>
        </w:rPr>
      </w:pPr>
      <w:r>
        <w:rPr>
          <w:rFonts w:ascii="SimSun" w:hAnsi="SimSun"/>
          <w:color w:val="000000"/>
          <w:sz w:val="24"/>
        </w:rPr>
        <w:t>(1)</w:t>
      </w:r>
      <w:r>
        <w:rPr>
          <w:rFonts w:ascii="SimSun" w:hAnsi="SimSun" w:hint="eastAsia"/>
          <w:color w:val="000000"/>
          <w:sz w:val="24"/>
        </w:rPr>
        <w:t>求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den>
            </m:f>
            <m:r>
              <w:rPr>
                <w:rStyle w:val="Strong"/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b>
            </m:sSub>
            <m:r>
              <w:rPr>
                <w:rStyle w:val="Strong"/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n+2</m:t>
                </m:r>
              </m:sub>
            </m:sSub>
            <m:r>
              <w:rPr>
                <w:rStyle w:val="Strong"/>
                <w:rFonts w:ascii="Cambria Math" w:hAnsi="Cambria Math"/>
                <w:sz w:val="24"/>
              </w:rPr>
              <m:t>)</m:t>
            </m:r>
            <m:ctrlPr>
              <w:rPr>
                <w:rStyle w:val="Strong"/>
                <w:rFonts w:ascii="Cambria Math" w:hAnsi="Cambria Math" w:hint="eastAsia"/>
                <w:b w:val="0"/>
                <w:bCs w:val="0"/>
                <w:sz w:val="24"/>
              </w:rPr>
            </m:ctrlPr>
          </m:e>
        </m:nary>
      </m:oMath>
      <w:r>
        <w:rPr>
          <w:rStyle w:val="Strong"/>
          <w:rFonts w:ascii="SimSun" w:hAnsi="SimSun"/>
          <w:b w:val="0"/>
          <w:bCs w:val="0"/>
          <w:sz w:val="24"/>
        </w:rPr>
        <w:t>;</w:t>
      </w:r>
    </w:p>
    <w:p w14:paraId="436A7D1E" w14:textId="674EBC0A" w:rsidR="00831F53" w:rsidRDefault="00831F53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5290CB29" w14:textId="17CEC395" w:rsidR="00831F53" w:rsidRDefault="00831F53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7231DCE1" w14:textId="7DF394F4" w:rsidR="00831F53" w:rsidRDefault="00831F53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04A6402B" w14:textId="78F857E8" w:rsidR="00831F53" w:rsidRDefault="00831F53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6A515883" w14:textId="4DBD95E5" w:rsidR="00831F53" w:rsidRDefault="00831F53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7D2C5924" w14:textId="2964A9F3" w:rsidR="00831F53" w:rsidRDefault="00831F53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15D88A19" w14:textId="792EC7F3" w:rsidR="00831F53" w:rsidRDefault="00831F53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12B9B39C" w14:textId="792C24BC" w:rsidR="00266166" w:rsidRDefault="00266166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2D8A41ED" w14:textId="77777777" w:rsidR="00266166" w:rsidRDefault="00266166" w:rsidP="00882E83">
      <w:pPr>
        <w:rPr>
          <w:rStyle w:val="Strong"/>
          <w:rFonts w:ascii="SimSun" w:hAnsi="SimSun"/>
          <w:b w:val="0"/>
          <w:bCs w:val="0"/>
          <w:sz w:val="24"/>
        </w:rPr>
      </w:pPr>
      <w:bookmarkStart w:id="0" w:name="_GoBack"/>
      <w:bookmarkEnd w:id="0"/>
    </w:p>
    <w:p w14:paraId="5F4F3CB1" w14:textId="7DD8453D" w:rsidR="00831F53" w:rsidRDefault="00831F53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106E0C2E" w14:textId="68D5F276" w:rsidR="00831F53" w:rsidRDefault="00831F53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72C38A15" w14:textId="77777777" w:rsidR="00831F53" w:rsidRDefault="00831F53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4652D39E" w14:textId="245C5CCB" w:rsidR="00D521F7" w:rsidRDefault="00D521F7" w:rsidP="00882E83">
      <w:pPr>
        <w:rPr>
          <w:rStyle w:val="Strong"/>
          <w:rFonts w:ascii="SimSun" w:hAnsi="SimSun"/>
          <w:b w:val="0"/>
          <w:bCs w:val="0"/>
          <w:sz w:val="24"/>
        </w:rPr>
      </w:pPr>
      <w:r>
        <w:rPr>
          <w:rStyle w:val="Strong"/>
          <w:rFonts w:ascii="SimSun" w:hAnsi="SimSun"/>
          <w:b w:val="0"/>
          <w:bCs w:val="0"/>
          <w:sz w:val="24"/>
        </w:rPr>
        <w:t>(2)</w:t>
      </w:r>
      <w:r>
        <w:rPr>
          <w:rStyle w:val="Strong"/>
          <w:rFonts w:ascii="SimSun" w:hAnsi="SimSun" w:hint="eastAsia"/>
          <w:b w:val="0"/>
          <w:bCs w:val="0"/>
          <w:sz w:val="24"/>
        </w:rPr>
        <w:t>试证明对于任意的常数</w:t>
      </w:r>
      <m:oMath>
        <m:r>
          <w:rPr>
            <w:rStyle w:val="Strong"/>
            <w:rFonts w:ascii="Cambria Math" w:hAnsi="Cambria Math"/>
            <w:sz w:val="24"/>
          </w:rPr>
          <m:t>λ&gt;0</m:t>
        </m:r>
      </m:oMath>
      <w:r>
        <w:rPr>
          <w:rStyle w:val="Strong"/>
          <w:rFonts w:ascii="SimSun" w:hAnsi="SimSun"/>
          <w:b w:val="0"/>
          <w:bCs w:val="0"/>
          <w:sz w:val="24"/>
        </w:rPr>
        <w:t>,</w:t>
      </w:r>
      <w:r>
        <w:rPr>
          <w:rStyle w:val="Strong"/>
          <w:rFonts w:ascii="SimSun" w:hAnsi="SimSun" w:hint="eastAsia"/>
          <w:b w:val="0"/>
          <w:bCs w:val="0"/>
          <w:sz w:val="24"/>
        </w:rPr>
        <w:t>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λ</m:t>
                    </m:r>
                  </m:sup>
                </m:sSup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den>
            </m:f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b>
            </m:sSub>
            <m:ctrlPr>
              <w:rPr>
                <w:rStyle w:val="Strong"/>
                <w:rFonts w:ascii="Cambria Math" w:hAnsi="Cambria Math" w:hint="eastAsia"/>
                <w:b w:val="0"/>
                <w:bCs w:val="0"/>
                <w:sz w:val="24"/>
              </w:rPr>
            </m:ctrlPr>
          </m:e>
        </m:nary>
      </m:oMath>
      <w:r>
        <w:rPr>
          <w:rStyle w:val="Strong"/>
          <w:rFonts w:ascii="SimSun" w:hAnsi="SimSun" w:hint="eastAsia"/>
          <w:b w:val="0"/>
          <w:bCs w:val="0"/>
          <w:sz w:val="24"/>
        </w:rPr>
        <w:t>收敛</w:t>
      </w:r>
      <w:r w:rsidR="00831F53">
        <w:rPr>
          <w:rStyle w:val="Strong"/>
          <w:rFonts w:ascii="SimSun" w:hAnsi="SimSun" w:hint="eastAsia"/>
          <w:b w:val="0"/>
          <w:bCs w:val="0"/>
          <w:sz w:val="24"/>
        </w:rPr>
        <w:t>.</w:t>
      </w:r>
    </w:p>
    <w:p w14:paraId="1B7E286E" w14:textId="6A86B0F2" w:rsidR="00A73E37" w:rsidRPr="00A73E37" w:rsidRDefault="00A73E37" w:rsidP="00882E83">
      <w:pPr>
        <w:rPr>
          <w:rStyle w:val="Strong"/>
          <w:rFonts w:ascii="SimSun" w:hAnsi="SimSun"/>
          <w:b w:val="0"/>
          <w:sz w:val="24"/>
        </w:rPr>
      </w:pPr>
    </w:p>
    <w:sectPr w:rsidR="00A73E37" w:rsidRPr="00A73E37" w:rsidSect="00041105">
      <w:footerReference w:type="even" r:id="rId7"/>
      <w:footerReference w:type="default" r:id="rId8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0AA5F" w14:textId="77777777" w:rsidR="009216D8" w:rsidRDefault="009216D8" w:rsidP="00EE157D">
      <w:r>
        <w:separator/>
      </w:r>
    </w:p>
  </w:endnote>
  <w:endnote w:type="continuationSeparator" w:id="0">
    <w:p w14:paraId="45465456" w14:textId="77777777" w:rsidR="009216D8" w:rsidRDefault="009216D8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黑体简体">
    <w:altName w:val="SimSun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SimSun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Heiti T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6FC74" w14:textId="77777777" w:rsidR="00CD6835" w:rsidRDefault="00CD6835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CD6835" w:rsidRDefault="00CD6835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8DD8D" w14:textId="77777777" w:rsidR="00CD6835" w:rsidRDefault="00CD6835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0A853E0" w14:textId="77777777" w:rsidR="00CD6835" w:rsidRDefault="00CD6835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66A2C" w14:textId="77777777" w:rsidR="009216D8" w:rsidRDefault="009216D8" w:rsidP="00EE157D">
      <w:r>
        <w:separator/>
      </w:r>
    </w:p>
  </w:footnote>
  <w:footnote w:type="continuationSeparator" w:id="0">
    <w:p w14:paraId="4177FDBC" w14:textId="77777777" w:rsidR="009216D8" w:rsidRDefault="009216D8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4E8B"/>
    <w:multiLevelType w:val="hybridMultilevel"/>
    <w:tmpl w:val="8C181B82"/>
    <w:lvl w:ilvl="0" w:tplc="641855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 w15:restartNumberingAfterBreak="0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" w15:restartNumberingAfterBreak="0">
    <w:nsid w:val="11CA231E"/>
    <w:multiLevelType w:val="hybridMultilevel"/>
    <w:tmpl w:val="28B2A498"/>
    <w:lvl w:ilvl="0" w:tplc="CEAC4F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5" w15:restartNumberingAfterBreak="0">
    <w:nsid w:val="1BAB2A8E"/>
    <w:multiLevelType w:val="hybridMultilevel"/>
    <w:tmpl w:val="9120FD3A"/>
    <w:lvl w:ilvl="0" w:tplc="03E4B920">
      <w:start w:val="2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56C0D"/>
    <w:multiLevelType w:val="hybridMultilevel"/>
    <w:tmpl w:val="2458C23E"/>
    <w:lvl w:ilvl="0" w:tplc="E72036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 w15:restartNumberingAfterBreak="0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 w15:restartNumberingAfterBreak="0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3" w15:restartNumberingAfterBreak="0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15D74"/>
    <w:multiLevelType w:val="hybridMultilevel"/>
    <w:tmpl w:val="D36C56E0"/>
    <w:lvl w:ilvl="0" w:tplc="E1E0CAE2">
      <w:start w:val="1"/>
      <w:numFmt w:val="decimal"/>
      <w:lvlText w:val="%1."/>
      <w:lvlJc w:val="left"/>
      <w:pPr>
        <w:ind w:left="720" w:hanging="360"/>
      </w:pPr>
      <w:rPr>
        <w:rFonts w:ascii="方正黑体简体" w:eastAsia="方正黑体简体" w:hint="eastAsia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 w15:restartNumberingAfterBreak="0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1" w15:restartNumberingAfterBreak="0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738E66F9"/>
    <w:multiLevelType w:val="hybridMultilevel"/>
    <w:tmpl w:val="D414879E"/>
    <w:lvl w:ilvl="0" w:tplc="8206BB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6" w15:restartNumberingAfterBreak="0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2"/>
  </w:num>
  <w:num w:numId="2">
    <w:abstractNumId w:val="2"/>
  </w:num>
  <w:num w:numId="3">
    <w:abstractNumId w:val="20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4"/>
  </w:num>
  <w:num w:numId="7">
    <w:abstractNumId w:val="8"/>
  </w:num>
  <w:num w:numId="8">
    <w:abstractNumId w:val="13"/>
  </w:num>
  <w:num w:numId="9">
    <w:abstractNumId w:val="16"/>
  </w:num>
  <w:num w:numId="10">
    <w:abstractNumId w:val="11"/>
  </w:num>
  <w:num w:numId="11">
    <w:abstractNumId w:val="7"/>
  </w:num>
  <w:num w:numId="12">
    <w:abstractNumId w:val="10"/>
  </w:num>
  <w:num w:numId="13">
    <w:abstractNumId w:val="1"/>
  </w:num>
  <w:num w:numId="14">
    <w:abstractNumId w:val="26"/>
  </w:num>
  <w:num w:numId="15">
    <w:abstractNumId w:val="9"/>
  </w:num>
  <w:num w:numId="16">
    <w:abstractNumId w:val="17"/>
  </w:num>
  <w:num w:numId="17">
    <w:abstractNumId w:val="22"/>
  </w:num>
  <w:num w:numId="18">
    <w:abstractNumId w:val="21"/>
  </w:num>
  <w:num w:numId="19">
    <w:abstractNumId w:val="23"/>
  </w:num>
  <w:num w:numId="20">
    <w:abstractNumId w:val="25"/>
  </w:num>
  <w:num w:numId="21">
    <w:abstractNumId w:val="19"/>
  </w:num>
  <w:num w:numId="22">
    <w:abstractNumId w:val="14"/>
  </w:num>
  <w:num w:numId="23">
    <w:abstractNumId w:val="24"/>
  </w:num>
  <w:num w:numId="24">
    <w:abstractNumId w:val="6"/>
  </w:num>
  <w:num w:numId="25">
    <w:abstractNumId w:val="3"/>
  </w:num>
  <w:num w:numId="26">
    <w:abstractNumId w:val="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CC7"/>
    <w:rsid w:val="00037D19"/>
    <w:rsid w:val="00041105"/>
    <w:rsid w:val="000554BD"/>
    <w:rsid w:val="00070C45"/>
    <w:rsid w:val="000966B2"/>
    <w:rsid w:val="0009781C"/>
    <w:rsid w:val="000A4B05"/>
    <w:rsid w:val="000B3FD8"/>
    <w:rsid w:val="000F1886"/>
    <w:rsid w:val="000F6C32"/>
    <w:rsid w:val="00125FEB"/>
    <w:rsid w:val="00131C4E"/>
    <w:rsid w:val="00147002"/>
    <w:rsid w:val="00183A81"/>
    <w:rsid w:val="001858CC"/>
    <w:rsid w:val="00195EED"/>
    <w:rsid w:val="001A0A16"/>
    <w:rsid w:val="001B4B5C"/>
    <w:rsid w:val="001B58F2"/>
    <w:rsid w:val="001C2CB0"/>
    <w:rsid w:val="001C6570"/>
    <w:rsid w:val="001D01C6"/>
    <w:rsid w:val="001D34AA"/>
    <w:rsid w:val="001E1827"/>
    <w:rsid w:val="001E4868"/>
    <w:rsid w:val="001E61E2"/>
    <w:rsid w:val="001F308A"/>
    <w:rsid w:val="00201A3E"/>
    <w:rsid w:val="00214619"/>
    <w:rsid w:val="00240608"/>
    <w:rsid w:val="00251A25"/>
    <w:rsid w:val="0026320E"/>
    <w:rsid w:val="00266166"/>
    <w:rsid w:val="00276DE2"/>
    <w:rsid w:val="00290041"/>
    <w:rsid w:val="00294808"/>
    <w:rsid w:val="002A40D6"/>
    <w:rsid w:val="002C1B8C"/>
    <w:rsid w:val="0030063E"/>
    <w:rsid w:val="003305AA"/>
    <w:rsid w:val="003306F1"/>
    <w:rsid w:val="003330DF"/>
    <w:rsid w:val="00347F17"/>
    <w:rsid w:val="0036187A"/>
    <w:rsid w:val="003713FC"/>
    <w:rsid w:val="00375C13"/>
    <w:rsid w:val="003832A1"/>
    <w:rsid w:val="003875F8"/>
    <w:rsid w:val="00395909"/>
    <w:rsid w:val="00397315"/>
    <w:rsid w:val="003A041C"/>
    <w:rsid w:val="003A2A87"/>
    <w:rsid w:val="003B4C88"/>
    <w:rsid w:val="004118FA"/>
    <w:rsid w:val="00426ED6"/>
    <w:rsid w:val="00430574"/>
    <w:rsid w:val="004446E9"/>
    <w:rsid w:val="004577D9"/>
    <w:rsid w:val="0046064F"/>
    <w:rsid w:val="00460B96"/>
    <w:rsid w:val="00461514"/>
    <w:rsid w:val="00466937"/>
    <w:rsid w:val="004B6396"/>
    <w:rsid w:val="004C7EFE"/>
    <w:rsid w:val="004D108F"/>
    <w:rsid w:val="004D3F8A"/>
    <w:rsid w:val="004E3DF1"/>
    <w:rsid w:val="005038C7"/>
    <w:rsid w:val="00544592"/>
    <w:rsid w:val="005501F8"/>
    <w:rsid w:val="0055146F"/>
    <w:rsid w:val="0056495E"/>
    <w:rsid w:val="00571B6E"/>
    <w:rsid w:val="005A4C22"/>
    <w:rsid w:val="005C3114"/>
    <w:rsid w:val="005D2673"/>
    <w:rsid w:val="005D326E"/>
    <w:rsid w:val="005F2093"/>
    <w:rsid w:val="005F2C6C"/>
    <w:rsid w:val="005F45DE"/>
    <w:rsid w:val="00605A94"/>
    <w:rsid w:val="0060761B"/>
    <w:rsid w:val="006452F6"/>
    <w:rsid w:val="00647456"/>
    <w:rsid w:val="006535CA"/>
    <w:rsid w:val="00665918"/>
    <w:rsid w:val="006701FE"/>
    <w:rsid w:val="0068375E"/>
    <w:rsid w:val="00686E8E"/>
    <w:rsid w:val="006905ED"/>
    <w:rsid w:val="00690F0A"/>
    <w:rsid w:val="006949AE"/>
    <w:rsid w:val="006A1785"/>
    <w:rsid w:val="006C1DFD"/>
    <w:rsid w:val="006F14DA"/>
    <w:rsid w:val="006F2EA2"/>
    <w:rsid w:val="006F603A"/>
    <w:rsid w:val="007075BF"/>
    <w:rsid w:val="007131AC"/>
    <w:rsid w:val="00723F57"/>
    <w:rsid w:val="00726BD1"/>
    <w:rsid w:val="00733DDD"/>
    <w:rsid w:val="00743227"/>
    <w:rsid w:val="00754147"/>
    <w:rsid w:val="0075464D"/>
    <w:rsid w:val="00787E2A"/>
    <w:rsid w:val="00791EF3"/>
    <w:rsid w:val="007A0957"/>
    <w:rsid w:val="007A1321"/>
    <w:rsid w:val="007C57F7"/>
    <w:rsid w:val="007D4879"/>
    <w:rsid w:val="007E325A"/>
    <w:rsid w:val="007F0462"/>
    <w:rsid w:val="007F4722"/>
    <w:rsid w:val="00805F4B"/>
    <w:rsid w:val="008063BE"/>
    <w:rsid w:val="0082426C"/>
    <w:rsid w:val="00831F53"/>
    <w:rsid w:val="00834C8B"/>
    <w:rsid w:val="00835894"/>
    <w:rsid w:val="0083781C"/>
    <w:rsid w:val="00850935"/>
    <w:rsid w:val="0085498F"/>
    <w:rsid w:val="00863FB4"/>
    <w:rsid w:val="00866927"/>
    <w:rsid w:val="00866ABE"/>
    <w:rsid w:val="008807DE"/>
    <w:rsid w:val="00882E83"/>
    <w:rsid w:val="008905A3"/>
    <w:rsid w:val="00896782"/>
    <w:rsid w:val="008A25E4"/>
    <w:rsid w:val="008B3354"/>
    <w:rsid w:val="008B7DF1"/>
    <w:rsid w:val="008D4CCB"/>
    <w:rsid w:val="008F4EA3"/>
    <w:rsid w:val="0091004C"/>
    <w:rsid w:val="00917321"/>
    <w:rsid w:val="009216D8"/>
    <w:rsid w:val="0092237F"/>
    <w:rsid w:val="009359B8"/>
    <w:rsid w:val="00946439"/>
    <w:rsid w:val="00947183"/>
    <w:rsid w:val="00953569"/>
    <w:rsid w:val="00960963"/>
    <w:rsid w:val="0096465F"/>
    <w:rsid w:val="00964DCA"/>
    <w:rsid w:val="00972FA2"/>
    <w:rsid w:val="009733F2"/>
    <w:rsid w:val="00986365"/>
    <w:rsid w:val="0099356A"/>
    <w:rsid w:val="00993BEB"/>
    <w:rsid w:val="00997267"/>
    <w:rsid w:val="00997775"/>
    <w:rsid w:val="009C1056"/>
    <w:rsid w:val="009C10B7"/>
    <w:rsid w:val="009E5F18"/>
    <w:rsid w:val="009E69A5"/>
    <w:rsid w:val="009F06A2"/>
    <w:rsid w:val="00A41A0C"/>
    <w:rsid w:val="00A41F25"/>
    <w:rsid w:val="00A5102F"/>
    <w:rsid w:val="00A6203A"/>
    <w:rsid w:val="00A73E37"/>
    <w:rsid w:val="00A77C8C"/>
    <w:rsid w:val="00A80F80"/>
    <w:rsid w:val="00A90C9C"/>
    <w:rsid w:val="00A9567D"/>
    <w:rsid w:val="00A9631F"/>
    <w:rsid w:val="00A97FBE"/>
    <w:rsid w:val="00AA0420"/>
    <w:rsid w:val="00AC610A"/>
    <w:rsid w:val="00B00AFA"/>
    <w:rsid w:val="00B213D3"/>
    <w:rsid w:val="00B3164C"/>
    <w:rsid w:val="00B3330A"/>
    <w:rsid w:val="00B3496D"/>
    <w:rsid w:val="00B420B2"/>
    <w:rsid w:val="00B4243C"/>
    <w:rsid w:val="00B42485"/>
    <w:rsid w:val="00B4497C"/>
    <w:rsid w:val="00B47850"/>
    <w:rsid w:val="00B50FFE"/>
    <w:rsid w:val="00B61804"/>
    <w:rsid w:val="00B70B76"/>
    <w:rsid w:val="00B71707"/>
    <w:rsid w:val="00B72B58"/>
    <w:rsid w:val="00B8607F"/>
    <w:rsid w:val="00BA232E"/>
    <w:rsid w:val="00BB5450"/>
    <w:rsid w:val="00BC78F5"/>
    <w:rsid w:val="00BD721C"/>
    <w:rsid w:val="00BE6008"/>
    <w:rsid w:val="00BF3ED0"/>
    <w:rsid w:val="00C05122"/>
    <w:rsid w:val="00C355CB"/>
    <w:rsid w:val="00C44C3B"/>
    <w:rsid w:val="00C46C0D"/>
    <w:rsid w:val="00C46C3C"/>
    <w:rsid w:val="00C50356"/>
    <w:rsid w:val="00C53B7C"/>
    <w:rsid w:val="00C53EF6"/>
    <w:rsid w:val="00C57A6D"/>
    <w:rsid w:val="00C645A6"/>
    <w:rsid w:val="00C64754"/>
    <w:rsid w:val="00C72A0E"/>
    <w:rsid w:val="00C80D10"/>
    <w:rsid w:val="00C85EAF"/>
    <w:rsid w:val="00C91B39"/>
    <w:rsid w:val="00C9326B"/>
    <w:rsid w:val="00C951A6"/>
    <w:rsid w:val="00CA7EB3"/>
    <w:rsid w:val="00CB26B3"/>
    <w:rsid w:val="00CB6321"/>
    <w:rsid w:val="00CC660A"/>
    <w:rsid w:val="00CD292B"/>
    <w:rsid w:val="00CD6835"/>
    <w:rsid w:val="00CE0757"/>
    <w:rsid w:val="00CE221F"/>
    <w:rsid w:val="00CE7DEC"/>
    <w:rsid w:val="00CF3475"/>
    <w:rsid w:val="00CF5013"/>
    <w:rsid w:val="00D07B96"/>
    <w:rsid w:val="00D11FA3"/>
    <w:rsid w:val="00D25670"/>
    <w:rsid w:val="00D355DF"/>
    <w:rsid w:val="00D43E36"/>
    <w:rsid w:val="00D51161"/>
    <w:rsid w:val="00D521F7"/>
    <w:rsid w:val="00D62693"/>
    <w:rsid w:val="00D63BE8"/>
    <w:rsid w:val="00D73164"/>
    <w:rsid w:val="00D81198"/>
    <w:rsid w:val="00D85D18"/>
    <w:rsid w:val="00D85E9B"/>
    <w:rsid w:val="00DA0D1F"/>
    <w:rsid w:val="00DA187A"/>
    <w:rsid w:val="00DE217C"/>
    <w:rsid w:val="00DE4A73"/>
    <w:rsid w:val="00E02B83"/>
    <w:rsid w:val="00E02CC7"/>
    <w:rsid w:val="00E13392"/>
    <w:rsid w:val="00E21DA0"/>
    <w:rsid w:val="00E3060E"/>
    <w:rsid w:val="00E41A68"/>
    <w:rsid w:val="00E4265E"/>
    <w:rsid w:val="00E4354A"/>
    <w:rsid w:val="00E526AF"/>
    <w:rsid w:val="00E6115F"/>
    <w:rsid w:val="00E77714"/>
    <w:rsid w:val="00E872F4"/>
    <w:rsid w:val="00E97DBE"/>
    <w:rsid w:val="00EA686B"/>
    <w:rsid w:val="00EB098E"/>
    <w:rsid w:val="00EB6066"/>
    <w:rsid w:val="00EB608C"/>
    <w:rsid w:val="00EC7121"/>
    <w:rsid w:val="00EE157D"/>
    <w:rsid w:val="00EF25A3"/>
    <w:rsid w:val="00EF7A37"/>
    <w:rsid w:val="00F17A90"/>
    <w:rsid w:val="00F36355"/>
    <w:rsid w:val="00F36BD3"/>
    <w:rsid w:val="00F45DD8"/>
    <w:rsid w:val="00F815B2"/>
    <w:rsid w:val="00F95D34"/>
    <w:rsid w:val="00FA230E"/>
    <w:rsid w:val="00FA5288"/>
    <w:rsid w:val="00FB4DD1"/>
    <w:rsid w:val="00FE185C"/>
    <w:rsid w:val="00FE74A8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15</TotalTime>
  <Pages>6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Wu Guoning</cp:lastModifiedBy>
  <cp:revision>7</cp:revision>
  <cp:lastPrinted>2019-03-11T06:38:00Z</cp:lastPrinted>
  <dcterms:created xsi:type="dcterms:W3CDTF">2019-10-28T00:26:00Z</dcterms:created>
  <dcterms:modified xsi:type="dcterms:W3CDTF">2019-10-28T00:44:00Z</dcterms:modified>
</cp:coreProperties>
</file>